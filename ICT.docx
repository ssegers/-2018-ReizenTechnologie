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p14">
  <w:body>
    <w:p w:rsidRPr="002270CC" w:rsidR="0044626E" w:rsidP="0044626E" w:rsidRDefault="000D6FE3" w14:paraId="5212B1D0" w14:textId="77777777">
      <w:pPr>
        <w:jc w:val="right"/>
      </w:pPr>
      <w:r>
        <w:rPr>
          <w:noProof/>
        </w:rPr>
        <w:drawing>
          <wp:inline distT="0" distB="0" distL="0" distR="0" wp14:anchorId="4FA607C8" wp14:editId="4B1BB36E">
            <wp:extent cx="5760720" cy="2578100"/>
            <wp:effectExtent l="0" t="0" r="0" b="0"/>
            <wp:docPr id="1156956663" name="Picture 115695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2578100"/>
                    </a:xfrm>
                    <a:prstGeom prst="rect">
                      <a:avLst/>
                    </a:prstGeom>
                  </pic:spPr>
                </pic:pic>
              </a:graphicData>
            </a:graphic>
          </wp:inline>
        </w:drawing>
      </w:r>
    </w:p>
    <w:p w:rsidRPr="002270CC" w:rsidR="0044626E" w:rsidP="0044626E" w:rsidRDefault="0044626E" w14:paraId="323C4E0F" w14:textId="77777777">
      <w:pPr>
        <w:jc w:val="right"/>
      </w:pPr>
    </w:p>
    <w:p w:rsidRPr="002270CC" w:rsidR="0044626E" w:rsidP="0044626E" w:rsidRDefault="0044626E" w14:paraId="4E8B5297" w14:textId="77777777">
      <w:pPr>
        <w:jc w:val="right"/>
      </w:pPr>
    </w:p>
    <w:p w:rsidRPr="002270CC" w:rsidR="0044626E" w:rsidP="0044626E" w:rsidRDefault="0044626E" w14:paraId="51EC4D16" w14:textId="77777777">
      <w:pPr>
        <w:jc w:val="right"/>
      </w:pPr>
    </w:p>
    <w:p w:rsidRPr="002270CC" w:rsidR="00490C29" w:rsidP="0044626E" w:rsidRDefault="00490C29" w14:paraId="715623D9" w14:textId="77777777">
      <w:pPr>
        <w:jc w:val="right"/>
      </w:pPr>
    </w:p>
    <w:sdt>
      <w:sdtPr>
        <w:rPr>
          <w:rStyle w:val="TitleChar"/>
          <w:lang w:val="en-GB"/>
        </w:rPr>
        <w:alias w:val="Onderwerp"/>
        <w:tag w:val=""/>
        <w:id w:val="-809175284"/>
        <w:placeholder>
          <w:docPart w:val="7DE5DFDDD8FD441B8A616B2170BBB9BB"/>
        </w:placeholder>
        <w:dataBinding w:prefixMappings="xmlns:ns0='http://purl.org/dc/elements/1.1/' xmlns:ns1='http://schemas.openxmlformats.org/package/2006/metadata/core-properties' " w:xpath="/ns1:coreProperties[1]/ns0:subject[1]" w:storeItemID="{6C3C8BC8-F283-45AE-878A-BAB7291924A1}"/>
        <w:text/>
      </w:sdtPr>
      <w:sdtEndPr>
        <w:rPr>
          <w:rStyle w:val="TitleChar"/>
        </w:rPr>
      </w:sdtEndPr>
      <w:sdtContent>
        <w:p w:rsidRPr="009E6F5C" w:rsidR="0044626E" w:rsidP="0044626E" w:rsidRDefault="00EA6D40" w14:paraId="10AA3A64" w14:textId="4F96C2D4">
          <w:pPr>
            <w:jc w:val="right"/>
            <w:rPr>
              <w:lang w:val="en-US"/>
            </w:rPr>
          </w:pPr>
          <w:r>
            <w:rPr>
              <w:rStyle w:val="TitleChar"/>
              <w:lang w:val="en-GB"/>
            </w:rPr>
            <w:t>ICT-Projects: Agile Develop</w:t>
          </w:r>
          <w:r w:rsidRPr="00172A6F" w:rsidR="00F700BB">
            <w:rPr>
              <w:rStyle w:val="TitleChar"/>
              <w:lang w:val="en-GB"/>
            </w:rPr>
            <w:t>ment</w:t>
          </w:r>
        </w:p>
      </w:sdtContent>
    </w:sdt>
    <w:sdt>
      <w:sdtPr>
        <w:rPr>
          <w:b/>
          <w:color w:val="000054"/>
          <w:sz w:val="36"/>
          <w:szCs w:val="36"/>
          <w:lang w:val="en-GB"/>
          <w14:textOutline w14:w="3175" w14:cap="rnd" w14:cmpd="sng" w14:algn="ctr">
            <w14:noFill/>
            <w14:prstDash w14:val="solid"/>
            <w14:bevel/>
          </w14:textOutline>
        </w:rPr>
        <w:alias w:val="Auteur"/>
        <w:tag w:val=""/>
        <w:id w:val="946668878"/>
        <w:placeholder>
          <w:docPart w:val="812122C718C44956B96CCA1056FC9C5D"/>
        </w:placeholder>
        <w:dataBinding w:prefixMappings="xmlns:ns0='http://purl.org/dc/elements/1.1/' xmlns:ns1='http://schemas.openxmlformats.org/package/2006/metadata/core-properties' " w:xpath="/ns1:coreProperties[1]/ns0:creator[1]" w:storeItemID="{6C3C8BC8-F283-45AE-878A-BAB7291924A1}"/>
        <w:text/>
      </w:sdtPr>
      <w:sdtEndPr/>
      <w:sdtContent>
        <w:p w:rsidRPr="00172A6F" w:rsidR="0044626E" w:rsidP="0044626E" w:rsidRDefault="00D03408" w14:paraId="6D8EB9DC" w14:textId="3617888D">
          <w:pPr>
            <w:jc w:val="right"/>
            <w:rPr>
              <w:lang w:val="en-GB"/>
            </w:rPr>
          </w:pPr>
          <w:r w:rsidRPr="00172A6F">
            <w:rPr>
              <w:b/>
              <w:color w:val="000054"/>
              <w:sz w:val="36"/>
              <w:szCs w:val="36"/>
              <w:lang w:val="en-GB"/>
              <w14:textOutline w14:w="3175" w14:cap="rnd" w14:cmpd="sng" w14:algn="ctr">
                <w14:noFill/>
                <w14:prstDash w14:val="solid"/>
                <w14:bevel/>
              </w14:textOutline>
            </w:rPr>
            <w:t>3ICT</w:t>
          </w:r>
        </w:p>
      </w:sdtContent>
    </w:sdt>
    <w:p w:rsidRPr="005E7315" w:rsidR="00490C29" w:rsidP="0044626E" w:rsidRDefault="001173FF" w14:paraId="177D1B38" w14:textId="77777777">
      <w:pPr>
        <w:jc w:val="right"/>
        <w:rPr>
          <w:lang w:val="en-GB"/>
        </w:rPr>
      </w:pPr>
      <w:r w:rsidRPr="005E7315">
        <w:rPr>
          <w:b/>
          <w:color w:val="000054"/>
          <w:sz w:val="26"/>
          <w:szCs w:val="26"/>
          <w:lang w:val="en-GB"/>
        </w:rPr>
        <w:t>2018</w:t>
      </w:r>
      <w:r w:rsidRPr="005E7315" w:rsidR="00FF3753">
        <w:rPr>
          <w:b/>
          <w:color w:val="000054"/>
          <w:sz w:val="26"/>
          <w:szCs w:val="26"/>
          <w:lang w:val="en-GB"/>
        </w:rPr>
        <w:t xml:space="preserve"> </w:t>
      </w:r>
      <w:r w:rsidRPr="005E7315">
        <w:rPr>
          <w:b/>
          <w:color w:val="000054"/>
          <w:sz w:val="26"/>
          <w:szCs w:val="26"/>
          <w:lang w:val="en-GB"/>
        </w:rPr>
        <w:t>- 2019</w:t>
      </w:r>
      <w:r w:rsidRPr="005E7315" w:rsidR="00422A55">
        <w:rPr>
          <w:b/>
          <w:color w:val="000054"/>
          <w:sz w:val="26"/>
          <w:szCs w:val="26"/>
          <w:lang w:val="en-GB"/>
        </w:rPr>
        <w:t xml:space="preserve"> </w:t>
      </w:r>
    </w:p>
    <w:p w:rsidRPr="005E7315" w:rsidR="00490C29" w:rsidP="0044626E" w:rsidRDefault="00490C29" w14:paraId="3589F535" w14:textId="77777777">
      <w:pPr>
        <w:jc w:val="right"/>
        <w:rPr>
          <w:lang w:val="en-GB"/>
        </w:rPr>
      </w:pPr>
    </w:p>
    <w:p w:rsidRPr="005E7315" w:rsidR="00490C29" w:rsidRDefault="000D6FE3" w14:paraId="0890BF22" w14:textId="77777777">
      <w:pPr>
        <w:rPr>
          <w:lang w:val="en-GB"/>
        </w:rPr>
      </w:pPr>
      <w:r w:rsidRPr="005E7315">
        <w:rPr>
          <w:lang w:val="en-GB"/>
        </w:rPr>
        <w:br w:type="page"/>
      </w:r>
    </w:p>
    <w:sdt>
      <w:sdtPr>
        <w:rPr>
          <w:rFonts w:asciiTheme="minorHAnsi" w:hAnsiTheme="minorHAnsi" w:eastAsiaTheme="minorHAnsi" w:cstheme="minorBidi"/>
          <w:color w:val="auto"/>
          <w:sz w:val="22"/>
          <w:szCs w:val="22"/>
          <w:lang w:eastAsia="en-US"/>
        </w:rPr>
        <w:id w:val="-440221816"/>
        <w:docPartObj>
          <w:docPartGallery w:val="Table of Contents"/>
          <w:docPartUnique/>
        </w:docPartObj>
      </w:sdtPr>
      <w:sdtEndPr>
        <w:rPr>
          <w:b/>
          <w:bCs/>
          <w:noProof/>
        </w:rPr>
      </w:sdtEndPr>
      <w:sdtContent>
        <w:p w:rsidRPr="007A60B3" w:rsidR="001C5B9F" w:rsidP="00174687" w:rsidRDefault="008854DB" w14:paraId="34013CC4" w14:textId="6AB2A4D3">
          <w:pPr>
            <w:pStyle w:val="TOCHeading"/>
          </w:pPr>
          <w:r w:rsidRPr="007A60B3">
            <w:t>Inhoudsopgave</w:t>
          </w:r>
        </w:p>
        <w:p w:rsidR="00003661" w:rsidRDefault="001C5B9F" w14:paraId="48DD9D39" w14:textId="563F7667">
          <w:pPr>
            <w:pStyle w:val="TOC1"/>
            <w:tabs>
              <w:tab w:val="right" w:leader="dot" w:pos="9062"/>
            </w:tabs>
            <w:rPr>
              <w:rFonts w:eastAsiaTheme="minorEastAsia"/>
              <w:noProof/>
              <w:lang w:eastAsia="nl-BE"/>
            </w:rPr>
          </w:pPr>
          <w:r w:rsidRPr="5D2EA89A">
            <w:fldChar w:fldCharType="begin"/>
          </w:r>
          <w:r>
            <w:rPr>
              <w:b/>
              <w:bCs/>
              <w:noProof/>
            </w:rPr>
            <w:instrText xml:space="preserve"> TOC \o "1-3" \h \z \u </w:instrText>
          </w:r>
          <w:r w:rsidRPr="5D2EA89A">
            <w:rPr>
              <w:b/>
              <w:bCs/>
              <w:noProof/>
            </w:rPr>
            <w:fldChar w:fldCharType="separate"/>
          </w:r>
          <w:hyperlink w:history="1" w:anchor="_Toc534925218">
            <w:r w:rsidRPr="000B2E27" w:rsidR="00003661">
              <w:rPr>
                <w:rStyle w:val="Hyperlink"/>
                <w:noProof/>
              </w:rPr>
              <w:t>Afbeeldingen</w:t>
            </w:r>
            <w:r w:rsidR="00003661">
              <w:rPr>
                <w:noProof/>
                <w:webHidden/>
              </w:rPr>
              <w:tab/>
            </w:r>
            <w:r w:rsidR="00003661">
              <w:rPr>
                <w:noProof/>
                <w:webHidden/>
              </w:rPr>
              <w:fldChar w:fldCharType="begin"/>
            </w:r>
            <w:r w:rsidR="00003661">
              <w:rPr>
                <w:noProof/>
                <w:webHidden/>
              </w:rPr>
              <w:instrText xml:space="preserve"> PAGEREF _Toc534925218 \h </w:instrText>
            </w:r>
            <w:r w:rsidR="00003661">
              <w:rPr>
                <w:noProof/>
                <w:webHidden/>
              </w:rPr>
            </w:r>
            <w:r w:rsidR="00003661">
              <w:rPr>
                <w:noProof/>
                <w:webHidden/>
              </w:rPr>
              <w:fldChar w:fldCharType="separate"/>
            </w:r>
            <w:r w:rsidR="00003661">
              <w:rPr>
                <w:noProof/>
                <w:webHidden/>
              </w:rPr>
              <w:t>4</w:t>
            </w:r>
            <w:r w:rsidR="00003661">
              <w:rPr>
                <w:noProof/>
                <w:webHidden/>
              </w:rPr>
              <w:fldChar w:fldCharType="end"/>
            </w:r>
          </w:hyperlink>
        </w:p>
        <w:p w:rsidR="00003661" w:rsidRDefault="002829EF" w14:paraId="78E573D6" w14:textId="7C1573EC">
          <w:pPr>
            <w:pStyle w:val="TOC1"/>
            <w:tabs>
              <w:tab w:val="right" w:leader="dot" w:pos="9062"/>
            </w:tabs>
            <w:rPr>
              <w:rFonts w:eastAsiaTheme="minorEastAsia"/>
              <w:noProof/>
              <w:lang w:eastAsia="nl-BE"/>
            </w:rPr>
          </w:pPr>
          <w:hyperlink w:history="1" w:anchor="_Toc534925219">
            <w:r w:rsidRPr="000B2E27" w:rsidR="00003661">
              <w:rPr>
                <w:rStyle w:val="Hyperlink"/>
                <w:noProof/>
              </w:rPr>
              <w:t>Inleiding</w:t>
            </w:r>
            <w:r w:rsidR="00003661">
              <w:rPr>
                <w:noProof/>
                <w:webHidden/>
              </w:rPr>
              <w:tab/>
            </w:r>
            <w:r w:rsidR="00003661">
              <w:rPr>
                <w:noProof/>
                <w:webHidden/>
              </w:rPr>
              <w:fldChar w:fldCharType="begin"/>
            </w:r>
            <w:r w:rsidR="00003661">
              <w:rPr>
                <w:noProof/>
                <w:webHidden/>
              </w:rPr>
              <w:instrText xml:space="preserve"> PAGEREF _Toc534925219 \h </w:instrText>
            </w:r>
            <w:r w:rsidR="00003661">
              <w:rPr>
                <w:noProof/>
                <w:webHidden/>
              </w:rPr>
            </w:r>
            <w:r w:rsidR="00003661">
              <w:rPr>
                <w:noProof/>
                <w:webHidden/>
              </w:rPr>
              <w:fldChar w:fldCharType="separate"/>
            </w:r>
            <w:r w:rsidR="00003661">
              <w:rPr>
                <w:noProof/>
                <w:webHidden/>
              </w:rPr>
              <w:t>6</w:t>
            </w:r>
            <w:r w:rsidR="00003661">
              <w:rPr>
                <w:noProof/>
                <w:webHidden/>
              </w:rPr>
              <w:fldChar w:fldCharType="end"/>
            </w:r>
          </w:hyperlink>
        </w:p>
        <w:p w:rsidR="00003661" w:rsidRDefault="002829EF" w14:paraId="1599DAAC" w14:textId="45738A73">
          <w:pPr>
            <w:pStyle w:val="TOC1"/>
            <w:tabs>
              <w:tab w:val="right" w:leader="dot" w:pos="9062"/>
            </w:tabs>
            <w:rPr>
              <w:rFonts w:eastAsiaTheme="minorEastAsia"/>
              <w:noProof/>
              <w:lang w:eastAsia="nl-BE"/>
            </w:rPr>
          </w:pPr>
          <w:hyperlink w:history="1" w:anchor="_Toc534925220">
            <w:r w:rsidRPr="000B2E27" w:rsidR="00003661">
              <w:rPr>
                <w:rStyle w:val="Hyperlink"/>
                <w:noProof/>
              </w:rPr>
              <w:t>Projectomschrijving</w:t>
            </w:r>
            <w:r w:rsidR="00003661">
              <w:rPr>
                <w:noProof/>
                <w:webHidden/>
              </w:rPr>
              <w:tab/>
            </w:r>
            <w:r w:rsidR="00003661">
              <w:rPr>
                <w:noProof/>
                <w:webHidden/>
              </w:rPr>
              <w:fldChar w:fldCharType="begin"/>
            </w:r>
            <w:r w:rsidR="00003661">
              <w:rPr>
                <w:noProof/>
                <w:webHidden/>
              </w:rPr>
              <w:instrText xml:space="preserve"> PAGEREF _Toc534925220 \h </w:instrText>
            </w:r>
            <w:r w:rsidR="00003661">
              <w:rPr>
                <w:noProof/>
                <w:webHidden/>
              </w:rPr>
            </w:r>
            <w:r w:rsidR="00003661">
              <w:rPr>
                <w:noProof/>
                <w:webHidden/>
              </w:rPr>
              <w:fldChar w:fldCharType="separate"/>
            </w:r>
            <w:r w:rsidR="00003661">
              <w:rPr>
                <w:noProof/>
                <w:webHidden/>
              </w:rPr>
              <w:t>7</w:t>
            </w:r>
            <w:r w:rsidR="00003661">
              <w:rPr>
                <w:noProof/>
                <w:webHidden/>
              </w:rPr>
              <w:fldChar w:fldCharType="end"/>
            </w:r>
          </w:hyperlink>
        </w:p>
        <w:p w:rsidR="00003661" w:rsidRDefault="002829EF" w14:paraId="4A66AAC3" w14:textId="4EFB2849">
          <w:pPr>
            <w:pStyle w:val="TOC2"/>
            <w:tabs>
              <w:tab w:val="right" w:leader="dot" w:pos="9062"/>
            </w:tabs>
            <w:rPr>
              <w:rFonts w:cstheme="minorBidi"/>
              <w:noProof/>
              <w:lang w:eastAsia="nl-BE"/>
            </w:rPr>
          </w:pPr>
          <w:hyperlink w:history="1" w:anchor="_Toc534925221">
            <w:r w:rsidRPr="000B2E27" w:rsidR="00003661">
              <w:rPr>
                <w:rStyle w:val="Hyperlink"/>
                <w:noProof/>
              </w:rPr>
              <w:t>Bezoeker</w:t>
            </w:r>
            <w:r w:rsidR="00003661">
              <w:rPr>
                <w:noProof/>
                <w:webHidden/>
              </w:rPr>
              <w:tab/>
            </w:r>
            <w:r w:rsidR="00003661">
              <w:rPr>
                <w:noProof/>
                <w:webHidden/>
              </w:rPr>
              <w:fldChar w:fldCharType="begin"/>
            </w:r>
            <w:r w:rsidR="00003661">
              <w:rPr>
                <w:noProof/>
                <w:webHidden/>
              </w:rPr>
              <w:instrText xml:space="preserve"> PAGEREF _Toc534925221 \h </w:instrText>
            </w:r>
            <w:r w:rsidR="00003661">
              <w:rPr>
                <w:noProof/>
                <w:webHidden/>
              </w:rPr>
            </w:r>
            <w:r w:rsidR="00003661">
              <w:rPr>
                <w:noProof/>
                <w:webHidden/>
              </w:rPr>
              <w:fldChar w:fldCharType="separate"/>
            </w:r>
            <w:r w:rsidR="00003661">
              <w:rPr>
                <w:noProof/>
                <w:webHidden/>
              </w:rPr>
              <w:t>7</w:t>
            </w:r>
            <w:r w:rsidR="00003661">
              <w:rPr>
                <w:noProof/>
                <w:webHidden/>
              </w:rPr>
              <w:fldChar w:fldCharType="end"/>
            </w:r>
          </w:hyperlink>
        </w:p>
        <w:p w:rsidR="00003661" w:rsidRDefault="002829EF" w14:paraId="5FB1D01B" w14:textId="57A3112F">
          <w:pPr>
            <w:pStyle w:val="TOC2"/>
            <w:tabs>
              <w:tab w:val="right" w:leader="dot" w:pos="9062"/>
            </w:tabs>
            <w:rPr>
              <w:rFonts w:cstheme="minorBidi"/>
              <w:noProof/>
              <w:lang w:eastAsia="nl-BE"/>
            </w:rPr>
          </w:pPr>
          <w:hyperlink w:history="1" w:anchor="_Toc534925222">
            <w:r w:rsidRPr="000B2E27" w:rsidR="00003661">
              <w:rPr>
                <w:rStyle w:val="Hyperlink"/>
                <w:noProof/>
              </w:rPr>
              <w:t>Gebruiker met algemene inlog</w:t>
            </w:r>
            <w:r w:rsidR="00003661">
              <w:rPr>
                <w:noProof/>
                <w:webHidden/>
              </w:rPr>
              <w:tab/>
            </w:r>
            <w:r w:rsidR="00003661">
              <w:rPr>
                <w:noProof/>
                <w:webHidden/>
              </w:rPr>
              <w:fldChar w:fldCharType="begin"/>
            </w:r>
            <w:r w:rsidR="00003661">
              <w:rPr>
                <w:noProof/>
                <w:webHidden/>
              </w:rPr>
              <w:instrText xml:space="preserve"> PAGEREF _Toc534925222 \h </w:instrText>
            </w:r>
            <w:r w:rsidR="00003661">
              <w:rPr>
                <w:noProof/>
                <w:webHidden/>
              </w:rPr>
            </w:r>
            <w:r w:rsidR="00003661">
              <w:rPr>
                <w:noProof/>
                <w:webHidden/>
              </w:rPr>
              <w:fldChar w:fldCharType="separate"/>
            </w:r>
            <w:r w:rsidR="00003661">
              <w:rPr>
                <w:noProof/>
                <w:webHidden/>
              </w:rPr>
              <w:t>10</w:t>
            </w:r>
            <w:r w:rsidR="00003661">
              <w:rPr>
                <w:noProof/>
                <w:webHidden/>
              </w:rPr>
              <w:fldChar w:fldCharType="end"/>
            </w:r>
          </w:hyperlink>
        </w:p>
        <w:p w:rsidR="00003661" w:rsidRDefault="002829EF" w14:paraId="438990C6" w14:textId="236FC835">
          <w:pPr>
            <w:pStyle w:val="TOC2"/>
            <w:tabs>
              <w:tab w:val="right" w:leader="dot" w:pos="9062"/>
            </w:tabs>
            <w:rPr>
              <w:rFonts w:cstheme="minorBidi"/>
              <w:noProof/>
              <w:lang w:eastAsia="nl-BE"/>
            </w:rPr>
          </w:pPr>
          <w:hyperlink w:history="1" w:anchor="_Toc534925223">
            <w:r w:rsidRPr="000B2E27" w:rsidR="00003661">
              <w:rPr>
                <w:rStyle w:val="Hyperlink"/>
                <w:noProof/>
              </w:rPr>
              <w:t>Reiziger – Student of Begeleider (Docent of extern)</w:t>
            </w:r>
            <w:r w:rsidR="00003661">
              <w:rPr>
                <w:noProof/>
                <w:webHidden/>
              </w:rPr>
              <w:tab/>
            </w:r>
            <w:r w:rsidR="00003661">
              <w:rPr>
                <w:noProof/>
                <w:webHidden/>
              </w:rPr>
              <w:fldChar w:fldCharType="begin"/>
            </w:r>
            <w:r w:rsidR="00003661">
              <w:rPr>
                <w:noProof/>
                <w:webHidden/>
              </w:rPr>
              <w:instrText xml:space="preserve"> PAGEREF _Toc534925223 \h </w:instrText>
            </w:r>
            <w:r w:rsidR="00003661">
              <w:rPr>
                <w:noProof/>
                <w:webHidden/>
              </w:rPr>
            </w:r>
            <w:r w:rsidR="00003661">
              <w:rPr>
                <w:noProof/>
                <w:webHidden/>
              </w:rPr>
              <w:fldChar w:fldCharType="separate"/>
            </w:r>
            <w:r w:rsidR="00003661">
              <w:rPr>
                <w:noProof/>
                <w:webHidden/>
              </w:rPr>
              <w:t>17</w:t>
            </w:r>
            <w:r w:rsidR="00003661">
              <w:rPr>
                <w:noProof/>
                <w:webHidden/>
              </w:rPr>
              <w:fldChar w:fldCharType="end"/>
            </w:r>
          </w:hyperlink>
        </w:p>
        <w:p w:rsidR="00003661" w:rsidRDefault="002829EF" w14:paraId="0F83C42A" w14:textId="410065B4">
          <w:pPr>
            <w:pStyle w:val="TOC3"/>
            <w:tabs>
              <w:tab w:val="right" w:leader="dot" w:pos="9062"/>
            </w:tabs>
            <w:rPr>
              <w:rFonts w:cstheme="minorBidi"/>
              <w:noProof/>
              <w:lang w:eastAsia="nl-BE"/>
            </w:rPr>
          </w:pPr>
          <w:hyperlink w:history="1" w:anchor="_Toc534925224">
            <w:r w:rsidRPr="000B2E27" w:rsidR="00003661">
              <w:rPr>
                <w:rStyle w:val="Hyperlink"/>
                <w:noProof/>
              </w:rPr>
              <w:t>Profiel</w:t>
            </w:r>
            <w:r w:rsidR="00003661">
              <w:rPr>
                <w:noProof/>
                <w:webHidden/>
              </w:rPr>
              <w:tab/>
            </w:r>
            <w:r w:rsidR="00003661">
              <w:rPr>
                <w:noProof/>
                <w:webHidden/>
              </w:rPr>
              <w:fldChar w:fldCharType="begin"/>
            </w:r>
            <w:r w:rsidR="00003661">
              <w:rPr>
                <w:noProof/>
                <w:webHidden/>
              </w:rPr>
              <w:instrText xml:space="preserve"> PAGEREF _Toc534925224 \h </w:instrText>
            </w:r>
            <w:r w:rsidR="00003661">
              <w:rPr>
                <w:noProof/>
                <w:webHidden/>
              </w:rPr>
            </w:r>
            <w:r w:rsidR="00003661">
              <w:rPr>
                <w:noProof/>
                <w:webHidden/>
              </w:rPr>
              <w:fldChar w:fldCharType="separate"/>
            </w:r>
            <w:r w:rsidR="00003661">
              <w:rPr>
                <w:noProof/>
                <w:webHidden/>
              </w:rPr>
              <w:t>18</w:t>
            </w:r>
            <w:r w:rsidR="00003661">
              <w:rPr>
                <w:noProof/>
                <w:webHidden/>
              </w:rPr>
              <w:fldChar w:fldCharType="end"/>
            </w:r>
          </w:hyperlink>
        </w:p>
        <w:p w:rsidR="00003661" w:rsidRDefault="002829EF" w14:paraId="4D0936A1" w14:textId="29757644">
          <w:pPr>
            <w:pStyle w:val="TOC3"/>
            <w:tabs>
              <w:tab w:val="right" w:leader="dot" w:pos="9062"/>
            </w:tabs>
            <w:rPr>
              <w:rFonts w:cstheme="minorBidi"/>
              <w:noProof/>
              <w:lang w:eastAsia="nl-BE"/>
            </w:rPr>
          </w:pPr>
          <w:hyperlink w:history="1" w:anchor="_Toc534925225">
            <w:r w:rsidRPr="000B2E27" w:rsidR="00003661">
              <w:rPr>
                <w:rStyle w:val="Hyperlink"/>
                <w:noProof/>
              </w:rPr>
              <w:t>Hotels</w:t>
            </w:r>
            <w:r w:rsidR="00003661">
              <w:rPr>
                <w:noProof/>
                <w:webHidden/>
              </w:rPr>
              <w:tab/>
            </w:r>
            <w:r w:rsidR="00003661">
              <w:rPr>
                <w:noProof/>
                <w:webHidden/>
              </w:rPr>
              <w:fldChar w:fldCharType="begin"/>
            </w:r>
            <w:r w:rsidR="00003661">
              <w:rPr>
                <w:noProof/>
                <w:webHidden/>
              </w:rPr>
              <w:instrText xml:space="preserve"> PAGEREF _Toc534925225 \h </w:instrText>
            </w:r>
            <w:r w:rsidR="00003661">
              <w:rPr>
                <w:noProof/>
                <w:webHidden/>
              </w:rPr>
            </w:r>
            <w:r w:rsidR="00003661">
              <w:rPr>
                <w:noProof/>
                <w:webHidden/>
              </w:rPr>
              <w:fldChar w:fldCharType="separate"/>
            </w:r>
            <w:r w:rsidR="00003661">
              <w:rPr>
                <w:noProof/>
                <w:webHidden/>
              </w:rPr>
              <w:t>20</w:t>
            </w:r>
            <w:r w:rsidR="00003661">
              <w:rPr>
                <w:noProof/>
                <w:webHidden/>
              </w:rPr>
              <w:fldChar w:fldCharType="end"/>
            </w:r>
          </w:hyperlink>
        </w:p>
        <w:p w:rsidR="00003661" w:rsidRDefault="002829EF" w14:paraId="7581A13E" w14:textId="1DB858FF">
          <w:pPr>
            <w:pStyle w:val="TOC3"/>
            <w:tabs>
              <w:tab w:val="right" w:leader="dot" w:pos="9062"/>
            </w:tabs>
            <w:rPr>
              <w:rFonts w:cstheme="minorBidi"/>
              <w:noProof/>
              <w:lang w:eastAsia="nl-BE"/>
            </w:rPr>
          </w:pPr>
          <w:hyperlink w:history="1" w:anchor="_Toc534925226">
            <w:r w:rsidRPr="000B2E27" w:rsidR="00003661">
              <w:rPr>
                <w:rStyle w:val="Hyperlink"/>
                <w:noProof/>
              </w:rPr>
              <w:t>Auto’s</w:t>
            </w:r>
            <w:r w:rsidR="00003661">
              <w:rPr>
                <w:noProof/>
                <w:webHidden/>
              </w:rPr>
              <w:tab/>
            </w:r>
            <w:r w:rsidR="00003661">
              <w:rPr>
                <w:noProof/>
                <w:webHidden/>
              </w:rPr>
              <w:fldChar w:fldCharType="begin"/>
            </w:r>
            <w:r w:rsidR="00003661">
              <w:rPr>
                <w:noProof/>
                <w:webHidden/>
              </w:rPr>
              <w:instrText xml:space="preserve"> PAGEREF _Toc534925226 \h </w:instrText>
            </w:r>
            <w:r w:rsidR="00003661">
              <w:rPr>
                <w:noProof/>
                <w:webHidden/>
              </w:rPr>
            </w:r>
            <w:r w:rsidR="00003661">
              <w:rPr>
                <w:noProof/>
                <w:webHidden/>
              </w:rPr>
              <w:fldChar w:fldCharType="separate"/>
            </w:r>
            <w:r w:rsidR="00003661">
              <w:rPr>
                <w:noProof/>
                <w:webHidden/>
              </w:rPr>
              <w:t>23</w:t>
            </w:r>
            <w:r w:rsidR="00003661">
              <w:rPr>
                <w:noProof/>
                <w:webHidden/>
              </w:rPr>
              <w:fldChar w:fldCharType="end"/>
            </w:r>
          </w:hyperlink>
        </w:p>
        <w:p w:rsidR="00003661" w:rsidRDefault="002829EF" w14:paraId="0913B0CD" w14:textId="37B66AFD">
          <w:pPr>
            <w:pStyle w:val="TOC2"/>
            <w:tabs>
              <w:tab w:val="right" w:leader="dot" w:pos="9062"/>
            </w:tabs>
            <w:rPr>
              <w:rFonts w:cstheme="minorBidi"/>
              <w:noProof/>
              <w:lang w:eastAsia="nl-BE"/>
            </w:rPr>
          </w:pPr>
          <w:hyperlink w:history="1" w:anchor="_Toc534925227">
            <w:r w:rsidRPr="000B2E27" w:rsidR="00003661">
              <w:rPr>
                <w:rStyle w:val="Hyperlink"/>
                <w:noProof/>
              </w:rPr>
              <w:t>Organisator</w:t>
            </w:r>
            <w:r w:rsidR="00003661">
              <w:rPr>
                <w:noProof/>
                <w:webHidden/>
              </w:rPr>
              <w:tab/>
            </w:r>
            <w:r w:rsidR="00003661">
              <w:rPr>
                <w:noProof/>
                <w:webHidden/>
              </w:rPr>
              <w:fldChar w:fldCharType="begin"/>
            </w:r>
            <w:r w:rsidR="00003661">
              <w:rPr>
                <w:noProof/>
                <w:webHidden/>
              </w:rPr>
              <w:instrText xml:space="preserve"> PAGEREF _Toc534925227 \h </w:instrText>
            </w:r>
            <w:r w:rsidR="00003661">
              <w:rPr>
                <w:noProof/>
                <w:webHidden/>
              </w:rPr>
            </w:r>
            <w:r w:rsidR="00003661">
              <w:rPr>
                <w:noProof/>
                <w:webHidden/>
              </w:rPr>
              <w:fldChar w:fldCharType="separate"/>
            </w:r>
            <w:r w:rsidR="00003661">
              <w:rPr>
                <w:noProof/>
                <w:webHidden/>
              </w:rPr>
              <w:t>25</w:t>
            </w:r>
            <w:r w:rsidR="00003661">
              <w:rPr>
                <w:noProof/>
                <w:webHidden/>
              </w:rPr>
              <w:fldChar w:fldCharType="end"/>
            </w:r>
          </w:hyperlink>
        </w:p>
        <w:p w:rsidR="00003661" w:rsidRDefault="002829EF" w14:paraId="537263E4" w14:textId="1C587D28">
          <w:pPr>
            <w:pStyle w:val="TOC3"/>
            <w:tabs>
              <w:tab w:val="right" w:leader="dot" w:pos="9062"/>
            </w:tabs>
            <w:rPr>
              <w:rFonts w:cstheme="minorBidi"/>
              <w:noProof/>
              <w:lang w:eastAsia="nl-BE"/>
            </w:rPr>
          </w:pPr>
          <w:hyperlink w:history="1" w:anchor="_Toc534925228">
            <w:r w:rsidRPr="000B2E27" w:rsidR="00003661">
              <w:rPr>
                <w:rStyle w:val="Hyperlink"/>
                <w:noProof/>
              </w:rPr>
              <w:t>De hoofdpagina</w:t>
            </w:r>
            <w:r w:rsidR="00003661">
              <w:rPr>
                <w:noProof/>
                <w:webHidden/>
              </w:rPr>
              <w:tab/>
            </w:r>
            <w:r w:rsidR="00003661">
              <w:rPr>
                <w:noProof/>
                <w:webHidden/>
              </w:rPr>
              <w:fldChar w:fldCharType="begin"/>
            </w:r>
            <w:r w:rsidR="00003661">
              <w:rPr>
                <w:noProof/>
                <w:webHidden/>
              </w:rPr>
              <w:instrText xml:space="preserve"> PAGEREF _Toc534925228 \h </w:instrText>
            </w:r>
            <w:r w:rsidR="00003661">
              <w:rPr>
                <w:noProof/>
                <w:webHidden/>
              </w:rPr>
            </w:r>
            <w:r w:rsidR="00003661">
              <w:rPr>
                <w:noProof/>
                <w:webHidden/>
              </w:rPr>
              <w:fldChar w:fldCharType="separate"/>
            </w:r>
            <w:r w:rsidR="00003661">
              <w:rPr>
                <w:noProof/>
                <w:webHidden/>
              </w:rPr>
              <w:t>25</w:t>
            </w:r>
            <w:r w:rsidR="00003661">
              <w:rPr>
                <w:noProof/>
                <w:webHidden/>
              </w:rPr>
              <w:fldChar w:fldCharType="end"/>
            </w:r>
          </w:hyperlink>
        </w:p>
        <w:p w:rsidR="00003661" w:rsidRDefault="002829EF" w14:paraId="666EFD3D" w14:textId="37C9E488">
          <w:pPr>
            <w:pStyle w:val="TOC3"/>
            <w:tabs>
              <w:tab w:val="right" w:leader="dot" w:pos="9062"/>
            </w:tabs>
            <w:rPr>
              <w:rFonts w:cstheme="minorBidi"/>
              <w:noProof/>
              <w:lang w:eastAsia="nl-BE"/>
            </w:rPr>
          </w:pPr>
          <w:hyperlink w:history="1" w:anchor="_Toc534925229">
            <w:r w:rsidRPr="000B2E27" w:rsidR="00003661">
              <w:rPr>
                <w:rStyle w:val="Hyperlink"/>
                <w:noProof/>
              </w:rPr>
              <w:t>Reizigers</w:t>
            </w:r>
            <w:r w:rsidR="00003661">
              <w:rPr>
                <w:noProof/>
                <w:webHidden/>
              </w:rPr>
              <w:tab/>
            </w:r>
            <w:r w:rsidR="00003661">
              <w:rPr>
                <w:noProof/>
                <w:webHidden/>
              </w:rPr>
              <w:fldChar w:fldCharType="begin"/>
            </w:r>
            <w:r w:rsidR="00003661">
              <w:rPr>
                <w:noProof/>
                <w:webHidden/>
              </w:rPr>
              <w:instrText xml:space="preserve"> PAGEREF _Toc534925229 \h </w:instrText>
            </w:r>
            <w:r w:rsidR="00003661">
              <w:rPr>
                <w:noProof/>
                <w:webHidden/>
              </w:rPr>
            </w:r>
            <w:r w:rsidR="00003661">
              <w:rPr>
                <w:noProof/>
                <w:webHidden/>
              </w:rPr>
              <w:fldChar w:fldCharType="separate"/>
            </w:r>
            <w:r w:rsidR="00003661">
              <w:rPr>
                <w:noProof/>
                <w:webHidden/>
              </w:rPr>
              <w:t>26</w:t>
            </w:r>
            <w:r w:rsidR="00003661">
              <w:rPr>
                <w:noProof/>
                <w:webHidden/>
              </w:rPr>
              <w:fldChar w:fldCharType="end"/>
            </w:r>
          </w:hyperlink>
        </w:p>
        <w:p w:rsidR="00003661" w:rsidRDefault="002829EF" w14:paraId="4AF5FE14" w14:textId="626E6A8E">
          <w:pPr>
            <w:pStyle w:val="TOC3"/>
            <w:tabs>
              <w:tab w:val="right" w:leader="dot" w:pos="9062"/>
            </w:tabs>
            <w:rPr>
              <w:rFonts w:cstheme="minorBidi"/>
              <w:noProof/>
              <w:lang w:eastAsia="nl-BE"/>
            </w:rPr>
          </w:pPr>
          <w:hyperlink w:history="1" w:anchor="_Toc534925230">
            <w:r w:rsidRPr="000B2E27" w:rsidR="00003661">
              <w:rPr>
                <w:rStyle w:val="Hyperlink"/>
                <w:noProof/>
              </w:rPr>
              <w:t>Verstuur email</w:t>
            </w:r>
            <w:r w:rsidR="00003661">
              <w:rPr>
                <w:noProof/>
                <w:webHidden/>
              </w:rPr>
              <w:tab/>
            </w:r>
            <w:r w:rsidR="00003661">
              <w:rPr>
                <w:noProof/>
                <w:webHidden/>
              </w:rPr>
              <w:fldChar w:fldCharType="begin"/>
            </w:r>
            <w:r w:rsidR="00003661">
              <w:rPr>
                <w:noProof/>
                <w:webHidden/>
              </w:rPr>
              <w:instrText xml:space="preserve"> PAGEREF _Toc534925230 \h </w:instrText>
            </w:r>
            <w:r w:rsidR="00003661">
              <w:rPr>
                <w:noProof/>
                <w:webHidden/>
              </w:rPr>
            </w:r>
            <w:r w:rsidR="00003661">
              <w:rPr>
                <w:noProof/>
                <w:webHidden/>
              </w:rPr>
              <w:fldChar w:fldCharType="separate"/>
            </w:r>
            <w:r w:rsidR="00003661">
              <w:rPr>
                <w:noProof/>
                <w:webHidden/>
              </w:rPr>
              <w:t>27</w:t>
            </w:r>
            <w:r w:rsidR="00003661">
              <w:rPr>
                <w:noProof/>
                <w:webHidden/>
              </w:rPr>
              <w:fldChar w:fldCharType="end"/>
            </w:r>
          </w:hyperlink>
        </w:p>
        <w:p w:rsidR="00003661" w:rsidRDefault="002829EF" w14:paraId="5A2114D7" w14:textId="0C6CD380">
          <w:pPr>
            <w:pStyle w:val="TOC3"/>
            <w:tabs>
              <w:tab w:val="right" w:leader="dot" w:pos="9062"/>
            </w:tabs>
            <w:rPr>
              <w:rFonts w:cstheme="minorBidi"/>
              <w:noProof/>
              <w:lang w:eastAsia="nl-BE"/>
            </w:rPr>
          </w:pPr>
          <w:hyperlink w:history="1" w:anchor="_Toc534925231">
            <w:r w:rsidRPr="000B2E27" w:rsidR="00003661">
              <w:rPr>
                <w:rStyle w:val="Hyperlink"/>
                <w:noProof/>
              </w:rPr>
              <w:t>Betalingen</w:t>
            </w:r>
            <w:r w:rsidR="00003661">
              <w:rPr>
                <w:noProof/>
                <w:webHidden/>
              </w:rPr>
              <w:tab/>
            </w:r>
            <w:r w:rsidR="00003661">
              <w:rPr>
                <w:noProof/>
                <w:webHidden/>
              </w:rPr>
              <w:fldChar w:fldCharType="begin"/>
            </w:r>
            <w:r w:rsidR="00003661">
              <w:rPr>
                <w:noProof/>
                <w:webHidden/>
              </w:rPr>
              <w:instrText xml:space="preserve"> PAGEREF _Toc534925231 \h </w:instrText>
            </w:r>
            <w:r w:rsidR="00003661">
              <w:rPr>
                <w:noProof/>
                <w:webHidden/>
              </w:rPr>
            </w:r>
            <w:r w:rsidR="00003661">
              <w:rPr>
                <w:noProof/>
                <w:webHidden/>
              </w:rPr>
              <w:fldChar w:fldCharType="separate"/>
            </w:r>
            <w:r w:rsidR="00003661">
              <w:rPr>
                <w:noProof/>
                <w:webHidden/>
              </w:rPr>
              <w:t>27</w:t>
            </w:r>
            <w:r w:rsidR="00003661">
              <w:rPr>
                <w:noProof/>
                <w:webHidden/>
              </w:rPr>
              <w:fldChar w:fldCharType="end"/>
            </w:r>
          </w:hyperlink>
        </w:p>
        <w:p w:rsidR="00003661" w:rsidRDefault="002829EF" w14:paraId="42295233" w14:textId="42FFC503">
          <w:pPr>
            <w:pStyle w:val="TOC3"/>
            <w:tabs>
              <w:tab w:val="right" w:leader="dot" w:pos="9062"/>
            </w:tabs>
            <w:rPr>
              <w:rFonts w:cstheme="minorBidi"/>
              <w:noProof/>
              <w:lang w:eastAsia="nl-BE"/>
            </w:rPr>
          </w:pPr>
          <w:hyperlink w:history="1" w:anchor="_Toc534925232">
            <w:r w:rsidRPr="000B2E27" w:rsidR="00003661">
              <w:rPr>
                <w:rStyle w:val="Hyperlink"/>
                <w:noProof/>
              </w:rPr>
              <w:t>Hotels</w:t>
            </w:r>
            <w:r w:rsidR="00003661">
              <w:rPr>
                <w:noProof/>
                <w:webHidden/>
              </w:rPr>
              <w:tab/>
            </w:r>
            <w:r w:rsidR="00003661">
              <w:rPr>
                <w:noProof/>
                <w:webHidden/>
              </w:rPr>
              <w:fldChar w:fldCharType="begin"/>
            </w:r>
            <w:r w:rsidR="00003661">
              <w:rPr>
                <w:noProof/>
                <w:webHidden/>
              </w:rPr>
              <w:instrText xml:space="preserve"> PAGEREF _Toc534925232 \h </w:instrText>
            </w:r>
            <w:r w:rsidR="00003661">
              <w:rPr>
                <w:noProof/>
                <w:webHidden/>
              </w:rPr>
            </w:r>
            <w:r w:rsidR="00003661">
              <w:rPr>
                <w:noProof/>
                <w:webHidden/>
              </w:rPr>
              <w:fldChar w:fldCharType="separate"/>
            </w:r>
            <w:r w:rsidR="00003661">
              <w:rPr>
                <w:noProof/>
                <w:webHidden/>
              </w:rPr>
              <w:t>28</w:t>
            </w:r>
            <w:r w:rsidR="00003661">
              <w:rPr>
                <w:noProof/>
                <w:webHidden/>
              </w:rPr>
              <w:fldChar w:fldCharType="end"/>
            </w:r>
          </w:hyperlink>
        </w:p>
        <w:p w:rsidR="00003661" w:rsidRDefault="002829EF" w14:paraId="46433D0D" w14:textId="3A2C7199">
          <w:pPr>
            <w:pStyle w:val="TOC3"/>
            <w:tabs>
              <w:tab w:val="right" w:leader="dot" w:pos="9062"/>
            </w:tabs>
            <w:rPr>
              <w:rFonts w:cstheme="minorBidi"/>
              <w:noProof/>
              <w:lang w:eastAsia="nl-BE"/>
            </w:rPr>
          </w:pPr>
          <w:hyperlink w:history="1" w:anchor="_Toc534925233">
            <w:r w:rsidRPr="000B2E27" w:rsidR="00003661">
              <w:rPr>
                <w:rStyle w:val="Hyperlink"/>
                <w:noProof/>
              </w:rPr>
              <w:t>Auto’s</w:t>
            </w:r>
            <w:r w:rsidR="00003661">
              <w:rPr>
                <w:noProof/>
                <w:webHidden/>
              </w:rPr>
              <w:tab/>
            </w:r>
            <w:r w:rsidR="00003661">
              <w:rPr>
                <w:noProof/>
                <w:webHidden/>
              </w:rPr>
              <w:fldChar w:fldCharType="begin"/>
            </w:r>
            <w:r w:rsidR="00003661">
              <w:rPr>
                <w:noProof/>
                <w:webHidden/>
              </w:rPr>
              <w:instrText xml:space="preserve"> PAGEREF _Toc534925233 \h </w:instrText>
            </w:r>
            <w:r w:rsidR="00003661">
              <w:rPr>
                <w:noProof/>
                <w:webHidden/>
              </w:rPr>
            </w:r>
            <w:r w:rsidR="00003661">
              <w:rPr>
                <w:noProof/>
                <w:webHidden/>
              </w:rPr>
              <w:fldChar w:fldCharType="separate"/>
            </w:r>
            <w:r w:rsidR="00003661">
              <w:rPr>
                <w:noProof/>
                <w:webHidden/>
              </w:rPr>
              <w:t>30</w:t>
            </w:r>
            <w:r w:rsidR="00003661">
              <w:rPr>
                <w:noProof/>
                <w:webHidden/>
              </w:rPr>
              <w:fldChar w:fldCharType="end"/>
            </w:r>
          </w:hyperlink>
        </w:p>
        <w:p w:rsidR="00003661" w:rsidRDefault="002829EF" w14:paraId="1C8A035A" w14:textId="58CC2326">
          <w:pPr>
            <w:pStyle w:val="TOC2"/>
            <w:tabs>
              <w:tab w:val="right" w:leader="dot" w:pos="9062"/>
            </w:tabs>
            <w:rPr>
              <w:rFonts w:cstheme="minorBidi"/>
              <w:noProof/>
              <w:lang w:eastAsia="nl-BE"/>
            </w:rPr>
          </w:pPr>
          <w:hyperlink w:history="1" w:anchor="_Toc534925234">
            <w:r w:rsidRPr="000B2E27" w:rsidR="00003661">
              <w:rPr>
                <w:rStyle w:val="Hyperlink"/>
                <w:noProof/>
              </w:rPr>
              <w:t>Administrator</w:t>
            </w:r>
            <w:r w:rsidR="00003661">
              <w:rPr>
                <w:noProof/>
                <w:webHidden/>
              </w:rPr>
              <w:tab/>
            </w:r>
            <w:r w:rsidR="00003661">
              <w:rPr>
                <w:noProof/>
                <w:webHidden/>
              </w:rPr>
              <w:fldChar w:fldCharType="begin"/>
            </w:r>
            <w:r w:rsidR="00003661">
              <w:rPr>
                <w:noProof/>
                <w:webHidden/>
              </w:rPr>
              <w:instrText xml:space="preserve"> PAGEREF _Toc534925234 \h </w:instrText>
            </w:r>
            <w:r w:rsidR="00003661">
              <w:rPr>
                <w:noProof/>
                <w:webHidden/>
              </w:rPr>
            </w:r>
            <w:r w:rsidR="00003661">
              <w:rPr>
                <w:noProof/>
                <w:webHidden/>
              </w:rPr>
              <w:fldChar w:fldCharType="separate"/>
            </w:r>
            <w:r w:rsidR="00003661">
              <w:rPr>
                <w:noProof/>
                <w:webHidden/>
              </w:rPr>
              <w:t>32</w:t>
            </w:r>
            <w:r w:rsidR="00003661">
              <w:rPr>
                <w:noProof/>
                <w:webHidden/>
              </w:rPr>
              <w:fldChar w:fldCharType="end"/>
            </w:r>
          </w:hyperlink>
        </w:p>
        <w:p w:rsidR="00003661" w:rsidRDefault="002829EF" w14:paraId="75AF4F2F" w14:textId="4E280675">
          <w:pPr>
            <w:pStyle w:val="TOC3"/>
            <w:tabs>
              <w:tab w:val="right" w:leader="dot" w:pos="9062"/>
            </w:tabs>
            <w:rPr>
              <w:rFonts w:cstheme="minorBidi"/>
              <w:noProof/>
              <w:lang w:eastAsia="nl-BE"/>
            </w:rPr>
          </w:pPr>
          <w:hyperlink w:history="1" w:anchor="_Toc534925235">
            <w:r w:rsidRPr="000B2E27" w:rsidR="00003661">
              <w:rPr>
                <w:rStyle w:val="Hyperlink"/>
                <w:noProof/>
              </w:rPr>
              <w:t>Front-end</w:t>
            </w:r>
            <w:r w:rsidR="00003661">
              <w:rPr>
                <w:noProof/>
                <w:webHidden/>
              </w:rPr>
              <w:tab/>
            </w:r>
            <w:r w:rsidR="00003661">
              <w:rPr>
                <w:noProof/>
                <w:webHidden/>
              </w:rPr>
              <w:fldChar w:fldCharType="begin"/>
            </w:r>
            <w:r w:rsidR="00003661">
              <w:rPr>
                <w:noProof/>
                <w:webHidden/>
              </w:rPr>
              <w:instrText xml:space="preserve"> PAGEREF _Toc534925235 \h </w:instrText>
            </w:r>
            <w:r w:rsidR="00003661">
              <w:rPr>
                <w:noProof/>
                <w:webHidden/>
              </w:rPr>
            </w:r>
            <w:r w:rsidR="00003661">
              <w:rPr>
                <w:noProof/>
                <w:webHidden/>
              </w:rPr>
              <w:fldChar w:fldCharType="separate"/>
            </w:r>
            <w:r w:rsidR="00003661">
              <w:rPr>
                <w:noProof/>
                <w:webHidden/>
              </w:rPr>
              <w:t>32</w:t>
            </w:r>
            <w:r w:rsidR="00003661">
              <w:rPr>
                <w:noProof/>
                <w:webHidden/>
              </w:rPr>
              <w:fldChar w:fldCharType="end"/>
            </w:r>
          </w:hyperlink>
        </w:p>
        <w:p w:rsidR="00003661" w:rsidRDefault="002829EF" w14:paraId="617DC6D1" w14:textId="2971B868">
          <w:pPr>
            <w:pStyle w:val="TOC3"/>
            <w:tabs>
              <w:tab w:val="right" w:leader="dot" w:pos="9062"/>
            </w:tabs>
            <w:rPr>
              <w:rFonts w:cstheme="minorBidi"/>
              <w:noProof/>
              <w:lang w:eastAsia="nl-BE"/>
            </w:rPr>
          </w:pPr>
          <w:hyperlink w:history="1" w:anchor="_Toc534925236">
            <w:r w:rsidRPr="000B2E27" w:rsidR="00003661">
              <w:rPr>
                <w:rStyle w:val="Hyperlink"/>
                <w:noProof/>
              </w:rPr>
              <w:t>Adminpaneel</w:t>
            </w:r>
            <w:r w:rsidR="00003661">
              <w:rPr>
                <w:noProof/>
                <w:webHidden/>
              </w:rPr>
              <w:tab/>
            </w:r>
            <w:r w:rsidR="00003661">
              <w:rPr>
                <w:noProof/>
                <w:webHidden/>
              </w:rPr>
              <w:fldChar w:fldCharType="begin"/>
            </w:r>
            <w:r w:rsidR="00003661">
              <w:rPr>
                <w:noProof/>
                <w:webHidden/>
              </w:rPr>
              <w:instrText xml:space="preserve"> PAGEREF _Toc534925236 \h </w:instrText>
            </w:r>
            <w:r w:rsidR="00003661">
              <w:rPr>
                <w:noProof/>
                <w:webHidden/>
              </w:rPr>
            </w:r>
            <w:r w:rsidR="00003661">
              <w:rPr>
                <w:noProof/>
                <w:webHidden/>
              </w:rPr>
              <w:fldChar w:fldCharType="separate"/>
            </w:r>
            <w:r w:rsidR="00003661">
              <w:rPr>
                <w:noProof/>
                <w:webHidden/>
              </w:rPr>
              <w:t>32</w:t>
            </w:r>
            <w:r w:rsidR="00003661">
              <w:rPr>
                <w:noProof/>
                <w:webHidden/>
              </w:rPr>
              <w:fldChar w:fldCharType="end"/>
            </w:r>
          </w:hyperlink>
        </w:p>
        <w:p w:rsidR="00003661" w:rsidRDefault="002829EF" w14:paraId="31412CCC" w14:textId="2879942A">
          <w:pPr>
            <w:pStyle w:val="TOC3"/>
            <w:tabs>
              <w:tab w:val="right" w:leader="dot" w:pos="9062"/>
            </w:tabs>
            <w:rPr>
              <w:rFonts w:cstheme="minorBidi"/>
              <w:noProof/>
              <w:lang w:eastAsia="nl-BE"/>
            </w:rPr>
          </w:pPr>
          <w:hyperlink w:history="1" w:anchor="_Toc534925237">
            <w:r w:rsidRPr="000B2E27" w:rsidR="00003661">
              <w:rPr>
                <w:rStyle w:val="Hyperlink"/>
                <w:noProof/>
              </w:rPr>
              <w:t>Aanpassen infopagina</w:t>
            </w:r>
            <w:r w:rsidR="00003661">
              <w:rPr>
                <w:noProof/>
                <w:webHidden/>
              </w:rPr>
              <w:tab/>
            </w:r>
            <w:r w:rsidR="00003661">
              <w:rPr>
                <w:noProof/>
                <w:webHidden/>
              </w:rPr>
              <w:fldChar w:fldCharType="begin"/>
            </w:r>
            <w:r w:rsidR="00003661">
              <w:rPr>
                <w:noProof/>
                <w:webHidden/>
              </w:rPr>
              <w:instrText xml:space="preserve"> PAGEREF _Toc534925237 \h </w:instrText>
            </w:r>
            <w:r w:rsidR="00003661">
              <w:rPr>
                <w:noProof/>
                <w:webHidden/>
              </w:rPr>
            </w:r>
            <w:r w:rsidR="00003661">
              <w:rPr>
                <w:noProof/>
                <w:webHidden/>
              </w:rPr>
              <w:fldChar w:fldCharType="separate"/>
            </w:r>
            <w:r w:rsidR="00003661">
              <w:rPr>
                <w:noProof/>
                <w:webHidden/>
              </w:rPr>
              <w:t>33</w:t>
            </w:r>
            <w:r w:rsidR="00003661">
              <w:rPr>
                <w:noProof/>
                <w:webHidden/>
              </w:rPr>
              <w:fldChar w:fldCharType="end"/>
            </w:r>
          </w:hyperlink>
        </w:p>
        <w:p w:rsidR="00003661" w:rsidRDefault="002829EF" w14:paraId="2C606507" w14:textId="0C96AA9E">
          <w:pPr>
            <w:pStyle w:val="TOC3"/>
            <w:tabs>
              <w:tab w:val="right" w:leader="dot" w:pos="9062"/>
            </w:tabs>
            <w:rPr>
              <w:rFonts w:cstheme="minorBidi"/>
              <w:noProof/>
              <w:lang w:eastAsia="nl-BE"/>
            </w:rPr>
          </w:pPr>
          <w:hyperlink w:history="1" w:anchor="_Toc534925238">
            <w:r w:rsidRPr="000B2E27" w:rsidR="00003661">
              <w:rPr>
                <w:rStyle w:val="Hyperlink"/>
                <w:noProof/>
              </w:rPr>
              <w:t>Instellen registratieaccount</w:t>
            </w:r>
            <w:r w:rsidR="00003661">
              <w:rPr>
                <w:noProof/>
                <w:webHidden/>
              </w:rPr>
              <w:tab/>
            </w:r>
            <w:r w:rsidR="00003661">
              <w:rPr>
                <w:noProof/>
                <w:webHidden/>
              </w:rPr>
              <w:fldChar w:fldCharType="begin"/>
            </w:r>
            <w:r w:rsidR="00003661">
              <w:rPr>
                <w:noProof/>
                <w:webHidden/>
              </w:rPr>
              <w:instrText xml:space="preserve"> PAGEREF _Toc534925238 \h </w:instrText>
            </w:r>
            <w:r w:rsidR="00003661">
              <w:rPr>
                <w:noProof/>
                <w:webHidden/>
              </w:rPr>
            </w:r>
            <w:r w:rsidR="00003661">
              <w:rPr>
                <w:noProof/>
                <w:webHidden/>
              </w:rPr>
              <w:fldChar w:fldCharType="separate"/>
            </w:r>
            <w:r w:rsidR="00003661">
              <w:rPr>
                <w:noProof/>
                <w:webHidden/>
              </w:rPr>
              <w:t>34</w:t>
            </w:r>
            <w:r w:rsidR="00003661">
              <w:rPr>
                <w:noProof/>
                <w:webHidden/>
              </w:rPr>
              <w:fldChar w:fldCharType="end"/>
            </w:r>
          </w:hyperlink>
        </w:p>
        <w:p w:rsidR="00003661" w:rsidRDefault="002829EF" w14:paraId="09108BFF" w14:textId="7B7C59FA">
          <w:pPr>
            <w:pStyle w:val="TOC3"/>
            <w:tabs>
              <w:tab w:val="right" w:leader="dot" w:pos="9062"/>
            </w:tabs>
            <w:rPr>
              <w:rFonts w:cstheme="minorBidi"/>
              <w:noProof/>
              <w:lang w:eastAsia="nl-BE"/>
            </w:rPr>
          </w:pPr>
          <w:hyperlink w:history="1" w:anchor="_Toc534925239">
            <w:r w:rsidRPr="000B2E27" w:rsidR="00003661">
              <w:rPr>
                <w:rStyle w:val="Hyperlink"/>
                <w:noProof/>
              </w:rPr>
              <w:t>Beheren reizen</w:t>
            </w:r>
            <w:r w:rsidR="00003661">
              <w:rPr>
                <w:noProof/>
                <w:webHidden/>
              </w:rPr>
              <w:tab/>
            </w:r>
            <w:r w:rsidR="00003661">
              <w:rPr>
                <w:noProof/>
                <w:webHidden/>
              </w:rPr>
              <w:fldChar w:fldCharType="begin"/>
            </w:r>
            <w:r w:rsidR="00003661">
              <w:rPr>
                <w:noProof/>
                <w:webHidden/>
              </w:rPr>
              <w:instrText xml:space="preserve"> PAGEREF _Toc534925239 \h </w:instrText>
            </w:r>
            <w:r w:rsidR="00003661">
              <w:rPr>
                <w:noProof/>
                <w:webHidden/>
              </w:rPr>
            </w:r>
            <w:r w:rsidR="00003661">
              <w:rPr>
                <w:noProof/>
                <w:webHidden/>
              </w:rPr>
              <w:fldChar w:fldCharType="separate"/>
            </w:r>
            <w:r w:rsidR="00003661">
              <w:rPr>
                <w:noProof/>
                <w:webHidden/>
              </w:rPr>
              <w:t>35</w:t>
            </w:r>
            <w:r w:rsidR="00003661">
              <w:rPr>
                <w:noProof/>
                <w:webHidden/>
              </w:rPr>
              <w:fldChar w:fldCharType="end"/>
            </w:r>
          </w:hyperlink>
        </w:p>
        <w:p w:rsidR="00003661" w:rsidRDefault="002829EF" w14:paraId="5AD76FEE" w14:textId="55FEAED6">
          <w:pPr>
            <w:pStyle w:val="TOC3"/>
            <w:tabs>
              <w:tab w:val="right" w:leader="dot" w:pos="9062"/>
            </w:tabs>
            <w:rPr>
              <w:rFonts w:cstheme="minorBidi"/>
              <w:noProof/>
              <w:lang w:eastAsia="nl-BE"/>
            </w:rPr>
          </w:pPr>
          <w:hyperlink w:history="1" w:anchor="_Toc534925240">
            <w:r w:rsidRPr="000B2E27" w:rsidR="00003661">
              <w:rPr>
                <w:rStyle w:val="Hyperlink"/>
                <w:noProof/>
              </w:rPr>
              <w:t>Beheren organisatoren</w:t>
            </w:r>
            <w:r w:rsidR="00003661">
              <w:rPr>
                <w:noProof/>
                <w:webHidden/>
              </w:rPr>
              <w:tab/>
            </w:r>
            <w:r w:rsidR="00003661">
              <w:rPr>
                <w:noProof/>
                <w:webHidden/>
              </w:rPr>
              <w:fldChar w:fldCharType="begin"/>
            </w:r>
            <w:r w:rsidR="00003661">
              <w:rPr>
                <w:noProof/>
                <w:webHidden/>
              </w:rPr>
              <w:instrText xml:space="preserve"> PAGEREF _Toc534925240 \h </w:instrText>
            </w:r>
            <w:r w:rsidR="00003661">
              <w:rPr>
                <w:noProof/>
                <w:webHidden/>
              </w:rPr>
            </w:r>
            <w:r w:rsidR="00003661">
              <w:rPr>
                <w:noProof/>
                <w:webHidden/>
              </w:rPr>
              <w:fldChar w:fldCharType="separate"/>
            </w:r>
            <w:r w:rsidR="00003661">
              <w:rPr>
                <w:noProof/>
                <w:webHidden/>
              </w:rPr>
              <w:t>38</w:t>
            </w:r>
            <w:r w:rsidR="00003661">
              <w:rPr>
                <w:noProof/>
                <w:webHidden/>
              </w:rPr>
              <w:fldChar w:fldCharType="end"/>
            </w:r>
          </w:hyperlink>
        </w:p>
        <w:p w:rsidR="00003661" w:rsidRDefault="002829EF" w14:paraId="15EDE371" w14:textId="6303BF93">
          <w:pPr>
            <w:pStyle w:val="TOC3"/>
            <w:tabs>
              <w:tab w:val="right" w:leader="dot" w:pos="9062"/>
            </w:tabs>
            <w:rPr>
              <w:rFonts w:cstheme="minorBidi"/>
              <w:noProof/>
              <w:lang w:eastAsia="nl-BE"/>
            </w:rPr>
          </w:pPr>
          <w:hyperlink w:history="1" w:anchor="_Toc534925241">
            <w:r w:rsidRPr="000B2E27" w:rsidR="00003661">
              <w:rPr>
                <w:rStyle w:val="Hyperlink"/>
                <w:noProof/>
              </w:rPr>
              <w:t>Beheren pagina’s</w:t>
            </w:r>
            <w:r w:rsidR="00003661">
              <w:rPr>
                <w:noProof/>
                <w:webHidden/>
              </w:rPr>
              <w:tab/>
            </w:r>
            <w:r w:rsidR="00003661">
              <w:rPr>
                <w:noProof/>
                <w:webHidden/>
              </w:rPr>
              <w:fldChar w:fldCharType="begin"/>
            </w:r>
            <w:r w:rsidR="00003661">
              <w:rPr>
                <w:noProof/>
                <w:webHidden/>
              </w:rPr>
              <w:instrText xml:space="preserve"> PAGEREF _Toc534925241 \h </w:instrText>
            </w:r>
            <w:r w:rsidR="00003661">
              <w:rPr>
                <w:noProof/>
                <w:webHidden/>
              </w:rPr>
            </w:r>
            <w:r w:rsidR="00003661">
              <w:rPr>
                <w:noProof/>
                <w:webHidden/>
              </w:rPr>
              <w:fldChar w:fldCharType="separate"/>
            </w:r>
            <w:r w:rsidR="00003661">
              <w:rPr>
                <w:noProof/>
                <w:webHidden/>
              </w:rPr>
              <w:t>41</w:t>
            </w:r>
            <w:r w:rsidR="00003661">
              <w:rPr>
                <w:noProof/>
                <w:webHidden/>
              </w:rPr>
              <w:fldChar w:fldCharType="end"/>
            </w:r>
          </w:hyperlink>
        </w:p>
        <w:p w:rsidR="00003661" w:rsidRDefault="002829EF" w14:paraId="623B21B1" w14:textId="2FFD38F2">
          <w:pPr>
            <w:pStyle w:val="TOC3"/>
            <w:tabs>
              <w:tab w:val="right" w:leader="dot" w:pos="9062"/>
            </w:tabs>
            <w:rPr>
              <w:rFonts w:cstheme="minorBidi"/>
              <w:noProof/>
              <w:lang w:eastAsia="nl-BE"/>
            </w:rPr>
          </w:pPr>
          <w:hyperlink w:history="1" w:anchor="_Toc534925242">
            <w:r w:rsidRPr="000B2E27" w:rsidR="00003661">
              <w:rPr>
                <w:rStyle w:val="Hyperlink"/>
                <w:noProof/>
              </w:rPr>
              <w:t>Beheren gemeentes</w:t>
            </w:r>
            <w:r w:rsidR="00003661">
              <w:rPr>
                <w:noProof/>
                <w:webHidden/>
              </w:rPr>
              <w:tab/>
            </w:r>
            <w:r w:rsidR="00003661">
              <w:rPr>
                <w:noProof/>
                <w:webHidden/>
              </w:rPr>
              <w:fldChar w:fldCharType="begin"/>
            </w:r>
            <w:r w:rsidR="00003661">
              <w:rPr>
                <w:noProof/>
                <w:webHidden/>
              </w:rPr>
              <w:instrText xml:space="preserve"> PAGEREF _Toc534925242 \h </w:instrText>
            </w:r>
            <w:r w:rsidR="00003661">
              <w:rPr>
                <w:noProof/>
                <w:webHidden/>
              </w:rPr>
            </w:r>
            <w:r w:rsidR="00003661">
              <w:rPr>
                <w:noProof/>
                <w:webHidden/>
              </w:rPr>
              <w:fldChar w:fldCharType="separate"/>
            </w:r>
            <w:r w:rsidR="00003661">
              <w:rPr>
                <w:noProof/>
                <w:webHidden/>
              </w:rPr>
              <w:t>46</w:t>
            </w:r>
            <w:r w:rsidR="00003661">
              <w:rPr>
                <w:noProof/>
                <w:webHidden/>
              </w:rPr>
              <w:fldChar w:fldCharType="end"/>
            </w:r>
          </w:hyperlink>
        </w:p>
        <w:p w:rsidR="00003661" w:rsidRDefault="002829EF" w14:paraId="1188739F" w14:textId="19EA26FD">
          <w:pPr>
            <w:pStyle w:val="TOC3"/>
            <w:tabs>
              <w:tab w:val="right" w:leader="dot" w:pos="9062"/>
            </w:tabs>
            <w:rPr>
              <w:rFonts w:cstheme="minorBidi"/>
              <w:noProof/>
              <w:lang w:eastAsia="nl-BE"/>
            </w:rPr>
          </w:pPr>
          <w:hyperlink w:history="1" w:anchor="_Toc534925243">
            <w:r w:rsidRPr="000B2E27" w:rsidR="00003661">
              <w:rPr>
                <w:rStyle w:val="Hyperlink"/>
                <w:noProof/>
              </w:rPr>
              <w:t>Toevoegen richtingen</w:t>
            </w:r>
            <w:r w:rsidR="00003661">
              <w:rPr>
                <w:noProof/>
                <w:webHidden/>
              </w:rPr>
              <w:tab/>
            </w:r>
            <w:r w:rsidR="00003661">
              <w:rPr>
                <w:noProof/>
                <w:webHidden/>
              </w:rPr>
              <w:fldChar w:fldCharType="begin"/>
            </w:r>
            <w:r w:rsidR="00003661">
              <w:rPr>
                <w:noProof/>
                <w:webHidden/>
              </w:rPr>
              <w:instrText xml:space="preserve"> PAGEREF _Toc534925243 \h </w:instrText>
            </w:r>
            <w:r w:rsidR="00003661">
              <w:rPr>
                <w:noProof/>
                <w:webHidden/>
              </w:rPr>
            </w:r>
            <w:r w:rsidR="00003661">
              <w:rPr>
                <w:noProof/>
                <w:webHidden/>
              </w:rPr>
              <w:fldChar w:fldCharType="separate"/>
            </w:r>
            <w:r w:rsidR="00003661">
              <w:rPr>
                <w:noProof/>
                <w:webHidden/>
              </w:rPr>
              <w:t>49</w:t>
            </w:r>
            <w:r w:rsidR="00003661">
              <w:rPr>
                <w:noProof/>
                <w:webHidden/>
              </w:rPr>
              <w:fldChar w:fldCharType="end"/>
            </w:r>
          </w:hyperlink>
        </w:p>
        <w:p w:rsidR="00003661" w:rsidRDefault="002829EF" w14:paraId="3AC858F4" w14:textId="361E1E08">
          <w:pPr>
            <w:pStyle w:val="TOC1"/>
            <w:tabs>
              <w:tab w:val="right" w:leader="dot" w:pos="9062"/>
            </w:tabs>
            <w:rPr>
              <w:rFonts w:eastAsiaTheme="minorEastAsia"/>
              <w:noProof/>
              <w:lang w:eastAsia="nl-BE"/>
            </w:rPr>
          </w:pPr>
          <w:hyperlink w:history="1" w:anchor="_Toc534925244">
            <w:r w:rsidRPr="000B2E27" w:rsidR="00003661">
              <w:rPr>
                <w:rStyle w:val="Hyperlink"/>
                <w:noProof/>
              </w:rPr>
              <w:t>Agile-scrum</w:t>
            </w:r>
            <w:r w:rsidR="00003661">
              <w:rPr>
                <w:noProof/>
                <w:webHidden/>
              </w:rPr>
              <w:tab/>
            </w:r>
            <w:r w:rsidR="00003661">
              <w:rPr>
                <w:noProof/>
                <w:webHidden/>
              </w:rPr>
              <w:fldChar w:fldCharType="begin"/>
            </w:r>
            <w:r w:rsidR="00003661">
              <w:rPr>
                <w:noProof/>
                <w:webHidden/>
              </w:rPr>
              <w:instrText xml:space="preserve"> PAGEREF _Toc534925244 \h </w:instrText>
            </w:r>
            <w:r w:rsidR="00003661">
              <w:rPr>
                <w:noProof/>
                <w:webHidden/>
              </w:rPr>
            </w:r>
            <w:r w:rsidR="00003661">
              <w:rPr>
                <w:noProof/>
                <w:webHidden/>
              </w:rPr>
              <w:fldChar w:fldCharType="separate"/>
            </w:r>
            <w:r w:rsidR="00003661">
              <w:rPr>
                <w:noProof/>
                <w:webHidden/>
              </w:rPr>
              <w:t>53</w:t>
            </w:r>
            <w:r w:rsidR="00003661">
              <w:rPr>
                <w:noProof/>
                <w:webHidden/>
              </w:rPr>
              <w:fldChar w:fldCharType="end"/>
            </w:r>
          </w:hyperlink>
        </w:p>
        <w:p w:rsidR="00003661" w:rsidRDefault="002829EF" w14:paraId="33095957" w14:textId="4FF1B9DA">
          <w:pPr>
            <w:pStyle w:val="TOC2"/>
            <w:tabs>
              <w:tab w:val="right" w:leader="dot" w:pos="9062"/>
            </w:tabs>
            <w:rPr>
              <w:rFonts w:cstheme="minorBidi"/>
              <w:noProof/>
              <w:lang w:eastAsia="nl-BE"/>
            </w:rPr>
          </w:pPr>
          <w:hyperlink w:history="1" w:anchor="_Toc534925245">
            <w:r w:rsidRPr="000B2E27" w:rsidR="00003661">
              <w:rPr>
                <w:rStyle w:val="Hyperlink"/>
                <w:noProof/>
              </w:rPr>
              <w:t>Agile</w:t>
            </w:r>
            <w:r w:rsidR="00003661">
              <w:rPr>
                <w:noProof/>
                <w:webHidden/>
              </w:rPr>
              <w:tab/>
            </w:r>
            <w:r w:rsidR="00003661">
              <w:rPr>
                <w:noProof/>
                <w:webHidden/>
              </w:rPr>
              <w:fldChar w:fldCharType="begin"/>
            </w:r>
            <w:r w:rsidR="00003661">
              <w:rPr>
                <w:noProof/>
                <w:webHidden/>
              </w:rPr>
              <w:instrText xml:space="preserve"> PAGEREF _Toc534925245 \h </w:instrText>
            </w:r>
            <w:r w:rsidR="00003661">
              <w:rPr>
                <w:noProof/>
                <w:webHidden/>
              </w:rPr>
            </w:r>
            <w:r w:rsidR="00003661">
              <w:rPr>
                <w:noProof/>
                <w:webHidden/>
              </w:rPr>
              <w:fldChar w:fldCharType="separate"/>
            </w:r>
            <w:r w:rsidR="00003661">
              <w:rPr>
                <w:noProof/>
                <w:webHidden/>
              </w:rPr>
              <w:t>53</w:t>
            </w:r>
            <w:r w:rsidR="00003661">
              <w:rPr>
                <w:noProof/>
                <w:webHidden/>
              </w:rPr>
              <w:fldChar w:fldCharType="end"/>
            </w:r>
          </w:hyperlink>
        </w:p>
        <w:p w:rsidR="00003661" w:rsidRDefault="002829EF" w14:paraId="08B52A23" w14:textId="143261E5">
          <w:pPr>
            <w:pStyle w:val="TOC2"/>
            <w:tabs>
              <w:tab w:val="right" w:leader="dot" w:pos="9062"/>
            </w:tabs>
            <w:rPr>
              <w:rFonts w:cstheme="minorBidi"/>
              <w:noProof/>
              <w:lang w:eastAsia="nl-BE"/>
            </w:rPr>
          </w:pPr>
          <w:hyperlink w:history="1" w:anchor="_Toc534925246">
            <w:r w:rsidRPr="000B2E27" w:rsidR="00003661">
              <w:rPr>
                <w:rStyle w:val="Hyperlink"/>
                <w:noProof/>
              </w:rPr>
              <w:t>Scrum</w:t>
            </w:r>
            <w:r w:rsidR="00003661">
              <w:rPr>
                <w:noProof/>
                <w:webHidden/>
              </w:rPr>
              <w:tab/>
            </w:r>
            <w:r w:rsidR="00003661">
              <w:rPr>
                <w:noProof/>
                <w:webHidden/>
              </w:rPr>
              <w:fldChar w:fldCharType="begin"/>
            </w:r>
            <w:r w:rsidR="00003661">
              <w:rPr>
                <w:noProof/>
                <w:webHidden/>
              </w:rPr>
              <w:instrText xml:space="preserve"> PAGEREF _Toc534925246 \h </w:instrText>
            </w:r>
            <w:r w:rsidR="00003661">
              <w:rPr>
                <w:noProof/>
                <w:webHidden/>
              </w:rPr>
            </w:r>
            <w:r w:rsidR="00003661">
              <w:rPr>
                <w:noProof/>
                <w:webHidden/>
              </w:rPr>
              <w:fldChar w:fldCharType="separate"/>
            </w:r>
            <w:r w:rsidR="00003661">
              <w:rPr>
                <w:noProof/>
                <w:webHidden/>
              </w:rPr>
              <w:t>53</w:t>
            </w:r>
            <w:r w:rsidR="00003661">
              <w:rPr>
                <w:noProof/>
                <w:webHidden/>
              </w:rPr>
              <w:fldChar w:fldCharType="end"/>
            </w:r>
          </w:hyperlink>
        </w:p>
        <w:p w:rsidR="00003661" w:rsidRDefault="002829EF" w14:paraId="291E37CA" w14:textId="7ACC0117">
          <w:pPr>
            <w:pStyle w:val="TOC1"/>
            <w:tabs>
              <w:tab w:val="right" w:leader="dot" w:pos="9062"/>
            </w:tabs>
            <w:rPr>
              <w:rFonts w:eastAsiaTheme="minorEastAsia"/>
              <w:noProof/>
              <w:lang w:eastAsia="nl-BE"/>
            </w:rPr>
          </w:pPr>
          <w:hyperlink w:history="1" w:anchor="_Toc534925247">
            <w:r w:rsidRPr="000B2E27" w:rsidR="00003661">
              <w:rPr>
                <w:rStyle w:val="Hyperlink"/>
                <w:noProof/>
              </w:rPr>
              <w:t>Sprints</w:t>
            </w:r>
            <w:r w:rsidR="00003661">
              <w:rPr>
                <w:noProof/>
                <w:webHidden/>
              </w:rPr>
              <w:tab/>
            </w:r>
            <w:r w:rsidR="00003661">
              <w:rPr>
                <w:noProof/>
                <w:webHidden/>
              </w:rPr>
              <w:fldChar w:fldCharType="begin"/>
            </w:r>
            <w:r w:rsidR="00003661">
              <w:rPr>
                <w:noProof/>
                <w:webHidden/>
              </w:rPr>
              <w:instrText xml:space="preserve"> PAGEREF _Toc534925247 \h </w:instrText>
            </w:r>
            <w:r w:rsidR="00003661">
              <w:rPr>
                <w:noProof/>
                <w:webHidden/>
              </w:rPr>
            </w:r>
            <w:r w:rsidR="00003661">
              <w:rPr>
                <w:noProof/>
                <w:webHidden/>
              </w:rPr>
              <w:fldChar w:fldCharType="separate"/>
            </w:r>
            <w:r w:rsidR="00003661">
              <w:rPr>
                <w:noProof/>
                <w:webHidden/>
              </w:rPr>
              <w:t>54</w:t>
            </w:r>
            <w:r w:rsidR="00003661">
              <w:rPr>
                <w:noProof/>
                <w:webHidden/>
              </w:rPr>
              <w:fldChar w:fldCharType="end"/>
            </w:r>
          </w:hyperlink>
        </w:p>
        <w:p w:rsidR="00003661" w:rsidRDefault="002829EF" w14:paraId="074F0745" w14:textId="2B2F7447">
          <w:pPr>
            <w:pStyle w:val="TOC2"/>
            <w:tabs>
              <w:tab w:val="right" w:leader="dot" w:pos="9062"/>
            </w:tabs>
            <w:rPr>
              <w:rFonts w:cstheme="minorBidi"/>
              <w:noProof/>
              <w:lang w:eastAsia="nl-BE"/>
            </w:rPr>
          </w:pPr>
          <w:hyperlink w:history="1" w:anchor="_Toc534925248">
            <w:r w:rsidRPr="000B2E27" w:rsidR="00003661">
              <w:rPr>
                <w:rStyle w:val="Hyperlink"/>
                <w:noProof/>
              </w:rPr>
              <w:t>Sprint 0: 20/9</w:t>
            </w:r>
            <w:r w:rsidR="00003661">
              <w:rPr>
                <w:noProof/>
                <w:webHidden/>
              </w:rPr>
              <w:tab/>
            </w:r>
            <w:r w:rsidR="00003661">
              <w:rPr>
                <w:noProof/>
                <w:webHidden/>
              </w:rPr>
              <w:fldChar w:fldCharType="begin"/>
            </w:r>
            <w:r w:rsidR="00003661">
              <w:rPr>
                <w:noProof/>
                <w:webHidden/>
              </w:rPr>
              <w:instrText xml:space="preserve"> PAGEREF _Toc534925248 \h </w:instrText>
            </w:r>
            <w:r w:rsidR="00003661">
              <w:rPr>
                <w:noProof/>
                <w:webHidden/>
              </w:rPr>
            </w:r>
            <w:r w:rsidR="00003661">
              <w:rPr>
                <w:noProof/>
                <w:webHidden/>
              </w:rPr>
              <w:fldChar w:fldCharType="separate"/>
            </w:r>
            <w:r w:rsidR="00003661">
              <w:rPr>
                <w:noProof/>
                <w:webHidden/>
              </w:rPr>
              <w:t>55</w:t>
            </w:r>
            <w:r w:rsidR="00003661">
              <w:rPr>
                <w:noProof/>
                <w:webHidden/>
              </w:rPr>
              <w:fldChar w:fldCharType="end"/>
            </w:r>
          </w:hyperlink>
        </w:p>
        <w:p w:rsidR="00003661" w:rsidRDefault="002829EF" w14:paraId="7DD68F18" w14:textId="32CD7932">
          <w:pPr>
            <w:pStyle w:val="TOC1"/>
            <w:tabs>
              <w:tab w:val="right" w:leader="dot" w:pos="9062"/>
            </w:tabs>
            <w:rPr>
              <w:rFonts w:eastAsiaTheme="minorEastAsia"/>
              <w:noProof/>
              <w:lang w:eastAsia="nl-BE"/>
            </w:rPr>
          </w:pPr>
          <w:hyperlink w:history="1" w:anchor="_Toc534925249">
            <w:r w:rsidRPr="000B2E27" w:rsidR="00003661">
              <w:rPr>
                <w:rStyle w:val="Hyperlink"/>
                <w:noProof/>
              </w:rPr>
              <w:t>Tools</w:t>
            </w:r>
            <w:r w:rsidR="00003661">
              <w:rPr>
                <w:noProof/>
                <w:webHidden/>
              </w:rPr>
              <w:tab/>
            </w:r>
            <w:r w:rsidR="00003661">
              <w:rPr>
                <w:noProof/>
                <w:webHidden/>
              </w:rPr>
              <w:fldChar w:fldCharType="begin"/>
            </w:r>
            <w:r w:rsidR="00003661">
              <w:rPr>
                <w:noProof/>
                <w:webHidden/>
              </w:rPr>
              <w:instrText xml:space="preserve"> PAGEREF _Toc534925249 \h </w:instrText>
            </w:r>
            <w:r w:rsidR="00003661">
              <w:rPr>
                <w:noProof/>
                <w:webHidden/>
              </w:rPr>
            </w:r>
            <w:r w:rsidR="00003661">
              <w:rPr>
                <w:noProof/>
                <w:webHidden/>
              </w:rPr>
              <w:fldChar w:fldCharType="separate"/>
            </w:r>
            <w:r w:rsidR="00003661">
              <w:rPr>
                <w:noProof/>
                <w:webHidden/>
              </w:rPr>
              <w:t>55</w:t>
            </w:r>
            <w:r w:rsidR="00003661">
              <w:rPr>
                <w:noProof/>
                <w:webHidden/>
              </w:rPr>
              <w:fldChar w:fldCharType="end"/>
            </w:r>
          </w:hyperlink>
        </w:p>
        <w:p w:rsidR="00003661" w:rsidRDefault="002829EF" w14:paraId="2B3C924B" w14:textId="625120DC">
          <w:pPr>
            <w:pStyle w:val="TOC2"/>
            <w:tabs>
              <w:tab w:val="right" w:leader="dot" w:pos="9062"/>
            </w:tabs>
            <w:rPr>
              <w:rFonts w:cstheme="minorBidi"/>
              <w:noProof/>
              <w:lang w:eastAsia="nl-BE"/>
            </w:rPr>
          </w:pPr>
          <w:hyperlink w:history="1" w:anchor="_Toc534925250">
            <w:r w:rsidRPr="000B2E27" w:rsidR="00003661">
              <w:rPr>
                <w:rStyle w:val="Hyperlink"/>
                <w:noProof/>
              </w:rPr>
              <w:t>Laravel + Homestead</w:t>
            </w:r>
            <w:r w:rsidR="00003661">
              <w:rPr>
                <w:noProof/>
                <w:webHidden/>
              </w:rPr>
              <w:tab/>
            </w:r>
            <w:r w:rsidR="00003661">
              <w:rPr>
                <w:noProof/>
                <w:webHidden/>
              </w:rPr>
              <w:fldChar w:fldCharType="begin"/>
            </w:r>
            <w:r w:rsidR="00003661">
              <w:rPr>
                <w:noProof/>
                <w:webHidden/>
              </w:rPr>
              <w:instrText xml:space="preserve"> PAGEREF _Toc534925250 \h </w:instrText>
            </w:r>
            <w:r w:rsidR="00003661">
              <w:rPr>
                <w:noProof/>
                <w:webHidden/>
              </w:rPr>
            </w:r>
            <w:r w:rsidR="00003661">
              <w:rPr>
                <w:noProof/>
                <w:webHidden/>
              </w:rPr>
              <w:fldChar w:fldCharType="separate"/>
            </w:r>
            <w:r w:rsidR="00003661">
              <w:rPr>
                <w:noProof/>
                <w:webHidden/>
              </w:rPr>
              <w:t>55</w:t>
            </w:r>
            <w:r w:rsidR="00003661">
              <w:rPr>
                <w:noProof/>
                <w:webHidden/>
              </w:rPr>
              <w:fldChar w:fldCharType="end"/>
            </w:r>
          </w:hyperlink>
        </w:p>
        <w:p w:rsidR="00003661" w:rsidRDefault="002829EF" w14:paraId="4DC5036A" w14:textId="54E79BAC">
          <w:pPr>
            <w:pStyle w:val="TOC3"/>
            <w:tabs>
              <w:tab w:val="right" w:leader="dot" w:pos="9062"/>
            </w:tabs>
            <w:rPr>
              <w:rFonts w:cstheme="minorBidi"/>
              <w:noProof/>
              <w:lang w:eastAsia="nl-BE"/>
            </w:rPr>
          </w:pPr>
          <w:hyperlink w:history="1" w:anchor="_Toc534925251">
            <w:r w:rsidRPr="000B2E27" w:rsidR="00003661">
              <w:rPr>
                <w:rStyle w:val="Hyperlink"/>
                <w:noProof/>
              </w:rPr>
              <w:t>Poker Planning</w:t>
            </w:r>
            <w:r w:rsidR="00003661">
              <w:rPr>
                <w:noProof/>
                <w:webHidden/>
              </w:rPr>
              <w:tab/>
            </w:r>
            <w:r w:rsidR="00003661">
              <w:rPr>
                <w:noProof/>
                <w:webHidden/>
              </w:rPr>
              <w:fldChar w:fldCharType="begin"/>
            </w:r>
            <w:r w:rsidR="00003661">
              <w:rPr>
                <w:noProof/>
                <w:webHidden/>
              </w:rPr>
              <w:instrText xml:space="preserve"> PAGEREF _Toc534925251 \h </w:instrText>
            </w:r>
            <w:r w:rsidR="00003661">
              <w:rPr>
                <w:noProof/>
                <w:webHidden/>
              </w:rPr>
            </w:r>
            <w:r w:rsidR="00003661">
              <w:rPr>
                <w:noProof/>
                <w:webHidden/>
              </w:rPr>
              <w:fldChar w:fldCharType="separate"/>
            </w:r>
            <w:r w:rsidR="00003661">
              <w:rPr>
                <w:noProof/>
                <w:webHidden/>
              </w:rPr>
              <w:t>55</w:t>
            </w:r>
            <w:r w:rsidR="00003661">
              <w:rPr>
                <w:noProof/>
                <w:webHidden/>
              </w:rPr>
              <w:fldChar w:fldCharType="end"/>
            </w:r>
          </w:hyperlink>
        </w:p>
        <w:p w:rsidR="00003661" w:rsidRDefault="002829EF" w14:paraId="1A20CDE1" w14:textId="3CD9BC78">
          <w:pPr>
            <w:pStyle w:val="TOC3"/>
            <w:tabs>
              <w:tab w:val="right" w:leader="dot" w:pos="9062"/>
            </w:tabs>
            <w:rPr>
              <w:rFonts w:cstheme="minorBidi"/>
              <w:noProof/>
              <w:lang w:eastAsia="nl-BE"/>
            </w:rPr>
          </w:pPr>
          <w:hyperlink w:history="1" w:anchor="_Toc534925252">
            <w:r w:rsidRPr="000B2E27" w:rsidR="00003661">
              <w:rPr>
                <w:rStyle w:val="Hyperlink"/>
                <w:noProof/>
              </w:rPr>
              <w:t>Extra tools</w:t>
            </w:r>
            <w:r w:rsidR="00003661">
              <w:rPr>
                <w:noProof/>
                <w:webHidden/>
              </w:rPr>
              <w:tab/>
            </w:r>
            <w:r w:rsidR="00003661">
              <w:rPr>
                <w:noProof/>
                <w:webHidden/>
              </w:rPr>
              <w:fldChar w:fldCharType="begin"/>
            </w:r>
            <w:r w:rsidR="00003661">
              <w:rPr>
                <w:noProof/>
                <w:webHidden/>
              </w:rPr>
              <w:instrText xml:space="preserve"> PAGEREF _Toc534925252 \h </w:instrText>
            </w:r>
            <w:r w:rsidR="00003661">
              <w:rPr>
                <w:noProof/>
                <w:webHidden/>
              </w:rPr>
            </w:r>
            <w:r w:rsidR="00003661">
              <w:rPr>
                <w:noProof/>
                <w:webHidden/>
              </w:rPr>
              <w:fldChar w:fldCharType="separate"/>
            </w:r>
            <w:r w:rsidR="00003661">
              <w:rPr>
                <w:noProof/>
                <w:webHidden/>
              </w:rPr>
              <w:t>55</w:t>
            </w:r>
            <w:r w:rsidR="00003661">
              <w:rPr>
                <w:noProof/>
                <w:webHidden/>
              </w:rPr>
              <w:fldChar w:fldCharType="end"/>
            </w:r>
          </w:hyperlink>
        </w:p>
        <w:p w:rsidR="00003661" w:rsidRDefault="002829EF" w14:paraId="7786F871" w14:textId="376B9D0E">
          <w:pPr>
            <w:pStyle w:val="TOC3"/>
            <w:tabs>
              <w:tab w:val="right" w:leader="dot" w:pos="9062"/>
            </w:tabs>
            <w:rPr>
              <w:rFonts w:cstheme="minorBidi"/>
              <w:noProof/>
              <w:lang w:eastAsia="nl-BE"/>
            </w:rPr>
          </w:pPr>
          <w:hyperlink w:history="1" w:anchor="_Toc534925253">
            <w:r w:rsidRPr="000B2E27" w:rsidR="00003661">
              <w:rPr>
                <w:rStyle w:val="Hyperlink"/>
                <w:noProof/>
              </w:rPr>
              <w:t>Libraries</w:t>
            </w:r>
            <w:r w:rsidR="00003661">
              <w:rPr>
                <w:noProof/>
                <w:webHidden/>
              </w:rPr>
              <w:tab/>
            </w:r>
            <w:r w:rsidR="00003661">
              <w:rPr>
                <w:noProof/>
                <w:webHidden/>
              </w:rPr>
              <w:fldChar w:fldCharType="begin"/>
            </w:r>
            <w:r w:rsidR="00003661">
              <w:rPr>
                <w:noProof/>
                <w:webHidden/>
              </w:rPr>
              <w:instrText xml:space="preserve"> PAGEREF _Toc534925253 \h </w:instrText>
            </w:r>
            <w:r w:rsidR="00003661">
              <w:rPr>
                <w:noProof/>
                <w:webHidden/>
              </w:rPr>
            </w:r>
            <w:r w:rsidR="00003661">
              <w:rPr>
                <w:noProof/>
                <w:webHidden/>
              </w:rPr>
              <w:fldChar w:fldCharType="separate"/>
            </w:r>
            <w:r w:rsidR="00003661">
              <w:rPr>
                <w:noProof/>
                <w:webHidden/>
              </w:rPr>
              <w:t>56</w:t>
            </w:r>
            <w:r w:rsidR="00003661">
              <w:rPr>
                <w:noProof/>
                <w:webHidden/>
              </w:rPr>
              <w:fldChar w:fldCharType="end"/>
            </w:r>
          </w:hyperlink>
        </w:p>
        <w:p w:rsidR="00003661" w:rsidRDefault="002829EF" w14:paraId="0FF600BD" w14:textId="06251822">
          <w:pPr>
            <w:pStyle w:val="TOC2"/>
            <w:tabs>
              <w:tab w:val="right" w:leader="dot" w:pos="9062"/>
            </w:tabs>
            <w:rPr>
              <w:rFonts w:cstheme="minorBidi"/>
              <w:noProof/>
              <w:lang w:eastAsia="nl-BE"/>
            </w:rPr>
          </w:pPr>
          <w:hyperlink w:history="1" w:anchor="_Toc534925254">
            <w:r w:rsidRPr="000B2E27" w:rsidR="00003661">
              <w:rPr>
                <w:rStyle w:val="Hyperlink"/>
                <w:noProof/>
              </w:rPr>
              <w:t>Epics</w:t>
            </w:r>
            <w:r w:rsidR="00003661">
              <w:rPr>
                <w:noProof/>
                <w:webHidden/>
              </w:rPr>
              <w:tab/>
            </w:r>
            <w:r w:rsidR="00003661">
              <w:rPr>
                <w:noProof/>
                <w:webHidden/>
              </w:rPr>
              <w:fldChar w:fldCharType="begin"/>
            </w:r>
            <w:r w:rsidR="00003661">
              <w:rPr>
                <w:noProof/>
                <w:webHidden/>
              </w:rPr>
              <w:instrText xml:space="preserve"> PAGEREF _Toc534925254 \h </w:instrText>
            </w:r>
            <w:r w:rsidR="00003661">
              <w:rPr>
                <w:noProof/>
                <w:webHidden/>
              </w:rPr>
            </w:r>
            <w:r w:rsidR="00003661">
              <w:rPr>
                <w:noProof/>
                <w:webHidden/>
              </w:rPr>
              <w:fldChar w:fldCharType="separate"/>
            </w:r>
            <w:r w:rsidR="00003661">
              <w:rPr>
                <w:noProof/>
                <w:webHidden/>
              </w:rPr>
              <w:t>56</w:t>
            </w:r>
            <w:r w:rsidR="00003661">
              <w:rPr>
                <w:noProof/>
                <w:webHidden/>
              </w:rPr>
              <w:fldChar w:fldCharType="end"/>
            </w:r>
          </w:hyperlink>
        </w:p>
        <w:p w:rsidR="00003661" w:rsidRDefault="002829EF" w14:paraId="6B870589" w14:textId="44A1D155">
          <w:pPr>
            <w:pStyle w:val="TOC2"/>
            <w:tabs>
              <w:tab w:val="left" w:pos="1320"/>
              <w:tab w:val="right" w:leader="dot" w:pos="9062"/>
            </w:tabs>
            <w:rPr>
              <w:rFonts w:cstheme="minorBidi"/>
              <w:noProof/>
              <w:lang w:eastAsia="nl-BE"/>
            </w:rPr>
          </w:pPr>
          <w:hyperlink w:history="1" w:anchor="_Toc534925255">
            <w:r w:rsidRPr="000B2E27" w:rsidR="00003661">
              <w:rPr>
                <w:rStyle w:val="Hyperlink"/>
                <w:noProof/>
              </w:rPr>
              <w:t xml:space="preserve">Sprint 1: </w:t>
            </w:r>
            <w:r w:rsidR="00003661">
              <w:rPr>
                <w:rFonts w:cstheme="minorBidi"/>
                <w:noProof/>
                <w:lang w:eastAsia="nl-BE"/>
              </w:rPr>
              <w:tab/>
            </w:r>
            <w:r w:rsidRPr="000B2E27" w:rsidR="00003661">
              <w:rPr>
                <w:rStyle w:val="Hyperlink"/>
                <w:noProof/>
              </w:rPr>
              <w:t>25/09 - 09/10</w:t>
            </w:r>
            <w:r w:rsidR="00003661">
              <w:rPr>
                <w:noProof/>
                <w:webHidden/>
              </w:rPr>
              <w:tab/>
            </w:r>
            <w:r w:rsidR="00003661">
              <w:rPr>
                <w:noProof/>
                <w:webHidden/>
              </w:rPr>
              <w:fldChar w:fldCharType="begin"/>
            </w:r>
            <w:r w:rsidR="00003661">
              <w:rPr>
                <w:noProof/>
                <w:webHidden/>
              </w:rPr>
              <w:instrText xml:space="preserve"> PAGEREF _Toc534925255 \h </w:instrText>
            </w:r>
            <w:r w:rsidR="00003661">
              <w:rPr>
                <w:noProof/>
                <w:webHidden/>
              </w:rPr>
            </w:r>
            <w:r w:rsidR="00003661">
              <w:rPr>
                <w:noProof/>
                <w:webHidden/>
              </w:rPr>
              <w:fldChar w:fldCharType="separate"/>
            </w:r>
            <w:r w:rsidR="00003661">
              <w:rPr>
                <w:noProof/>
                <w:webHidden/>
              </w:rPr>
              <w:t>56</w:t>
            </w:r>
            <w:r w:rsidR="00003661">
              <w:rPr>
                <w:noProof/>
                <w:webHidden/>
              </w:rPr>
              <w:fldChar w:fldCharType="end"/>
            </w:r>
          </w:hyperlink>
        </w:p>
        <w:p w:rsidR="00003661" w:rsidRDefault="002829EF" w14:paraId="35EC3F6C" w14:textId="3370E864">
          <w:pPr>
            <w:pStyle w:val="TOC2"/>
            <w:tabs>
              <w:tab w:val="left" w:pos="1320"/>
              <w:tab w:val="right" w:leader="dot" w:pos="9062"/>
            </w:tabs>
            <w:rPr>
              <w:rFonts w:cstheme="minorBidi"/>
              <w:noProof/>
              <w:lang w:eastAsia="nl-BE"/>
            </w:rPr>
          </w:pPr>
          <w:hyperlink w:history="1" w:anchor="_Toc534925256">
            <w:r w:rsidRPr="000B2E27" w:rsidR="00003661">
              <w:rPr>
                <w:rStyle w:val="Hyperlink"/>
                <w:noProof/>
              </w:rPr>
              <w:t xml:space="preserve">Sprint 2: </w:t>
            </w:r>
            <w:r w:rsidR="00003661">
              <w:rPr>
                <w:rFonts w:cstheme="minorBidi"/>
                <w:noProof/>
                <w:lang w:eastAsia="nl-BE"/>
              </w:rPr>
              <w:tab/>
            </w:r>
            <w:r w:rsidRPr="000B2E27" w:rsidR="00003661">
              <w:rPr>
                <w:rStyle w:val="Hyperlink"/>
                <w:noProof/>
              </w:rPr>
              <w:t>09/10 - 25/10</w:t>
            </w:r>
            <w:r w:rsidR="00003661">
              <w:rPr>
                <w:noProof/>
                <w:webHidden/>
              </w:rPr>
              <w:tab/>
            </w:r>
            <w:r w:rsidR="00003661">
              <w:rPr>
                <w:noProof/>
                <w:webHidden/>
              </w:rPr>
              <w:fldChar w:fldCharType="begin"/>
            </w:r>
            <w:r w:rsidR="00003661">
              <w:rPr>
                <w:noProof/>
                <w:webHidden/>
              </w:rPr>
              <w:instrText xml:space="preserve"> PAGEREF _Toc534925256 \h </w:instrText>
            </w:r>
            <w:r w:rsidR="00003661">
              <w:rPr>
                <w:noProof/>
                <w:webHidden/>
              </w:rPr>
            </w:r>
            <w:r w:rsidR="00003661">
              <w:rPr>
                <w:noProof/>
                <w:webHidden/>
              </w:rPr>
              <w:fldChar w:fldCharType="separate"/>
            </w:r>
            <w:r w:rsidR="00003661">
              <w:rPr>
                <w:noProof/>
                <w:webHidden/>
              </w:rPr>
              <w:t>58</w:t>
            </w:r>
            <w:r w:rsidR="00003661">
              <w:rPr>
                <w:noProof/>
                <w:webHidden/>
              </w:rPr>
              <w:fldChar w:fldCharType="end"/>
            </w:r>
          </w:hyperlink>
        </w:p>
        <w:p w:rsidR="00003661" w:rsidRDefault="002829EF" w14:paraId="4349E661" w14:textId="42522F6E">
          <w:pPr>
            <w:pStyle w:val="TOC2"/>
            <w:tabs>
              <w:tab w:val="left" w:pos="1320"/>
              <w:tab w:val="right" w:leader="dot" w:pos="9062"/>
            </w:tabs>
            <w:rPr>
              <w:rFonts w:cstheme="minorBidi"/>
              <w:noProof/>
              <w:lang w:eastAsia="nl-BE"/>
            </w:rPr>
          </w:pPr>
          <w:hyperlink w:history="1" w:anchor="_Toc534925257">
            <w:r w:rsidRPr="000B2E27" w:rsidR="00003661">
              <w:rPr>
                <w:rStyle w:val="Hyperlink"/>
                <w:noProof/>
              </w:rPr>
              <w:t xml:space="preserve">Sprint 3: </w:t>
            </w:r>
            <w:r w:rsidR="00003661">
              <w:rPr>
                <w:rFonts w:cstheme="minorBidi"/>
                <w:noProof/>
                <w:lang w:eastAsia="nl-BE"/>
              </w:rPr>
              <w:tab/>
            </w:r>
            <w:r w:rsidRPr="000B2E27" w:rsidR="00003661">
              <w:rPr>
                <w:rStyle w:val="Hyperlink"/>
                <w:noProof/>
              </w:rPr>
              <w:t>25/10 - 06/11</w:t>
            </w:r>
            <w:r w:rsidR="00003661">
              <w:rPr>
                <w:noProof/>
                <w:webHidden/>
              </w:rPr>
              <w:tab/>
            </w:r>
            <w:r w:rsidR="00003661">
              <w:rPr>
                <w:noProof/>
                <w:webHidden/>
              </w:rPr>
              <w:fldChar w:fldCharType="begin"/>
            </w:r>
            <w:r w:rsidR="00003661">
              <w:rPr>
                <w:noProof/>
                <w:webHidden/>
              </w:rPr>
              <w:instrText xml:space="preserve"> PAGEREF _Toc534925257 \h </w:instrText>
            </w:r>
            <w:r w:rsidR="00003661">
              <w:rPr>
                <w:noProof/>
                <w:webHidden/>
              </w:rPr>
            </w:r>
            <w:r w:rsidR="00003661">
              <w:rPr>
                <w:noProof/>
                <w:webHidden/>
              </w:rPr>
              <w:fldChar w:fldCharType="separate"/>
            </w:r>
            <w:r w:rsidR="00003661">
              <w:rPr>
                <w:noProof/>
                <w:webHidden/>
              </w:rPr>
              <w:t>63</w:t>
            </w:r>
            <w:r w:rsidR="00003661">
              <w:rPr>
                <w:noProof/>
                <w:webHidden/>
              </w:rPr>
              <w:fldChar w:fldCharType="end"/>
            </w:r>
          </w:hyperlink>
        </w:p>
        <w:p w:rsidR="00003661" w:rsidRDefault="002829EF" w14:paraId="0517F068" w14:textId="36EB4D57">
          <w:pPr>
            <w:pStyle w:val="TOC2"/>
            <w:tabs>
              <w:tab w:val="left" w:pos="1320"/>
              <w:tab w:val="right" w:leader="dot" w:pos="9062"/>
            </w:tabs>
            <w:rPr>
              <w:rFonts w:cstheme="minorBidi"/>
              <w:noProof/>
              <w:lang w:eastAsia="nl-BE"/>
            </w:rPr>
          </w:pPr>
          <w:hyperlink w:history="1" w:anchor="_Toc534925258">
            <w:r w:rsidRPr="000B2E27" w:rsidR="00003661">
              <w:rPr>
                <w:rStyle w:val="Hyperlink"/>
                <w:noProof/>
              </w:rPr>
              <w:t xml:space="preserve">Sprint 4: </w:t>
            </w:r>
            <w:r w:rsidR="00003661">
              <w:rPr>
                <w:rFonts w:cstheme="minorBidi"/>
                <w:noProof/>
                <w:lang w:eastAsia="nl-BE"/>
              </w:rPr>
              <w:tab/>
            </w:r>
            <w:r w:rsidRPr="000B2E27" w:rsidR="00003661">
              <w:rPr>
                <w:rStyle w:val="Hyperlink"/>
                <w:noProof/>
              </w:rPr>
              <w:t>06/11 - 22/11</w:t>
            </w:r>
            <w:r w:rsidR="00003661">
              <w:rPr>
                <w:noProof/>
                <w:webHidden/>
              </w:rPr>
              <w:tab/>
            </w:r>
            <w:r w:rsidR="00003661">
              <w:rPr>
                <w:noProof/>
                <w:webHidden/>
              </w:rPr>
              <w:fldChar w:fldCharType="begin"/>
            </w:r>
            <w:r w:rsidR="00003661">
              <w:rPr>
                <w:noProof/>
                <w:webHidden/>
              </w:rPr>
              <w:instrText xml:space="preserve"> PAGEREF _Toc534925258 \h </w:instrText>
            </w:r>
            <w:r w:rsidR="00003661">
              <w:rPr>
                <w:noProof/>
                <w:webHidden/>
              </w:rPr>
            </w:r>
            <w:r w:rsidR="00003661">
              <w:rPr>
                <w:noProof/>
                <w:webHidden/>
              </w:rPr>
              <w:fldChar w:fldCharType="separate"/>
            </w:r>
            <w:r w:rsidR="00003661">
              <w:rPr>
                <w:noProof/>
                <w:webHidden/>
              </w:rPr>
              <w:t>65</w:t>
            </w:r>
            <w:r w:rsidR="00003661">
              <w:rPr>
                <w:noProof/>
                <w:webHidden/>
              </w:rPr>
              <w:fldChar w:fldCharType="end"/>
            </w:r>
          </w:hyperlink>
        </w:p>
        <w:p w:rsidR="00003661" w:rsidRDefault="002829EF" w14:paraId="026E7F1B" w14:textId="60927BB6">
          <w:pPr>
            <w:pStyle w:val="TOC2"/>
            <w:tabs>
              <w:tab w:val="left" w:pos="1320"/>
              <w:tab w:val="right" w:leader="dot" w:pos="9062"/>
            </w:tabs>
            <w:rPr>
              <w:rFonts w:cstheme="minorBidi"/>
              <w:noProof/>
              <w:lang w:eastAsia="nl-BE"/>
            </w:rPr>
          </w:pPr>
          <w:hyperlink w:history="1" w:anchor="_Toc534925259">
            <w:r w:rsidRPr="000B2E27" w:rsidR="00003661">
              <w:rPr>
                <w:rStyle w:val="Hyperlink"/>
                <w:noProof/>
              </w:rPr>
              <w:t xml:space="preserve">Sprint 5: </w:t>
            </w:r>
            <w:r w:rsidR="00003661">
              <w:rPr>
                <w:rFonts w:cstheme="minorBidi"/>
                <w:noProof/>
                <w:lang w:eastAsia="nl-BE"/>
              </w:rPr>
              <w:tab/>
            </w:r>
            <w:r w:rsidRPr="000B2E27" w:rsidR="00003661">
              <w:rPr>
                <w:rStyle w:val="Hyperlink"/>
                <w:noProof/>
              </w:rPr>
              <w:t>22/11 - 06/12</w:t>
            </w:r>
            <w:r w:rsidR="00003661">
              <w:rPr>
                <w:noProof/>
                <w:webHidden/>
              </w:rPr>
              <w:tab/>
            </w:r>
            <w:r w:rsidR="00003661">
              <w:rPr>
                <w:noProof/>
                <w:webHidden/>
              </w:rPr>
              <w:fldChar w:fldCharType="begin"/>
            </w:r>
            <w:r w:rsidR="00003661">
              <w:rPr>
                <w:noProof/>
                <w:webHidden/>
              </w:rPr>
              <w:instrText xml:space="preserve"> PAGEREF _Toc534925259 \h </w:instrText>
            </w:r>
            <w:r w:rsidR="00003661">
              <w:rPr>
                <w:noProof/>
                <w:webHidden/>
              </w:rPr>
            </w:r>
            <w:r w:rsidR="00003661">
              <w:rPr>
                <w:noProof/>
                <w:webHidden/>
              </w:rPr>
              <w:fldChar w:fldCharType="separate"/>
            </w:r>
            <w:r w:rsidR="00003661">
              <w:rPr>
                <w:noProof/>
                <w:webHidden/>
              </w:rPr>
              <w:t>66</w:t>
            </w:r>
            <w:r w:rsidR="00003661">
              <w:rPr>
                <w:noProof/>
                <w:webHidden/>
              </w:rPr>
              <w:fldChar w:fldCharType="end"/>
            </w:r>
          </w:hyperlink>
        </w:p>
        <w:p w:rsidR="00003661" w:rsidRDefault="002829EF" w14:paraId="640EE08F" w14:textId="26B4A052">
          <w:pPr>
            <w:pStyle w:val="TOC2"/>
            <w:tabs>
              <w:tab w:val="left" w:pos="1320"/>
              <w:tab w:val="right" w:leader="dot" w:pos="9062"/>
            </w:tabs>
            <w:rPr>
              <w:rFonts w:cstheme="minorBidi"/>
              <w:noProof/>
              <w:lang w:eastAsia="nl-BE"/>
            </w:rPr>
          </w:pPr>
          <w:hyperlink w:history="1" w:anchor="_Toc534925260">
            <w:r w:rsidRPr="000B2E27" w:rsidR="00003661">
              <w:rPr>
                <w:rStyle w:val="Hyperlink"/>
                <w:noProof/>
              </w:rPr>
              <w:t xml:space="preserve">Sprint 6: </w:t>
            </w:r>
            <w:r w:rsidR="00003661">
              <w:rPr>
                <w:rFonts w:cstheme="minorBidi"/>
                <w:noProof/>
                <w:lang w:eastAsia="nl-BE"/>
              </w:rPr>
              <w:tab/>
            </w:r>
            <w:r w:rsidRPr="000B2E27" w:rsidR="00003661">
              <w:rPr>
                <w:rStyle w:val="Hyperlink"/>
                <w:noProof/>
              </w:rPr>
              <w:t>06/12 - 12/12</w:t>
            </w:r>
            <w:r w:rsidR="00003661">
              <w:rPr>
                <w:noProof/>
                <w:webHidden/>
              </w:rPr>
              <w:tab/>
            </w:r>
            <w:r w:rsidR="00003661">
              <w:rPr>
                <w:noProof/>
                <w:webHidden/>
              </w:rPr>
              <w:fldChar w:fldCharType="begin"/>
            </w:r>
            <w:r w:rsidR="00003661">
              <w:rPr>
                <w:noProof/>
                <w:webHidden/>
              </w:rPr>
              <w:instrText xml:space="preserve"> PAGEREF _Toc534925260 \h </w:instrText>
            </w:r>
            <w:r w:rsidR="00003661">
              <w:rPr>
                <w:noProof/>
                <w:webHidden/>
              </w:rPr>
            </w:r>
            <w:r w:rsidR="00003661">
              <w:rPr>
                <w:noProof/>
                <w:webHidden/>
              </w:rPr>
              <w:fldChar w:fldCharType="separate"/>
            </w:r>
            <w:r w:rsidR="00003661">
              <w:rPr>
                <w:noProof/>
                <w:webHidden/>
              </w:rPr>
              <w:t>66</w:t>
            </w:r>
            <w:r w:rsidR="00003661">
              <w:rPr>
                <w:noProof/>
                <w:webHidden/>
              </w:rPr>
              <w:fldChar w:fldCharType="end"/>
            </w:r>
          </w:hyperlink>
        </w:p>
        <w:p w:rsidR="00003661" w:rsidRDefault="002829EF" w14:paraId="29C9BF2B" w14:textId="3F05BCC6">
          <w:pPr>
            <w:pStyle w:val="TOC1"/>
            <w:tabs>
              <w:tab w:val="right" w:leader="dot" w:pos="9062"/>
            </w:tabs>
            <w:rPr>
              <w:rFonts w:eastAsiaTheme="minorEastAsia"/>
              <w:noProof/>
              <w:lang w:eastAsia="nl-BE"/>
            </w:rPr>
          </w:pPr>
          <w:hyperlink w:history="1" w:anchor="_Toc534925261">
            <w:r w:rsidRPr="000B2E27" w:rsidR="00003661">
              <w:rPr>
                <w:rStyle w:val="Hyperlink"/>
                <w:noProof/>
              </w:rPr>
              <w:t>Conclusie Methode:</w:t>
            </w:r>
            <w:r w:rsidR="00003661">
              <w:rPr>
                <w:noProof/>
                <w:webHidden/>
              </w:rPr>
              <w:tab/>
            </w:r>
            <w:r w:rsidR="00003661">
              <w:rPr>
                <w:noProof/>
                <w:webHidden/>
              </w:rPr>
              <w:fldChar w:fldCharType="begin"/>
            </w:r>
            <w:r w:rsidR="00003661">
              <w:rPr>
                <w:noProof/>
                <w:webHidden/>
              </w:rPr>
              <w:instrText xml:space="preserve"> PAGEREF _Toc534925261 \h </w:instrText>
            </w:r>
            <w:r w:rsidR="00003661">
              <w:rPr>
                <w:noProof/>
                <w:webHidden/>
              </w:rPr>
            </w:r>
            <w:r w:rsidR="00003661">
              <w:rPr>
                <w:noProof/>
                <w:webHidden/>
              </w:rPr>
              <w:fldChar w:fldCharType="separate"/>
            </w:r>
            <w:r w:rsidR="00003661">
              <w:rPr>
                <w:noProof/>
                <w:webHidden/>
              </w:rPr>
              <w:t>67</w:t>
            </w:r>
            <w:r w:rsidR="00003661">
              <w:rPr>
                <w:noProof/>
                <w:webHidden/>
              </w:rPr>
              <w:fldChar w:fldCharType="end"/>
            </w:r>
          </w:hyperlink>
        </w:p>
        <w:p w:rsidR="00003661" w:rsidRDefault="002829EF" w14:paraId="3BB7B0B5" w14:textId="1D27AB65">
          <w:pPr>
            <w:pStyle w:val="TOC1"/>
            <w:tabs>
              <w:tab w:val="right" w:leader="dot" w:pos="9062"/>
            </w:tabs>
            <w:rPr>
              <w:rFonts w:eastAsiaTheme="minorEastAsia"/>
              <w:noProof/>
              <w:lang w:eastAsia="nl-BE"/>
            </w:rPr>
          </w:pPr>
          <w:hyperlink w:history="1" w:anchor="_Toc534925262">
            <w:r w:rsidRPr="000B2E27" w:rsidR="00003661">
              <w:rPr>
                <w:rStyle w:val="Hyperlink"/>
                <w:noProof/>
              </w:rPr>
              <w:t>Conclusie Valkuilen:</w:t>
            </w:r>
            <w:r w:rsidR="00003661">
              <w:rPr>
                <w:noProof/>
                <w:webHidden/>
              </w:rPr>
              <w:tab/>
            </w:r>
            <w:r w:rsidR="00003661">
              <w:rPr>
                <w:noProof/>
                <w:webHidden/>
              </w:rPr>
              <w:fldChar w:fldCharType="begin"/>
            </w:r>
            <w:r w:rsidR="00003661">
              <w:rPr>
                <w:noProof/>
                <w:webHidden/>
              </w:rPr>
              <w:instrText xml:space="preserve"> PAGEREF _Toc534925262 \h </w:instrText>
            </w:r>
            <w:r w:rsidR="00003661">
              <w:rPr>
                <w:noProof/>
                <w:webHidden/>
              </w:rPr>
            </w:r>
            <w:r w:rsidR="00003661">
              <w:rPr>
                <w:noProof/>
                <w:webHidden/>
              </w:rPr>
              <w:fldChar w:fldCharType="separate"/>
            </w:r>
            <w:r w:rsidR="00003661">
              <w:rPr>
                <w:noProof/>
                <w:webHidden/>
              </w:rPr>
              <w:t>67</w:t>
            </w:r>
            <w:r w:rsidR="00003661">
              <w:rPr>
                <w:noProof/>
                <w:webHidden/>
              </w:rPr>
              <w:fldChar w:fldCharType="end"/>
            </w:r>
          </w:hyperlink>
        </w:p>
        <w:p w:rsidR="00003661" w:rsidRDefault="002829EF" w14:paraId="1102F2AA" w14:textId="639FD8FB">
          <w:pPr>
            <w:pStyle w:val="TOC1"/>
            <w:tabs>
              <w:tab w:val="right" w:leader="dot" w:pos="9062"/>
            </w:tabs>
            <w:rPr>
              <w:rFonts w:eastAsiaTheme="minorEastAsia"/>
              <w:noProof/>
              <w:lang w:eastAsia="nl-BE"/>
            </w:rPr>
          </w:pPr>
          <w:hyperlink w:history="1" w:anchor="_Toc534925263">
            <w:r w:rsidRPr="000B2E27" w:rsidR="00003661">
              <w:rPr>
                <w:rStyle w:val="Hyperlink"/>
                <w:noProof/>
              </w:rPr>
              <w:t>Algemene Conclusie:</w:t>
            </w:r>
            <w:r w:rsidR="00003661">
              <w:rPr>
                <w:noProof/>
                <w:webHidden/>
              </w:rPr>
              <w:tab/>
            </w:r>
            <w:r w:rsidR="00003661">
              <w:rPr>
                <w:noProof/>
                <w:webHidden/>
              </w:rPr>
              <w:fldChar w:fldCharType="begin"/>
            </w:r>
            <w:r w:rsidR="00003661">
              <w:rPr>
                <w:noProof/>
                <w:webHidden/>
              </w:rPr>
              <w:instrText xml:space="preserve"> PAGEREF _Toc534925263 \h </w:instrText>
            </w:r>
            <w:r w:rsidR="00003661">
              <w:rPr>
                <w:noProof/>
                <w:webHidden/>
              </w:rPr>
            </w:r>
            <w:r w:rsidR="00003661">
              <w:rPr>
                <w:noProof/>
                <w:webHidden/>
              </w:rPr>
              <w:fldChar w:fldCharType="separate"/>
            </w:r>
            <w:r w:rsidR="00003661">
              <w:rPr>
                <w:noProof/>
                <w:webHidden/>
              </w:rPr>
              <w:t>67</w:t>
            </w:r>
            <w:r w:rsidR="00003661">
              <w:rPr>
                <w:noProof/>
                <w:webHidden/>
              </w:rPr>
              <w:fldChar w:fldCharType="end"/>
            </w:r>
          </w:hyperlink>
        </w:p>
        <w:p w:rsidRPr="0007649E" w:rsidR="0007649E" w:rsidP="0007649E" w:rsidRDefault="001C5B9F" w14:paraId="2C76BC17" w14:textId="3AE67DFC">
          <w:r w:rsidRPr="5D2EA89A">
            <w:fldChar w:fldCharType="end"/>
          </w:r>
        </w:p>
      </w:sdtContent>
    </w:sdt>
    <w:p w:rsidRPr="0007649E" w:rsidR="0007649E" w:rsidP="0007649E" w:rsidRDefault="0007649E" w14:paraId="2F989B7F" w14:textId="4BFD9D0B"/>
    <w:p w:rsidR="008854DB" w:rsidP="001C6513" w:rsidRDefault="0007649E" w14:paraId="20543AF2" w14:textId="1CAA455E">
      <w:pPr>
        <w:pStyle w:val="Heading1"/>
      </w:pPr>
      <w:r w:rsidRPr="0007649E">
        <w:br w:type="page"/>
      </w:r>
      <w:bookmarkStart w:name="_Toc533003139" w:id="0"/>
      <w:bookmarkStart w:name="_Toc533020288" w:id="1"/>
      <w:bookmarkStart w:name="_Toc533057101" w:id="2"/>
      <w:bookmarkStart w:name="_Toc534925218" w:id="3"/>
      <w:r w:rsidR="00914A7C">
        <w:lastRenderedPageBreak/>
        <w:t>Afbeeldingen</w:t>
      </w:r>
      <w:bookmarkStart w:name="_Toc533005239" w:id="4"/>
      <w:bookmarkEnd w:id="0"/>
      <w:bookmarkEnd w:id="1"/>
      <w:bookmarkEnd w:id="2"/>
      <w:bookmarkEnd w:id="4"/>
      <w:bookmarkEnd w:id="3"/>
    </w:p>
    <w:p w:rsidR="00B75A81" w:rsidRDefault="008854DB" w14:paraId="4E4AED25" w14:textId="4B124A3E">
      <w:pPr>
        <w:pStyle w:val="TableofFigures"/>
        <w:tabs>
          <w:tab w:val="right" w:leader="dot" w:pos="9062"/>
        </w:tabs>
        <w:rPr>
          <w:rFonts w:eastAsiaTheme="minorEastAsia"/>
          <w:noProof/>
          <w:lang w:eastAsia="nl-BE"/>
        </w:rPr>
      </w:pPr>
      <w:r>
        <w:fldChar w:fldCharType="begin"/>
      </w:r>
      <w:r>
        <w:instrText xml:space="preserve"> TOC \h \z \c "Figuur" </w:instrText>
      </w:r>
      <w:r>
        <w:fldChar w:fldCharType="separate"/>
      </w:r>
      <w:hyperlink w:history="1" w:anchor="_Toc534935713">
        <w:r w:rsidRPr="00BD2BE8" w:rsidR="00B75A81">
          <w:rPr>
            <w:rStyle w:val="Hyperlink"/>
            <w:noProof/>
          </w:rPr>
          <w:t>Figuur 1: Infopagina - bezoeker</w:t>
        </w:r>
        <w:r w:rsidR="00B75A81">
          <w:rPr>
            <w:noProof/>
            <w:webHidden/>
          </w:rPr>
          <w:tab/>
        </w:r>
        <w:r w:rsidR="00B75A81">
          <w:rPr>
            <w:noProof/>
            <w:webHidden/>
          </w:rPr>
          <w:fldChar w:fldCharType="begin"/>
        </w:r>
        <w:r w:rsidR="00B75A81">
          <w:rPr>
            <w:noProof/>
            <w:webHidden/>
          </w:rPr>
          <w:instrText xml:space="preserve"> PAGEREF _Toc534935713 \h </w:instrText>
        </w:r>
        <w:r w:rsidR="00B75A81">
          <w:rPr>
            <w:noProof/>
            <w:webHidden/>
          </w:rPr>
        </w:r>
        <w:r w:rsidR="00B75A81">
          <w:rPr>
            <w:noProof/>
            <w:webHidden/>
          </w:rPr>
          <w:fldChar w:fldCharType="separate"/>
        </w:r>
        <w:r w:rsidR="00B75A81">
          <w:rPr>
            <w:noProof/>
            <w:webHidden/>
          </w:rPr>
          <w:t>7</w:t>
        </w:r>
        <w:r w:rsidR="00B75A81">
          <w:rPr>
            <w:noProof/>
            <w:webHidden/>
          </w:rPr>
          <w:fldChar w:fldCharType="end"/>
        </w:r>
      </w:hyperlink>
    </w:p>
    <w:p w:rsidR="00B75A81" w:rsidRDefault="00B75A81" w14:paraId="2B788660" w14:textId="08583D62">
      <w:pPr>
        <w:pStyle w:val="TableofFigures"/>
        <w:tabs>
          <w:tab w:val="right" w:leader="dot" w:pos="9062"/>
        </w:tabs>
        <w:rPr>
          <w:rFonts w:eastAsiaTheme="minorEastAsia"/>
          <w:noProof/>
          <w:lang w:eastAsia="nl-BE"/>
        </w:rPr>
      </w:pPr>
      <w:hyperlink w:history="1" w:anchor="_Toc534935714">
        <w:r w:rsidRPr="00BD2BE8">
          <w:rPr>
            <w:rStyle w:val="Hyperlink"/>
            <w:noProof/>
          </w:rPr>
          <w:t>Figuur 2: Amerika 2018 - bezoeker</w:t>
        </w:r>
        <w:r>
          <w:rPr>
            <w:noProof/>
            <w:webHidden/>
          </w:rPr>
          <w:tab/>
        </w:r>
        <w:r>
          <w:rPr>
            <w:noProof/>
            <w:webHidden/>
          </w:rPr>
          <w:fldChar w:fldCharType="begin"/>
        </w:r>
        <w:r>
          <w:rPr>
            <w:noProof/>
            <w:webHidden/>
          </w:rPr>
          <w:instrText xml:space="preserve"> PAGEREF _Toc534935714 \h </w:instrText>
        </w:r>
        <w:r>
          <w:rPr>
            <w:noProof/>
            <w:webHidden/>
          </w:rPr>
        </w:r>
        <w:r>
          <w:rPr>
            <w:noProof/>
            <w:webHidden/>
          </w:rPr>
          <w:fldChar w:fldCharType="separate"/>
        </w:r>
        <w:r>
          <w:rPr>
            <w:noProof/>
            <w:webHidden/>
          </w:rPr>
          <w:t>7</w:t>
        </w:r>
        <w:r>
          <w:rPr>
            <w:noProof/>
            <w:webHidden/>
          </w:rPr>
          <w:fldChar w:fldCharType="end"/>
        </w:r>
      </w:hyperlink>
    </w:p>
    <w:p w:rsidR="00B75A81" w:rsidRDefault="00B75A81" w14:paraId="49C7D3DC" w14:textId="141A8A69">
      <w:pPr>
        <w:pStyle w:val="TableofFigures"/>
        <w:tabs>
          <w:tab w:val="right" w:leader="dot" w:pos="9062"/>
        </w:tabs>
        <w:rPr>
          <w:rFonts w:eastAsiaTheme="minorEastAsia"/>
          <w:noProof/>
          <w:lang w:eastAsia="nl-BE"/>
        </w:rPr>
      </w:pPr>
      <w:hyperlink w:history="1" w:anchor="_Toc534935715">
        <w:r w:rsidRPr="00BD2BE8">
          <w:rPr>
            <w:rStyle w:val="Hyperlink"/>
            <w:noProof/>
          </w:rPr>
          <w:t>Figuur 3: Duitsland 2017 - bezoeker</w:t>
        </w:r>
        <w:r>
          <w:rPr>
            <w:noProof/>
            <w:webHidden/>
          </w:rPr>
          <w:tab/>
        </w:r>
        <w:r>
          <w:rPr>
            <w:noProof/>
            <w:webHidden/>
          </w:rPr>
          <w:fldChar w:fldCharType="begin"/>
        </w:r>
        <w:r>
          <w:rPr>
            <w:noProof/>
            <w:webHidden/>
          </w:rPr>
          <w:instrText xml:space="preserve"> PAGEREF _Toc534935715 \h </w:instrText>
        </w:r>
        <w:r>
          <w:rPr>
            <w:noProof/>
            <w:webHidden/>
          </w:rPr>
        </w:r>
        <w:r>
          <w:rPr>
            <w:noProof/>
            <w:webHidden/>
          </w:rPr>
          <w:fldChar w:fldCharType="separate"/>
        </w:r>
        <w:r>
          <w:rPr>
            <w:noProof/>
            <w:webHidden/>
          </w:rPr>
          <w:t>8</w:t>
        </w:r>
        <w:r>
          <w:rPr>
            <w:noProof/>
            <w:webHidden/>
          </w:rPr>
          <w:fldChar w:fldCharType="end"/>
        </w:r>
      </w:hyperlink>
    </w:p>
    <w:p w:rsidR="00B75A81" w:rsidRDefault="00B75A81" w14:paraId="1217879A" w14:textId="6571AAF1">
      <w:pPr>
        <w:pStyle w:val="TableofFigures"/>
        <w:tabs>
          <w:tab w:val="right" w:leader="dot" w:pos="9062"/>
        </w:tabs>
        <w:rPr>
          <w:rFonts w:eastAsiaTheme="minorEastAsia"/>
          <w:noProof/>
          <w:lang w:eastAsia="nl-BE"/>
        </w:rPr>
      </w:pPr>
      <w:hyperlink w:history="1" w:anchor="_Toc534935716">
        <w:r w:rsidRPr="00BD2BE8">
          <w:rPr>
            <w:rStyle w:val="Hyperlink"/>
            <w:noProof/>
          </w:rPr>
          <w:t>Figuur 4: Contactpagina - bezoeker</w:t>
        </w:r>
        <w:r>
          <w:rPr>
            <w:noProof/>
            <w:webHidden/>
          </w:rPr>
          <w:tab/>
        </w:r>
        <w:r>
          <w:rPr>
            <w:noProof/>
            <w:webHidden/>
          </w:rPr>
          <w:fldChar w:fldCharType="begin"/>
        </w:r>
        <w:r>
          <w:rPr>
            <w:noProof/>
            <w:webHidden/>
          </w:rPr>
          <w:instrText xml:space="preserve"> PAGEREF _Toc534935716 \h </w:instrText>
        </w:r>
        <w:r>
          <w:rPr>
            <w:noProof/>
            <w:webHidden/>
          </w:rPr>
        </w:r>
        <w:r>
          <w:rPr>
            <w:noProof/>
            <w:webHidden/>
          </w:rPr>
          <w:fldChar w:fldCharType="separate"/>
        </w:r>
        <w:r>
          <w:rPr>
            <w:noProof/>
            <w:webHidden/>
          </w:rPr>
          <w:t>8</w:t>
        </w:r>
        <w:r>
          <w:rPr>
            <w:noProof/>
            <w:webHidden/>
          </w:rPr>
          <w:fldChar w:fldCharType="end"/>
        </w:r>
      </w:hyperlink>
    </w:p>
    <w:p w:rsidR="00B75A81" w:rsidRDefault="00B75A81" w14:paraId="2BB9C8E8" w14:textId="76CB390D">
      <w:pPr>
        <w:pStyle w:val="TableofFigures"/>
        <w:tabs>
          <w:tab w:val="right" w:leader="dot" w:pos="9062"/>
        </w:tabs>
        <w:rPr>
          <w:rFonts w:eastAsiaTheme="minorEastAsia"/>
          <w:noProof/>
          <w:lang w:eastAsia="nl-BE"/>
        </w:rPr>
      </w:pPr>
      <w:hyperlink w:history="1" w:anchor="_Toc534935717">
        <w:r w:rsidRPr="00BD2BE8">
          <w:rPr>
            <w:rStyle w:val="Hyperlink"/>
            <w:noProof/>
          </w:rPr>
          <w:t>Figuur 5: Verificatie contactpagina - bezoeker</w:t>
        </w:r>
        <w:r>
          <w:rPr>
            <w:noProof/>
            <w:webHidden/>
          </w:rPr>
          <w:tab/>
        </w:r>
        <w:r>
          <w:rPr>
            <w:noProof/>
            <w:webHidden/>
          </w:rPr>
          <w:fldChar w:fldCharType="begin"/>
        </w:r>
        <w:r>
          <w:rPr>
            <w:noProof/>
            <w:webHidden/>
          </w:rPr>
          <w:instrText xml:space="preserve"> PAGEREF _Toc534935717 \h </w:instrText>
        </w:r>
        <w:r>
          <w:rPr>
            <w:noProof/>
            <w:webHidden/>
          </w:rPr>
        </w:r>
        <w:r>
          <w:rPr>
            <w:noProof/>
            <w:webHidden/>
          </w:rPr>
          <w:fldChar w:fldCharType="separate"/>
        </w:r>
        <w:r>
          <w:rPr>
            <w:noProof/>
            <w:webHidden/>
          </w:rPr>
          <w:t>9</w:t>
        </w:r>
        <w:r>
          <w:rPr>
            <w:noProof/>
            <w:webHidden/>
          </w:rPr>
          <w:fldChar w:fldCharType="end"/>
        </w:r>
      </w:hyperlink>
    </w:p>
    <w:p w:rsidR="00B75A81" w:rsidRDefault="00B75A81" w14:paraId="115D3B55" w14:textId="7D1CFC61">
      <w:pPr>
        <w:pStyle w:val="TableofFigures"/>
        <w:tabs>
          <w:tab w:val="right" w:leader="dot" w:pos="9062"/>
        </w:tabs>
        <w:rPr>
          <w:rFonts w:eastAsiaTheme="minorEastAsia"/>
          <w:noProof/>
          <w:lang w:eastAsia="nl-BE"/>
        </w:rPr>
      </w:pPr>
      <w:hyperlink w:history="1" w:anchor="_Toc534935718">
        <w:r w:rsidRPr="00BD2BE8">
          <w:rPr>
            <w:rStyle w:val="Hyperlink"/>
            <w:noProof/>
          </w:rPr>
          <w:t>Figuur 6: Contactmail verzonden - bezoeker</w:t>
        </w:r>
        <w:r>
          <w:rPr>
            <w:noProof/>
            <w:webHidden/>
          </w:rPr>
          <w:tab/>
        </w:r>
        <w:r>
          <w:rPr>
            <w:noProof/>
            <w:webHidden/>
          </w:rPr>
          <w:fldChar w:fldCharType="begin"/>
        </w:r>
        <w:r>
          <w:rPr>
            <w:noProof/>
            <w:webHidden/>
          </w:rPr>
          <w:instrText xml:space="preserve"> PAGEREF _Toc534935718 \h </w:instrText>
        </w:r>
        <w:r>
          <w:rPr>
            <w:noProof/>
            <w:webHidden/>
          </w:rPr>
        </w:r>
        <w:r>
          <w:rPr>
            <w:noProof/>
            <w:webHidden/>
          </w:rPr>
          <w:fldChar w:fldCharType="separate"/>
        </w:r>
        <w:r>
          <w:rPr>
            <w:noProof/>
            <w:webHidden/>
          </w:rPr>
          <w:t>9</w:t>
        </w:r>
        <w:r>
          <w:rPr>
            <w:noProof/>
            <w:webHidden/>
          </w:rPr>
          <w:fldChar w:fldCharType="end"/>
        </w:r>
      </w:hyperlink>
    </w:p>
    <w:p w:rsidR="00B75A81" w:rsidRDefault="00B75A81" w14:paraId="40B9F78F" w14:textId="5B283F0E">
      <w:pPr>
        <w:pStyle w:val="TableofFigures"/>
        <w:tabs>
          <w:tab w:val="right" w:leader="dot" w:pos="9062"/>
        </w:tabs>
        <w:rPr>
          <w:rFonts w:eastAsiaTheme="minorEastAsia"/>
          <w:noProof/>
          <w:lang w:eastAsia="nl-BE"/>
        </w:rPr>
      </w:pPr>
      <w:hyperlink w:history="1" w:anchor="_Toc534935719">
        <w:r w:rsidRPr="00BD2BE8">
          <w:rPr>
            <w:rStyle w:val="Hyperlink"/>
            <w:noProof/>
          </w:rPr>
          <w:t>Figuur 7: Ontvangen mail van bezoeker - bezoeker</w:t>
        </w:r>
        <w:r>
          <w:rPr>
            <w:noProof/>
            <w:webHidden/>
          </w:rPr>
          <w:tab/>
        </w:r>
        <w:r>
          <w:rPr>
            <w:noProof/>
            <w:webHidden/>
          </w:rPr>
          <w:fldChar w:fldCharType="begin"/>
        </w:r>
        <w:r>
          <w:rPr>
            <w:noProof/>
            <w:webHidden/>
          </w:rPr>
          <w:instrText xml:space="preserve"> PAGEREF _Toc534935719 \h </w:instrText>
        </w:r>
        <w:r>
          <w:rPr>
            <w:noProof/>
            <w:webHidden/>
          </w:rPr>
        </w:r>
        <w:r>
          <w:rPr>
            <w:noProof/>
            <w:webHidden/>
          </w:rPr>
          <w:fldChar w:fldCharType="separate"/>
        </w:r>
        <w:r>
          <w:rPr>
            <w:noProof/>
            <w:webHidden/>
          </w:rPr>
          <w:t>10</w:t>
        </w:r>
        <w:r>
          <w:rPr>
            <w:noProof/>
            <w:webHidden/>
          </w:rPr>
          <w:fldChar w:fldCharType="end"/>
        </w:r>
      </w:hyperlink>
    </w:p>
    <w:p w:rsidR="00B75A81" w:rsidRDefault="00B75A81" w14:paraId="395AEDF5" w14:textId="0501824F">
      <w:pPr>
        <w:pStyle w:val="TableofFigures"/>
        <w:tabs>
          <w:tab w:val="right" w:leader="dot" w:pos="9062"/>
        </w:tabs>
        <w:rPr>
          <w:rFonts w:eastAsiaTheme="minorEastAsia"/>
          <w:noProof/>
          <w:lang w:eastAsia="nl-BE"/>
        </w:rPr>
      </w:pPr>
      <w:hyperlink w:history="1" w:anchor="_Toc534935720">
        <w:r w:rsidRPr="00BD2BE8">
          <w:rPr>
            <w:rStyle w:val="Hyperlink"/>
            <w:noProof/>
          </w:rPr>
          <w:t>Figuur 8: Inloggen - Gebruiker met algemene inlog</w:t>
        </w:r>
        <w:r>
          <w:rPr>
            <w:noProof/>
            <w:webHidden/>
          </w:rPr>
          <w:tab/>
        </w:r>
        <w:r>
          <w:rPr>
            <w:noProof/>
            <w:webHidden/>
          </w:rPr>
          <w:fldChar w:fldCharType="begin"/>
        </w:r>
        <w:r>
          <w:rPr>
            <w:noProof/>
            <w:webHidden/>
          </w:rPr>
          <w:instrText xml:space="preserve"> PAGEREF _Toc534935720 \h </w:instrText>
        </w:r>
        <w:r>
          <w:rPr>
            <w:noProof/>
            <w:webHidden/>
          </w:rPr>
        </w:r>
        <w:r>
          <w:rPr>
            <w:noProof/>
            <w:webHidden/>
          </w:rPr>
          <w:fldChar w:fldCharType="separate"/>
        </w:r>
        <w:r>
          <w:rPr>
            <w:noProof/>
            <w:webHidden/>
          </w:rPr>
          <w:t>10</w:t>
        </w:r>
        <w:r>
          <w:rPr>
            <w:noProof/>
            <w:webHidden/>
          </w:rPr>
          <w:fldChar w:fldCharType="end"/>
        </w:r>
      </w:hyperlink>
    </w:p>
    <w:p w:rsidR="00B75A81" w:rsidRDefault="00B75A81" w14:paraId="7067B501" w14:textId="2A9FF068">
      <w:pPr>
        <w:pStyle w:val="TableofFigures"/>
        <w:tabs>
          <w:tab w:val="right" w:leader="dot" w:pos="9062"/>
        </w:tabs>
        <w:rPr>
          <w:rFonts w:eastAsiaTheme="minorEastAsia"/>
          <w:noProof/>
          <w:lang w:eastAsia="nl-BE"/>
        </w:rPr>
      </w:pPr>
      <w:hyperlink w:history="1" w:anchor="_Toc534935721">
        <w:r w:rsidRPr="00BD2BE8">
          <w:rPr>
            <w:rStyle w:val="Hyperlink"/>
            <w:noProof/>
          </w:rPr>
          <w:t>Figuur 9: invullen inloggegevens - Gebruiker met algemene inlog</w:t>
        </w:r>
        <w:r>
          <w:rPr>
            <w:noProof/>
            <w:webHidden/>
          </w:rPr>
          <w:tab/>
        </w:r>
        <w:r>
          <w:rPr>
            <w:noProof/>
            <w:webHidden/>
          </w:rPr>
          <w:fldChar w:fldCharType="begin"/>
        </w:r>
        <w:r>
          <w:rPr>
            <w:noProof/>
            <w:webHidden/>
          </w:rPr>
          <w:instrText xml:space="preserve"> PAGEREF _Toc534935721 \h </w:instrText>
        </w:r>
        <w:r>
          <w:rPr>
            <w:noProof/>
            <w:webHidden/>
          </w:rPr>
        </w:r>
        <w:r>
          <w:rPr>
            <w:noProof/>
            <w:webHidden/>
          </w:rPr>
          <w:fldChar w:fldCharType="separate"/>
        </w:r>
        <w:r>
          <w:rPr>
            <w:noProof/>
            <w:webHidden/>
          </w:rPr>
          <w:t>11</w:t>
        </w:r>
        <w:r>
          <w:rPr>
            <w:noProof/>
            <w:webHidden/>
          </w:rPr>
          <w:fldChar w:fldCharType="end"/>
        </w:r>
      </w:hyperlink>
    </w:p>
    <w:p w:rsidR="00B75A81" w:rsidRDefault="00B75A81" w14:paraId="5597E1DF" w14:textId="7375AC73">
      <w:pPr>
        <w:pStyle w:val="TableofFigures"/>
        <w:tabs>
          <w:tab w:val="right" w:leader="dot" w:pos="9062"/>
        </w:tabs>
        <w:rPr>
          <w:rFonts w:eastAsiaTheme="minorEastAsia"/>
          <w:noProof/>
          <w:lang w:eastAsia="nl-BE"/>
        </w:rPr>
      </w:pPr>
      <w:hyperlink w:history="1" w:anchor="_Toc534935722">
        <w:r w:rsidRPr="00BD2BE8">
          <w:rPr>
            <w:rStyle w:val="Hyperlink"/>
            <w:noProof/>
          </w:rPr>
          <w:t>Figuur 10: Belangrijke informatie - Gebruiker met algemene inlog</w:t>
        </w:r>
        <w:r>
          <w:rPr>
            <w:noProof/>
            <w:webHidden/>
          </w:rPr>
          <w:tab/>
        </w:r>
        <w:r>
          <w:rPr>
            <w:noProof/>
            <w:webHidden/>
          </w:rPr>
          <w:fldChar w:fldCharType="begin"/>
        </w:r>
        <w:r>
          <w:rPr>
            <w:noProof/>
            <w:webHidden/>
          </w:rPr>
          <w:instrText xml:space="preserve"> PAGEREF _Toc534935722 \h </w:instrText>
        </w:r>
        <w:r>
          <w:rPr>
            <w:noProof/>
            <w:webHidden/>
          </w:rPr>
        </w:r>
        <w:r>
          <w:rPr>
            <w:noProof/>
            <w:webHidden/>
          </w:rPr>
          <w:fldChar w:fldCharType="separate"/>
        </w:r>
        <w:r>
          <w:rPr>
            <w:noProof/>
            <w:webHidden/>
          </w:rPr>
          <w:t>11</w:t>
        </w:r>
        <w:r>
          <w:rPr>
            <w:noProof/>
            <w:webHidden/>
          </w:rPr>
          <w:fldChar w:fldCharType="end"/>
        </w:r>
      </w:hyperlink>
    </w:p>
    <w:p w:rsidR="00B75A81" w:rsidRDefault="00B75A81" w14:paraId="3EC10140" w14:textId="38811C6D">
      <w:pPr>
        <w:pStyle w:val="TableofFigures"/>
        <w:tabs>
          <w:tab w:val="right" w:leader="dot" w:pos="9062"/>
        </w:tabs>
        <w:rPr>
          <w:rFonts w:eastAsiaTheme="minorEastAsia"/>
          <w:noProof/>
          <w:lang w:eastAsia="nl-BE"/>
        </w:rPr>
      </w:pPr>
      <w:hyperlink w:history="1" w:anchor="_Toc534935723">
        <w:r w:rsidRPr="00BD2BE8">
          <w:rPr>
            <w:rStyle w:val="Hyperlink"/>
            <w:noProof/>
          </w:rPr>
          <w:t>Figuur 11: Basisgegevens - Gebruiker met algemene login</w:t>
        </w:r>
        <w:r>
          <w:rPr>
            <w:noProof/>
            <w:webHidden/>
          </w:rPr>
          <w:tab/>
        </w:r>
        <w:r>
          <w:rPr>
            <w:noProof/>
            <w:webHidden/>
          </w:rPr>
          <w:fldChar w:fldCharType="begin"/>
        </w:r>
        <w:r>
          <w:rPr>
            <w:noProof/>
            <w:webHidden/>
          </w:rPr>
          <w:instrText xml:space="preserve"> PAGEREF _Toc534935723 \h </w:instrText>
        </w:r>
        <w:r>
          <w:rPr>
            <w:noProof/>
            <w:webHidden/>
          </w:rPr>
        </w:r>
        <w:r>
          <w:rPr>
            <w:noProof/>
            <w:webHidden/>
          </w:rPr>
          <w:fldChar w:fldCharType="separate"/>
        </w:r>
        <w:r>
          <w:rPr>
            <w:noProof/>
            <w:webHidden/>
          </w:rPr>
          <w:t>12</w:t>
        </w:r>
        <w:r>
          <w:rPr>
            <w:noProof/>
            <w:webHidden/>
          </w:rPr>
          <w:fldChar w:fldCharType="end"/>
        </w:r>
      </w:hyperlink>
    </w:p>
    <w:p w:rsidR="00B75A81" w:rsidRDefault="00B75A81" w14:paraId="0D59DAE8" w14:textId="3DA9276B">
      <w:pPr>
        <w:pStyle w:val="TableofFigures"/>
        <w:tabs>
          <w:tab w:val="right" w:leader="dot" w:pos="9062"/>
        </w:tabs>
        <w:rPr>
          <w:rFonts w:eastAsiaTheme="minorEastAsia"/>
          <w:noProof/>
          <w:lang w:eastAsia="nl-BE"/>
        </w:rPr>
      </w:pPr>
      <w:hyperlink w:history="1" w:anchor="_Toc534935724">
        <w:r w:rsidRPr="00BD2BE8">
          <w:rPr>
            <w:rStyle w:val="Hyperlink"/>
            <w:noProof/>
          </w:rPr>
          <w:t>Figuur 12: Validatie basisgegevens - Gebruiker met algemene login</w:t>
        </w:r>
        <w:r>
          <w:rPr>
            <w:noProof/>
            <w:webHidden/>
          </w:rPr>
          <w:tab/>
        </w:r>
        <w:r>
          <w:rPr>
            <w:noProof/>
            <w:webHidden/>
          </w:rPr>
          <w:fldChar w:fldCharType="begin"/>
        </w:r>
        <w:r>
          <w:rPr>
            <w:noProof/>
            <w:webHidden/>
          </w:rPr>
          <w:instrText xml:space="preserve"> PAGEREF _Toc534935724 \h </w:instrText>
        </w:r>
        <w:r>
          <w:rPr>
            <w:noProof/>
            <w:webHidden/>
          </w:rPr>
        </w:r>
        <w:r>
          <w:rPr>
            <w:noProof/>
            <w:webHidden/>
          </w:rPr>
          <w:fldChar w:fldCharType="separate"/>
        </w:r>
        <w:r>
          <w:rPr>
            <w:noProof/>
            <w:webHidden/>
          </w:rPr>
          <w:t>12</w:t>
        </w:r>
        <w:r>
          <w:rPr>
            <w:noProof/>
            <w:webHidden/>
          </w:rPr>
          <w:fldChar w:fldCharType="end"/>
        </w:r>
      </w:hyperlink>
    </w:p>
    <w:p w:rsidR="00B75A81" w:rsidRDefault="00B75A81" w14:paraId="4B2FA3EA" w14:textId="5B399565">
      <w:pPr>
        <w:pStyle w:val="TableofFigures"/>
        <w:tabs>
          <w:tab w:val="right" w:leader="dot" w:pos="9062"/>
        </w:tabs>
        <w:rPr>
          <w:rFonts w:eastAsiaTheme="minorEastAsia"/>
          <w:noProof/>
          <w:lang w:eastAsia="nl-BE"/>
        </w:rPr>
      </w:pPr>
      <w:hyperlink w:history="1" w:anchor="_Toc534935725">
        <w:r w:rsidRPr="00BD2BE8">
          <w:rPr>
            <w:rStyle w:val="Hyperlink"/>
            <w:noProof/>
          </w:rPr>
          <w:t>Figuur 13: Persoonlijke gegevens - Gebruiker met algemene inlog</w:t>
        </w:r>
        <w:r>
          <w:rPr>
            <w:noProof/>
            <w:webHidden/>
          </w:rPr>
          <w:tab/>
        </w:r>
        <w:r>
          <w:rPr>
            <w:noProof/>
            <w:webHidden/>
          </w:rPr>
          <w:fldChar w:fldCharType="begin"/>
        </w:r>
        <w:r>
          <w:rPr>
            <w:noProof/>
            <w:webHidden/>
          </w:rPr>
          <w:instrText xml:space="preserve"> PAGEREF _Toc534935725 \h </w:instrText>
        </w:r>
        <w:r>
          <w:rPr>
            <w:noProof/>
            <w:webHidden/>
          </w:rPr>
        </w:r>
        <w:r>
          <w:rPr>
            <w:noProof/>
            <w:webHidden/>
          </w:rPr>
          <w:fldChar w:fldCharType="separate"/>
        </w:r>
        <w:r>
          <w:rPr>
            <w:noProof/>
            <w:webHidden/>
          </w:rPr>
          <w:t>13</w:t>
        </w:r>
        <w:r>
          <w:rPr>
            <w:noProof/>
            <w:webHidden/>
          </w:rPr>
          <w:fldChar w:fldCharType="end"/>
        </w:r>
      </w:hyperlink>
    </w:p>
    <w:p w:rsidR="00B75A81" w:rsidRDefault="00B75A81" w14:paraId="7DB0133B" w14:textId="0801640A">
      <w:pPr>
        <w:pStyle w:val="TableofFigures"/>
        <w:tabs>
          <w:tab w:val="right" w:leader="dot" w:pos="9062"/>
        </w:tabs>
        <w:rPr>
          <w:rFonts w:eastAsiaTheme="minorEastAsia"/>
          <w:noProof/>
          <w:lang w:eastAsia="nl-BE"/>
        </w:rPr>
      </w:pPr>
      <w:hyperlink w:history="1" w:anchor="_Toc534935726">
        <w:r w:rsidRPr="00BD2BE8">
          <w:rPr>
            <w:rStyle w:val="Hyperlink"/>
            <w:noProof/>
          </w:rPr>
          <w:t>Figuur 14: Nieuwe woonplaats toevoegen - Gebruiker met algemene inlog</w:t>
        </w:r>
        <w:r>
          <w:rPr>
            <w:noProof/>
            <w:webHidden/>
          </w:rPr>
          <w:tab/>
        </w:r>
        <w:r>
          <w:rPr>
            <w:noProof/>
            <w:webHidden/>
          </w:rPr>
          <w:fldChar w:fldCharType="begin"/>
        </w:r>
        <w:r>
          <w:rPr>
            <w:noProof/>
            <w:webHidden/>
          </w:rPr>
          <w:instrText xml:space="preserve"> PAGEREF _Toc534935726 \h </w:instrText>
        </w:r>
        <w:r>
          <w:rPr>
            <w:noProof/>
            <w:webHidden/>
          </w:rPr>
        </w:r>
        <w:r>
          <w:rPr>
            <w:noProof/>
            <w:webHidden/>
          </w:rPr>
          <w:fldChar w:fldCharType="separate"/>
        </w:r>
        <w:r>
          <w:rPr>
            <w:noProof/>
            <w:webHidden/>
          </w:rPr>
          <w:t>13</w:t>
        </w:r>
        <w:r>
          <w:rPr>
            <w:noProof/>
            <w:webHidden/>
          </w:rPr>
          <w:fldChar w:fldCharType="end"/>
        </w:r>
      </w:hyperlink>
    </w:p>
    <w:p w:rsidR="00B75A81" w:rsidRDefault="00B75A81" w14:paraId="66DECCB8" w14:textId="7FCB5280">
      <w:pPr>
        <w:pStyle w:val="TableofFigures"/>
        <w:tabs>
          <w:tab w:val="right" w:leader="dot" w:pos="9062"/>
        </w:tabs>
        <w:rPr>
          <w:rFonts w:eastAsiaTheme="minorEastAsia"/>
          <w:noProof/>
          <w:lang w:eastAsia="nl-BE"/>
        </w:rPr>
      </w:pPr>
      <w:hyperlink w:history="1" w:anchor="_Toc534935727">
        <w:r w:rsidRPr="00BD2BE8">
          <w:rPr>
            <w:rStyle w:val="Hyperlink"/>
            <w:noProof/>
          </w:rPr>
          <w:t>Figuur 15: Validatie persoonlijke gegevens - Gebruiker met algemene login</w:t>
        </w:r>
        <w:r>
          <w:rPr>
            <w:noProof/>
            <w:webHidden/>
          </w:rPr>
          <w:tab/>
        </w:r>
        <w:r>
          <w:rPr>
            <w:noProof/>
            <w:webHidden/>
          </w:rPr>
          <w:fldChar w:fldCharType="begin"/>
        </w:r>
        <w:r>
          <w:rPr>
            <w:noProof/>
            <w:webHidden/>
          </w:rPr>
          <w:instrText xml:space="preserve"> PAGEREF _Toc534935727 \h </w:instrText>
        </w:r>
        <w:r>
          <w:rPr>
            <w:noProof/>
            <w:webHidden/>
          </w:rPr>
        </w:r>
        <w:r>
          <w:rPr>
            <w:noProof/>
            <w:webHidden/>
          </w:rPr>
          <w:fldChar w:fldCharType="separate"/>
        </w:r>
        <w:r>
          <w:rPr>
            <w:noProof/>
            <w:webHidden/>
          </w:rPr>
          <w:t>14</w:t>
        </w:r>
        <w:r>
          <w:rPr>
            <w:noProof/>
            <w:webHidden/>
          </w:rPr>
          <w:fldChar w:fldCharType="end"/>
        </w:r>
      </w:hyperlink>
    </w:p>
    <w:p w:rsidR="00B75A81" w:rsidRDefault="00B75A81" w14:paraId="0C60ACA7" w14:textId="7E1BDC07">
      <w:pPr>
        <w:pStyle w:val="TableofFigures"/>
        <w:tabs>
          <w:tab w:val="right" w:leader="dot" w:pos="9062"/>
        </w:tabs>
        <w:rPr>
          <w:rFonts w:eastAsiaTheme="minorEastAsia"/>
          <w:noProof/>
          <w:lang w:eastAsia="nl-BE"/>
        </w:rPr>
      </w:pPr>
      <w:hyperlink w:history="1" w:anchor="_Toc534935728">
        <w:r w:rsidRPr="00BD2BE8">
          <w:rPr>
            <w:rStyle w:val="Hyperlink"/>
            <w:noProof/>
          </w:rPr>
          <w:t>Figuur 16: Contact- en medische gegevens student - Gebruiker met algemene login</w:t>
        </w:r>
        <w:r>
          <w:rPr>
            <w:noProof/>
            <w:webHidden/>
          </w:rPr>
          <w:tab/>
        </w:r>
        <w:r>
          <w:rPr>
            <w:noProof/>
            <w:webHidden/>
          </w:rPr>
          <w:fldChar w:fldCharType="begin"/>
        </w:r>
        <w:r>
          <w:rPr>
            <w:noProof/>
            <w:webHidden/>
          </w:rPr>
          <w:instrText xml:space="preserve"> PAGEREF _Toc534935728 \h </w:instrText>
        </w:r>
        <w:r>
          <w:rPr>
            <w:noProof/>
            <w:webHidden/>
          </w:rPr>
        </w:r>
        <w:r>
          <w:rPr>
            <w:noProof/>
            <w:webHidden/>
          </w:rPr>
          <w:fldChar w:fldCharType="separate"/>
        </w:r>
        <w:r>
          <w:rPr>
            <w:noProof/>
            <w:webHidden/>
          </w:rPr>
          <w:t>14</w:t>
        </w:r>
        <w:r>
          <w:rPr>
            <w:noProof/>
            <w:webHidden/>
          </w:rPr>
          <w:fldChar w:fldCharType="end"/>
        </w:r>
      </w:hyperlink>
    </w:p>
    <w:p w:rsidR="00B75A81" w:rsidRDefault="00B75A81" w14:paraId="73CC352B" w14:textId="03D7C16C">
      <w:pPr>
        <w:pStyle w:val="TableofFigures"/>
        <w:tabs>
          <w:tab w:val="right" w:leader="dot" w:pos="9062"/>
        </w:tabs>
        <w:rPr>
          <w:rFonts w:eastAsiaTheme="minorEastAsia"/>
          <w:noProof/>
          <w:lang w:eastAsia="nl-BE"/>
        </w:rPr>
      </w:pPr>
      <w:hyperlink w:history="1" w:anchor="_Toc534935729">
        <w:r w:rsidRPr="00BD2BE8">
          <w:rPr>
            <w:rStyle w:val="Hyperlink"/>
            <w:noProof/>
          </w:rPr>
          <w:t>Figuur 17: Contact- en medische gegevens docent - Gebruiker met algemene login</w:t>
        </w:r>
        <w:r>
          <w:rPr>
            <w:noProof/>
            <w:webHidden/>
          </w:rPr>
          <w:tab/>
        </w:r>
        <w:r>
          <w:rPr>
            <w:noProof/>
            <w:webHidden/>
          </w:rPr>
          <w:fldChar w:fldCharType="begin"/>
        </w:r>
        <w:r>
          <w:rPr>
            <w:noProof/>
            <w:webHidden/>
          </w:rPr>
          <w:instrText xml:space="preserve"> PAGEREF _Toc534935729 \h </w:instrText>
        </w:r>
        <w:r>
          <w:rPr>
            <w:noProof/>
            <w:webHidden/>
          </w:rPr>
        </w:r>
        <w:r>
          <w:rPr>
            <w:noProof/>
            <w:webHidden/>
          </w:rPr>
          <w:fldChar w:fldCharType="separate"/>
        </w:r>
        <w:r>
          <w:rPr>
            <w:noProof/>
            <w:webHidden/>
          </w:rPr>
          <w:t>15</w:t>
        </w:r>
        <w:r>
          <w:rPr>
            <w:noProof/>
            <w:webHidden/>
          </w:rPr>
          <w:fldChar w:fldCharType="end"/>
        </w:r>
      </w:hyperlink>
    </w:p>
    <w:p w:rsidR="00B75A81" w:rsidRDefault="00B75A81" w14:paraId="7C209CCB" w14:textId="6E300BF6">
      <w:pPr>
        <w:pStyle w:val="TableofFigures"/>
        <w:tabs>
          <w:tab w:val="right" w:leader="dot" w:pos="9062"/>
        </w:tabs>
        <w:rPr>
          <w:rFonts w:eastAsiaTheme="minorEastAsia"/>
          <w:noProof/>
          <w:lang w:eastAsia="nl-BE"/>
        </w:rPr>
      </w:pPr>
      <w:hyperlink w:history="1" w:anchor="_Toc534935730">
        <w:r w:rsidRPr="00BD2BE8">
          <w:rPr>
            <w:rStyle w:val="Hyperlink"/>
            <w:noProof/>
          </w:rPr>
          <w:t>Figuur 18: Contact- en medische gegevens extern - Gebruiker met algemene login</w:t>
        </w:r>
        <w:r>
          <w:rPr>
            <w:noProof/>
            <w:webHidden/>
          </w:rPr>
          <w:tab/>
        </w:r>
        <w:r>
          <w:rPr>
            <w:noProof/>
            <w:webHidden/>
          </w:rPr>
          <w:fldChar w:fldCharType="begin"/>
        </w:r>
        <w:r>
          <w:rPr>
            <w:noProof/>
            <w:webHidden/>
          </w:rPr>
          <w:instrText xml:space="preserve"> PAGEREF _Toc534935730 \h </w:instrText>
        </w:r>
        <w:r>
          <w:rPr>
            <w:noProof/>
            <w:webHidden/>
          </w:rPr>
        </w:r>
        <w:r>
          <w:rPr>
            <w:noProof/>
            <w:webHidden/>
          </w:rPr>
          <w:fldChar w:fldCharType="separate"/>
        </w:r>
        <w:r>
          <w:rPr>
            <w:noProof/>
            <w:webHidden/>
          </w:rPr>
          <w:t>15</w:t>
        </w:r>
        <w:r>
          <w:rPr>
            <w:noProof/>
            <w:webHidden/>
          </w:rPr>
          <w:fldChar w:fldCharType="end"/>
        </w:r>
      </w:hyperlink>
    </w:p>
    <w:p w:rsidR="00B75A81" w:rsidRDefault="00B75A81" w14:paraId="0A2C006D" w14:textId="44AC6D2B">
      <w:pPr>
        <w:pStyle w:val="TableofFigures"/>
        <w:tabs>
          <w:tab w:val="right" w:leader="dot" w:pos="9062"/>
        </w:tabs>
        <w:rPr>
          <w:rFonts w:eastAsiaTheme="minorEastAsia"/>
          <w:noProof/>
          <w:lang w:eastAsia="nl-BE"/>
        </w:rPr>
      </w:pPr>
      <w:hyperlink w:history="1" w:anchor="_Toc534935731">
        <w:r w:rsidRPr="00BD2BE8">
          <w:rPr>
            <w:rStyle w:val="Hyperlink"/>
            <w:noProof/>
          </w:rPr>
          <w:t>Figuur 19: Validatie contact- en medische gegevens - Gebruiker met algemene login</w:t>
        </w:r>
        <w:r>
          <w:rPr>
            <w:noProof/>
            <w:webHidden/>
          </w:rPr>
          <w:tab/>
        </w:r>
        <w:r>
          <w:rPr>
            <w:noProof/>
            <w:webHidden/>
          </w:rPr>
          <w:fldChar w:fldCharType="begin"/>
        </w:r>
        <w:r>
          <w:rPr>
            <w:noProof/>
            <w:webHidden/>
          </w:rPr>
          <w:instrText xml:space="preserve"> PAGEREF _Toc534935731 \h </w:instrText>
        </w:r>
        <w:r>
          <w:rPr>
            <w:noProof/>
            <w:webHidden/>
          </w:rPr>
        </w:r>
        <w:r>
          <w:rPr>
            <w:noProof/>
            <w:webHidden/>
          </w:rPr>
          <w:fldChar w:fldCharType="separate"/>
        </w:r>
        <w:r>
          <w:rPr>
            <w:noProof/>
            <w:webHidden/>
          </w:rPr>
          <w:t>16</w:t>
        </w:r>
        <w:r>
          <w:rPr>
            <w:noProof/>
            <w:webHidden/>
          </w:rPr>
          <w:fldChar w:fldCharType="end"/>
        </w:r>
      </w:hyperlink>
    </w:p>
    <w:p w:rsidR="00B75A81" w:rsidRDefault="00B75A81" w14:paraId="5518FFA2" w14:textId="7B8A4C0B">
      <w:pPr>
        <w:pStyle w:val="TableofFigures"/>
        <w:tabs>
          <w:tab w:val="right" w:leader="dot" w:pos="9062"/>
        </w:tabs>
        <w:rPr>
          <w:rFonts w:eastAsiaTheme="minorEastAsia"/>
          <w:noProof/>
          <w:lang w:eastAsia="nl-BE"/>
        </w:rPr>
      </w:pPr>
      <w:hyperlink w:history="1" w:anchor="_Toc534935732">
        <w:r w:rsidRPr="00BD2BE8">
          <w:rPr>
            <w:rStyle w:val="Hyperlink"/>
            <w:noProof/>
          </w:rPr>
          <w:t>Figuur 20: Succesvolle registratie - Gebruiker met algemene login</w:t>
        </w:r>
        <w:r>
          <w:rPr>
            <w:noProof/>
            <w:webHidden/>
          </w:rPr>
          <w:tab/>
        </w:r>
        <w:r>
          <w:rPr>
            <w:noProof/>
            <w:webHidden/>
          </w:rPr>
          <w:fldChar w:fldCharType="begin"/>
        </w:r>
        <w:r>
          <w:rPr>
            <w:noProof/>
            <w:webHidden/>
          </w:rPr>
          <w:instrText xml:space="preserve"> PAGEREF _Toc534935732 \h </w:instrText>
        </w:r>
        <w:r>
          <w:rPr>
            <w:noProof/>
            <w:webHidden/>
          </w:rPr>
        </w:r>
        <w:r>
          <w:rPr>
            <w:noProof/>
            <w:webHidden/>
          </w:rPr>
          <w:fldChar w:fldCharType="separate"/>
        </w:r>
        <w:r>
          <w:rPr>
            <w:noProof/>
            <w:webHidden/>
          </w:rPr>
          <w:t>16</w:t>
        </w:r>
        <w:r>
          <w:rPr>
            <w:noProof/>
            <w:webHidden/>
          </w:rPr>
          <w:fldChar w:fldCharType="end"/>
        </w:r>
      </w:hyperlink>
    </w:p>
    <w:p w:rsidR="00B75A81" w:rsidRDefault="00B75A81" w14:paraId="3B13BFDF" w14:textId="43A9D210">
      <w:pPr>
        <w:pStyle w:val="TableofFigures"/>
        <w:tabs>
          <w:tab w:val="right" w:leader="dot" w:pos="9062"/>
        </w:tabs>
        <w:rPr>
          <w:rFonts w:eastAsiaTheme="minorEastAsia"/>
          <w:noProof/>
          <w:lang w:eastAsia="nl-BE"/>
        </w:rPr>
      </w:pPr>
      <w:hyperlink w:history="1" w:anchor="_Toc534935733">
        <w:r w:rsidRPr="00BD2BE8">
          <w:rPr>
            <w:rStyle w:val="Hyperlink"/>
            <w:noProof/>
          </w:rPr>
          <w:t>Figuur 21: Mail met inloggegevens - Gebruiker met algemene login</w:t>
        </w:r>
        <w:r>
          <w:rPr>
            <w:noProof/>
            <w:webHidden/>
          </w:rPr>
          <w:tab/>
        </w:r>
        <w:r>
          <w:rPr>
            <w:noProof/>
            <w:webHidden/>
          </w:rPr>
          <w:fldChar w:fldCharType="begin"/>
        </w:r>
        <w:r>
          <w:rPr>
            <w:noProof/>
            <w:webHidden/>
          </w:rPr>
          <w:instrText xml:space="preserve"> PAGEREF _Toc534935733 \h </w:instrText>
        </w:r>
        <w:r>
          <w:rPr>
            <w:noProof/>
            <w:webHidden/>
          </w:rPr>
        </w:r>
        <w:r>
          <w:rPr>
            <w:noProof/>
            <w:webHidden/>
          </w:rPr>
          <w:fldChar w:fldCharType="separate"/>
        </w:r>
        <w:r>
          <w:rPr>
            <w:noProof/>
            <w:webHidden/>
          </w:rPr>
          <w:t>17</w:t>
        </w:r>
        <w:r>
          <w:rPr>
            <w:noProof/>
            <w:webHidden/>
          </w:rPr>
          <w:fldChar w:fldCharType="end"/>
        </w:r>
      </w:hyperlink>
    </w:p>
    <w:p w:rsidR="00B75A81" w:rsidRDefault="00B75A81" w14:paraId="7FB49591" w14:textId="572FA379">
      <w:pPr>
        <w:pStyle w:val="TableofFigures"/>
        <w:tabs>
          <w:tab w:val="right" w:leader="dot" w:pos="9062"/>
        </w:tabs>
        <w:rPr>
          <w:rFonts w:eastAsiaTheme="minorEastAsia"/>
          <w:noProof/>
          <w:lang w:eastAsia="nl-BE"/>
        </w:rPr>
      </w:pPr>
      <w:hyperlink w:history="1" w:anchor="_Toc534935734">
        <w:r w:rsidRPr="00BD2BE8">
          <w:rPr>
            <w:rStyle w:val="Hyperlink"/>
            <w:noProof/>
          </w:rPr>
          <w:t>Figuur 22: menupunten – Reizigers</w:t>
        </w:r>
        <w:r>
          <w:rPr>
            <w:noProof/>
            <w:webHidden/>
          </w:rPr>
          <w:tab/>
        </w:r>
        <w:r>
          <w:rPr>
            <w:noProof/>
            <w:webHidden/>
          </w:rPr>
          <w:fldChar w:fldCharType="begin"/>
        </w:r>
        <w:r>
          <w:rPr>
            <w:noProof/>
            <w:webHidden/>
          </w:rPr>
          <w:instrText xml:space="preserve"> PAGEREF _Toc534935734 \h </w:instrText>
        </w:r>
        <w:r>
          <w:rPr>
            <w:noProof/>
            <w:webHidden/>
          </w:rPr>
        </w:r>
        <w:r>
          <w:rPr>
            <w:noProof/>
            <w:webHidden/>
          </w:rPr>
          <w:fldChar w:fldCharType="separate"/>
        </w:r>
        <w:r>
          <w:rPr>
            <w:noProof/>
            <w:webHidden/>
          </w:rPr>
          <w:t>17</w:t>
        </w:r>
        <w:r>
          <w:rPr>
            <w:noProof/>
            <w:webHidden/>
          </w:rPr>
          <w:fldChar w:fldCharType="end"/>
        </w:r>
      </w:hyperlink>
    </w:p>
    <w:p w:rsidR="00B75A81" w:rsidRDefault="00B75A81" w14:paraId="4DDAC76C" w14:textId="63D51921">
      <w:pPr>
        <w:pStyle w:val="TableofFigures"/>
        <w:tabs>
          <w:tab w:val="right" w:leader="dot" w:pos="9062"/>
        </w:tabs>
        <w:rPr>
          <w:rFonts w:eastAsiaTheme="minorEastAsia"/>
          <w:noProof/>
          <w:lang w:eastAsia="nl-BE"/>
        </w:rPr>
      </w:pPr>
      <w:hyperlink w:history="1" w:anchor="_Toc534935735">
        <w:r w:rsidRPr="00BD2BE8">
          <w:rPr>
            <w:rStyle w:val="Hyperlink"/>
            <w:noProof/>
          </w:rPr>
          <w:t>Figuur 23: Bekijken van je eigen profiel – Reizigers</w:t>
        </w:r>
        <w:r>
          <w:rPr>
            <w:noProof/>
            <w:webHidden/>
          </w:rPr>
          <w:tab/>
        </w:r>
        <w:r>
          <w:rPr>
            <w:noProof/>
            <w:webHidden/>
          </w:rPr>
          <w:fldChar w:fldCharType="begin"/>
        </w:r>
        <w:r>
          <w:rPr>
            <w:noProof/>
            <w:webHidden/>
          </w:rPr>
          <w:instrText xml:space="preserve"> PAGEREF _Toc534935735 \h </w:instrText>
        </w:r>
        <w:r>
          <w:rPr>
            <w:noProof/>
            <w:webHidden/>
          </w:rPr>
        </w:r>
        <w:r>
          <w:rPr>
            <w:noProof/>
            <w:webHidden/>
          </w:rPr>
          <w:fldChar w:fldCharType="separate"/>
        </w:r>
        <w:r>
          <w:rPr>
            <w:noProof/>
            <w:webHidden/>
          </w:rPr>
          <w:t>18</w:t>
        </w:r>
        <w:r>
          <w:rPr>
            <w:noProof/>
            <w:webHidden/>
          </w:rPr>
          <w:fldChar w:fldCharType="end"/>
        </w:r>
      </w:hyperlink>
    </w:p>
    <w:p w:rsidR="00B75A81" w:rsidRDefault="00B75A81" w14:paraId="5D215BDD" w14:textId="21F01D64">
      <w:pPr>
        <w:pStyle w:val="TableofFigures"/>
        <w:tabs>
          <w:tab w:val="right" w:leader="dot" w:pos="9062"/>
        </w:tabs>
        <w:rPr>
          <w:rFonts w:eastAsiaTheme="minorEastAsia"/>
          <w:noProof/>
          <w:lang w:eastAsia="nl-BE"/>
        </w:rPr>
      </w:pPr>
      <w:hyperlink w:history="1" w:anchor="_Toc534935736">
        <w:r w:rsidRPr="00BD2BE8">
          <w:rPr>
            <w:rStyle w:val="Hyperlink"/>
            <w:noProof/>
          </w:rPr>
          <w:t>Figuur 24: Aanpassen van je eigen profiel – Reizigers</w:t>
        </w:r>
        <w:r>
          <w:rPr>
            <w:noProof/>
            <w:webHidden/>
          </w:rPr>
          <w:tab/>
        </w:r>
        <w:r>
          <w:rPr>
            <w:noProof/>
            <w:webHidden/>
          </w:rPr>
          <w:fldChar w:fldCharType="begin"/>
        </w:r>
        <w:r>
          <w:rPr>
            <w:noProof/>
            <w:webHidden/>
          </w:rPr>
          <w:instrText xml:space="preserve"> PAGEREF _Toc534935736 \h </w:instrText>
        </w:r>
        <w:r>
          <w:rPr>
            <w:noProof/>
            <w:webHidden/>
          </w:rPr>
        </w:r>
        <w:r>
          <w:rPr>
            <w:noProof/>
            <w:webHidden/>
          </w:rPr>
          <w:fldChar w:fldCharType="separate"/>
        </w:r>
        <w:r>
          <w:rPr>
            <w:noProof/>
            <w:webHidden/>
          </w:rPr>
          <w:t>19</w:t>
        </w:r>
        <w:r>
          <w:rPr>
            <w:noProof/>
            <w:webHidden/>
          </w:rPr>
          <w:fldChar w:fldCharType="end"/>
        </w:r>
      </w:hyperlink>
    </w:p>
    <w:p w:rsidR="00B75A81" w:rsidRDefault="00B75A81" w14:paraId="63CE211F" w14:textId="458EA70B">
      <w:pPr>
        <w:pStyle w:val="TableofFigures"/>
        <w:tabs>
          <w:tab w:val="right" w:leader="dot" w:pos="9062"/>
        </w:tabs>
        <w:rPr>
          <w:rFonts w:eastAsiaTheme="minorEastAsia"/>
          <w:noProof/>
          <w:lang w:eastAsia="nl-BE"/>
        </w:rPr>
      </w:pPr>
      <w:hyperlink w:history="1" w:anchor="_Toc534935737">
        <w:r w:rsidRPr="00BD2BE8">
          <w:rPr>
            <w:rStyle w:val="Hyperlink"/>
            <w:noProof/>
          </w:rPr>
          <w:t>Figuur 25: Foutief aangepaste velden profiel – Reizigers</w:t>
        </w:r>
        <w:r>
          <w:rPr>
            <w:noProof/>
            <w:webHidden/>
          </w:rPr>
          <w:tab/>
        </w:r>
        <w:r>
          <w:rPr>
            <w:noProof/>
            <w:webHidden/>
          </w:rPr>
          <w:fldChar w:fldCharType="begin"/>
        </w:r>
        <w:r>
          <w:rPr>
            <w:noProof/>
            <w:webHidden/>
          </w:rPr>
          <w:instrText xml:space="preserve"> PAGEREF _Toc534935737 \h </w:instrText>
        </w:r>
        <w:r>
          <w:rPr>
            <w:noProof/>
            <w:webHidden/>
          </w:rPr>
        </w:r>
        <w:r>
          <w:rPr>
            <w:noProof/>
            <w:webHidden/>
          </w:rPr>
          <w:fldChar w:fldCharType="separate"/>
        </w:r>
        <w:r>
          <w:rPr>
            <w:noProof/>
            <w:webHidden/>
          </w:rPr>
          <w:t>20</w:t>
        </w:r>
        <w:r>
          <w:rPr>
            <w:noProof/>
            <w:webHidden/>
          </w:rPr>
          <w:fldChar w:fldCharType="end"/>
        </w:r>
      </w:hyperlink>
    </w:p>
    <w:p w:rsidR="00B75A81" w:rsidRDefault="00B75A81" w14:paraId="75D99B6B" w14:textId="4DA361BB">
      <w:pPr>
        <w:pStyle w:val="TableofFigures"/>
        <w:tabs>
          <w:tab w:val="right" w:leader="dot" w:pos="9062"/>
        </w:tabs>
        <w:rPr>
          <w:rFonts w:eastAsiaTheme="minorEastAsia"/>
          <w:noProof/>
          <w:lang w:eastAsia="nl-BE"/>
        </w:rPr>
      </w:pPr>
      <w:hyperlink w:history="1" w:anchor="_Toc534935738">
        <w:r w:rsidRPr="00BD2BE8">
          <w:rPr>
            <w:rStyle w:val="Hyperlink"/>
            <w:noProof/>
          </w:rPr>
          <w:t>Figuur 26: Hotels – Reizigers</w:t>
        </w:r>
        <w:r>
          <w:rPr>
            <w:noProof/>
            <w:webHidden/>
          </w:rPr>
          <w:tab/>
        </w:r>
        <w:r>
          <w:rPr>
            <w:noProof/>
            <w:webHidden/>
          </w:rPr>
          <w:fldChar w:fldCharType="begin"/>
        </w:r>
        <w:r>
          <w:rPr>
            <w:noProof/>
            <w:webHidden/>
          </w:rPr>
          <w:instrText xml:space="preserve"> PAGEREF _Toc534935738 \h </w:instrText>
        </w:r>
        <w:r>
          <w:rPr>
            <w:noProof/>
            <w:webHidden/>
          </w:rPr>
        </w:r>
        <w:r>
          <w:rPr>
            <w:noProof/>
            <w:webHidden/>
          </w:rPr>
          <w:fldChar w:fldCharType="separate"/>
        </w:r>
        <w:r>
          <w:rPr>
            <w:noProof/>
            <w:webHidden/>
          </w:rPr>
          <w:t>21</w:t>
        </w:r>
        <w:r>
          <w:rPr>
            <w:noProof/>
            <w:webHidden/>
          </w:rPr>
          <w:fldChar w:fldCharType="end"/>
        </w:r>
      </w:hyperlink>
    </w:p>
    <w:p w:rsidR="00B75A81" w:rsidRDefault="00B75A81" w14:paraId="382C4D0F" w14:textId="3EF49B44">
      <w:pPr>
        <w:pStyle w:val="TableofFigures"/>
        <w:tabs>
          <w:tab w:val="right" w:leader="dot" w:pos="9062"/>
        </w:tabs>
        <w:rPr>
          <w:rFonts w:eastAsiaTheme="minorEastAsia"/>
          <w:noProof/>
          <w:lang w:eastAsia="nl-BE"/>
        </w:rPr>
      </w:pPr>
      <w:hyperlink w:history="1" w:anchor="_Toc534935739">
        <w:r w:rsidRPr="00BD2BE8">
          <w:rPr>
            <w:rStyle w:val="Hyperlink"/>
            <w:noProof/>
          </w:rPr>
          <w:t>Figuur 27: Informatie over een bepaalde hotel – Reizigers</w:t>
        </w:r>
        <w:r>
          <w:rPr>
            <w:noProof/>
            <w:webHidden/>
          </w:rPr>
          <w:tab/>
        </w:r>
        <w:r>
          <w:rPr>
            <w:noProof/>
            <w:webHidden/>
          </w:rPr>
          <w:fldChar w:fldCharType="begin"/>
        </w:r>
        <w:r>
          <w:rPr>
            <w:noProof/>
            <w:webHidden/>
          </w:rPr>
          <w:instrText xml:space="preserve"> PAGEREF _Toc534935739 \h </w:instrText>
        </w:r>
        <w:r>
          <w:rPr>
            <w:noProof/>
            <w:webHidden/>
          </w:rPr>
        </w:r>
        <w:r>
          <w:rPr>
            <w:noProof/>
            <w:webHidden/>
          </w:rPr>
          <w:fldChar w:fldCharType="separate"/>
        </w:r>
        <w:r>
          <w:rPr>
            <w:noProof/>
            <w:webHidden/>
          </w:rPr>
          <w:t>21</w:t>
        </w:r>
        <w:r>
          <w:rPr>
            <w:noProof/>
            <w:webHidden/>
          </w:rPr>
          <w:fldChar w:fldCharType="end"/>
        </w:r>
      </w:hyperlink>
    </w:p>
    <w:p w:rsidR="00B75A81" w:rsidRDefault="00B75A81" w14:paraId="16951597" w14:textId="1F3F4DB6">
      <w:pPr>
        <w:pStyle w:val="TableofFigures"/>
        <w:tabs>
          <w:tab w:val="right" w:leader="dot" w:pos="9062"/>
        </w:tabs>
        <w:rPr>
          <w:rFonts w:eastAsiaTheme="minorEastAsia"/>
          <w:noProof/>
          <w:lang w:eastAsia="nl-BE"/>
        </w:rPr>
      </w:pPr>
      <w:hyperlink w:history="1" w:anchor="_Toc534935740">
        <w:r w:rsidRPr="00BD2BE8">
          <w:rPr>
            <w:rStyle w:val="Hyperlink"/>
            <w:noProof/>
          </w:rPr>
          <w:t>Figuur 28: Lijst Kamers gekozen hotel – Reizigers</w:t>
        </w:r>
        <w:r>
          <w:rPr>
            <w:noProof/>
            <w:webHidden/>
          </w:rPr>
          <w:tab/>
        </w:r>
        <w:r>
          <w:rPr>
            <w:noProof/>
            <w:webHidden/>
          </w:rPr>
          <w:fldChar w:fldCharType="begin"/>
        </w:r>
        <w:r>
          <w:rPr>
            <w:noProof/>
            <w:webHidden/>
          </w:rPr>
          <w:instrText xml:space="preserve"> PAGEREF _Toc534935740 \h </w:instrText>
        </w:r>
        <w:r>
          <w:rPr>
            <w:noProof/>
            <w:webHidden/>
          </w:rPr>
        </w:r>
        <w:r>
          <w:rPr>
            <w:noProof/>
            <w:webHidden/>
          </w:rPr>
          <w:fldChar w:fldCharType="separate"/>
        </w:r>
        <w:r>
          <w:rPr>
            <w:noProof/>
            <w:webHidden/>
          </w:rPr>
          <w:t>22</w:t>
        </w:r>
        <w:r>
          <w:rPr>
            <w:noProof/>
            <w:webHidden/>
          </w:rPr>
          <w:fldChar w:fldCharType="end"/>
        </w:r>
      </w:hyperlink>
    </w:p>
    <w:p w:rsidR="00B75A81" w:rsidRDefault="00B75A81" w14:paraId="7069ECDD" w14:textId="1BC04BB7">
      <w:pPr>
        <w:pStyle w:val="TableofFigures"/>
        <w:tabs>
          <w:tab w:val="right" w:leader="dot" w:pos="9062"/>
        </w:tabs>
        <w:rPr>
          <w:rFonts w:eastAsiaTheme="minorEastAsia"/>
          <w:noProof/>
          <w:lang w:eastAsia="nl-BE"/>
        </w:rPr>
      </w:pPr>
      <w:hyperlink w:history="1" w:anchor="_Toc534935741">
        <w:r w:rsidRPr="00BD2BE8">
          <w:rPr>
            <w:rStyle w:val="Hyperlink"/>
            <w:noProof/>
          </w:rPr>
          <w:t>Figuur 29: Reizigers in een bepaalde hotelkamer – Reizigers</w:t>
        </w:r>
        <w:r>
          <w:rPr>
            <w:noProof/>
            <w:webHidden/>
          </w:rPr>
          <w:tab/>
        </w:r>
        <w:r>
          <w:rPr>
            <w:noProof/>
            <w:webHidden/>
          </w:rPr>
          <w:fldChar w:fldCharType="begin"/>
        </w:r>
        <w:r>
          <w:rPr>
            <w:noProof/>
            <w:webHidden/>
          </w:rPr>
          <w:instrText xml:space="preserve"> PAGEREF _Toc534935741 \h </w:instrText>
        </w:r>
        <w:r>
          <w:rPr>
            <w:noProof/>
            <w:webHidden/>
          </w:rPr>
        </w:r>
        <w:r>
          <w:rPr>
            <w:noProof/>
            <w:webHidden/>
          </w:rPr>
          <w:fldChar w:fldCharType="separate"/>
        </w:r>
        <w:r>
          <w:rPr>
            <w:noProof/>
            <w:webHidden/>
          </w:rPr>
          <w:t>22</w:t>
        </w:r>
        <w:r>
          <w:rPr>
            <w:noProof/>
            <w:webHidden/>
          </w:rPr>
          <w:fldChar w:fldCharType="end"/>
        </w:r>
      </w:hyperlink>
    </w:p>
    <w:p w:rsidR="00B75A81" w:rsidRDefault="00B75A81" w14:paraId="2AB0BE2B" w14:textId="3258E59A">
      <w:pPr>
        <w:pStyle w:val="TableofFigures"/>
        <w:tabs>
          <w:tab w:val="right" w:leader="dot" w:pos="9062"/>
        </w:tabs>
        <w:rPr>
          <w:rFonts w:eastAsiaTheme="minorEastAsia"/>
          <w:noProof/>
          <w:lang w:eastAsia="nl-BE"/>
        </w:rPr>
      </w:pPr>
      <w:hyperlink w:history="1" w:anchor="_Toc534935742">
        <w:r w:rsidRPr="00BD2BE8">
          <w:rPr>
            <w:rStyle w:val="Hyperlink"/>
            <w:noProof/>
          </w:rPr>
          <w:t>Figuur 30: Reiziger kan kamer verlaten – Reizigers</w:t>
        </w:r>
        <w:r>
          <w:rPr>
            <w:noProof/>
            <w:webHidden/>
          </w:rPr>
          <w:tab/>
        </w:r>
        <w:r>
          <w:rPr>
            <w:noProof/>
            <w:webHidden/>
          </w:rPr>
          <w:fldChar w:fldCharType="begin"/>
        </w:r>
        <w:r>
          <w:rPr>
            <w:noProof/>
            <w:webHidden/>
          </w:rPr>
          <w:instrText xml:space="preserve"> PAGEREF _Toc534935742 \h </w:instrText>
        </w:r>
        <w:r>
          <w:rPr>
            <w:noProof/>
            <w:webHidden/>
          </w:rPr>
        </w:r>
        <w:r>
          <w:rPr>
            <w:noProof/>
            <w:webHidden/>
          </w:rPr>
          <w:fldChar w:fldCharType="separate"/>
        </w:r>
        <w:r>
          <w:rPr>
            <w:noProof/>
            <w:webHidden/>
          </w:rPr>
          <w:t>23</w:t>
        </w:r>
        <w:r>
          <w:rPr>
            <w:noProof/>
            <w:webHidden/>
          </w:rPr>
          <w:fldChar w:fldCharType="end"/>
        </w:r>
      </w:hyperlink>
    </w:p>
    <w:p w:rsidR="00B75A81" w:rsidRDefault="00B75A81" w14:paraId="597C300A" w14:textId="042297DA">
      <w:pPr>
        <w:pStyle w:val="TableofFigures"/>
        <w:tabs>
          <w:tab w:val="right" w:leader="dot" w:pos="9062"/>
        </w:tabs>
        <w:rPr>
          <w:rFonts w:eastAsiaTheme="minorEastAsia"/>
          <w:noProof/>
          <w:lang w:eastAsia="nl-BE"/>
        </w:rPr>
      </w:pPr>
      <w:hyperlink w:history="1" w:anchor="_Toc534935743">
        <w:r w:rsidRPr="00BD2BE8">
          <w:rPr>
            <w:rStyle w:val="Hyperlink"/>
            <w:noProof/>
          </w:rPr>
          <w:t>Figuur 31: Foutbericht kamer kiezen – reizigers</w:t>
        </w:r>
        <w:r>
          <w:rPr>
            <w:noProof/>
            <w:webHidden/>
          </w:rPr>
          <w:tab/>
        </w:r>
        <w:r>
          <w:rPr>
            <w:noProof/>
            <w:webHidden/>
          </w:rPr>
          <w:fldChar w:fldCharType="begin"/>
        </w:r>
        <w:r>
          <w:rPr>
            <w:noProof/>
            <w:webHidden/>
          </w:rPr>
          <w:instrText xml:space="preserve"> PAGEREF _Toc534935743 \h </w:instrText>
        </w:r>
        <w:r>
          <w:rPr>
            <w:noProof/>
            <w:webHidden/>
          </w:rPr>
        </w:r>
        <w:r>
          <w:rPr>
            <w:noProof/>
            <w:webHidden/>
          </w:rPr>
          <w:fldChar w:fldCharType="separate"/>
        </w:r>
        <w:r>
          <w:rPr>
            <w:noProof/>
            <w:webHidden/>
          </w:rPr>
          <w:t>23</w:t>
        </w:r>
        <w:r>
          <w:rPr>
            <w:noProof/>
            <w:webHidden/>
          </w:rPr>
          <w:fldChar w:fldCharType="end"/>
        </w:r>
      </w:hyperlink>
    </w:p>
    <w:p w:rsidR="00B75A81" w:rsidRDefault="00B75A81" w14:paraId="0C4BE739" w14:textId="74A593A2">
      <w:pPr>
        <w:pStyle w:val="TableofFigures"/>
        <w:tabs>
          <w:tab w:val="right" w:leader="dot" w:pos="9062"/>
        </w:tabs>
        <w:rPr>
          <w:rFonts w:eastAsiaTheme="minorEastAsia"/>
          <w:noProof/>
          <w:lang w:eastAsia="nl-BE"/>
        </w:rPr>
      </w:pPr>
      <w:hyperlink w:history="1" w:anchor="_Toc534935744">
        <w:r w:rsidRPr="00BD2BE8">
          <w:rPr>
            <w:rStyle w:val="Hyperlink"/>
            <w:noProof/>
          </w:rPr>
          <w:t>Figuur 32: Lijst van auto’s – Reizigers</w:t>
        </w:r>
        <w:r>
          <w:rPr>
            <w:noProof/>
            <w:webHidden/>
          </w:rPr>
          <w:tab/>
        </w:r>
        <w:r>
          <w:rPr>
            <w:noProof/>
            <w:webHidden/>
          </w:rPr>
          <w:fldChar w:fldCharType="begin"/>
        </w:r>
        <w:r>
          <w:rPr>
            <w:noProof/>
            <w:webHidden/>
          </w:rPr>
          <w:instrText xml:space="preserve"> PAGEREF _Toc534935744 \h </w:instrText>
        </w:r>
        <w:r>
          <w:rPr>
            <w:noProof/>
            <w:webHidden/>
          </w:rPr>
        </w:r>
        <w:r>
          <w:rPr>
            <w:noProof/>
            <w:webHidden/>
          </w:rPr>
          <w:fldChar w:fldCharType="separate"/>
        </w:r>
        <w:r>
          <w:rPr>
            <w:noProof/>
            <w:webHidden/>
          </w:rPr>
          <w:t>24</w:t>
        </w:r>
        <w:r>
          <w:rPr>
            <w:noProof/>
            <w:webHidden/>
          </w:rPr>
          <w:fldChar w:fldCharType="end"/>
        </w:r>
      </w:hyperlink>
    </w:p>
    <w:p w:rsidR="00B75A81" w:rsidRDefault="00B75A81" w14:paraId="56F22549" w14:textId="77D28274">
      <w:pPr>
        <w:pStyle w:val="TableofFigures"/>
        <w:tabs>
          <w:tab w:val="right" w:leader="dot" w:pos="9062"/>
        </w:tabs>
        <w:rPr>
          <w:rFonts w:eastAsiaTheme="minorEastAsia"/>
          <w:noProof/>
          <w:lang w:eastAsia="nl-BE"/>
        </w:rPr>
      </w:pPr>
      <w:hyperlink w:history="1" w:anchor="_Toc534935745">
        <w:r w:rsidRPr="00BD2BE8">
          <w:rPr>
            <w:rStyle w:val="Hyperlink"/>
            <w:noProof/>
          </w:rPr>
          <w:t>Figuur 33: Auto kiezen – Reizigers</w:t>
        </w:r>
        <w:r>
          <w:rPr>
            <w:noProof/>
            <w:webHidden/>
          </w:rPr>
          <w:tab/>
        </w:r>
        <w:r>
          <w:rPr>
            <w:noProof/>
            <w:webHidden/>
          </w:rPr>
          <w:fldChar w:fldCharType="begin"/>
        </w:r>
        <w:r>
          <w:rPr>
            <w:noProof/>
            <w:webHidden/>
          </w:rPr>
          <w:instrText xml:space="preserve"> PAGEREF _Toc534935745 \h </w:instrText>
        </w:r>
        <w:r>
          <w:rPr>
            <w:noProof/>
            <w:webHidden/>
          </w:rPr>
        </w:r>
        <w:r>
          <w:rPr>
            <w:noProof/>
            <w:webHidden/>
          </w:rPr>
          <w:fldChar w:fldCharType="separate"/>
        </w:r>
        <w:r>
          <w:rPr>
            <w:noProof/>
            <w:webHidden/>
          </w:rPr>
          <w:t>24</w:t>
        </w:r>
        <w:r>
          <w:rPr>
            <w:noProof/>
            <w:webHidden/>
          </w:rPr>
          <w:fldChar w:fldCharType="end"/>
        </w:r>
      </w:hyperlink>
    </w:p>
    <w:p w:rsidR="00B75A81" w:rsidRDefault="00B75A81" w14:paraId="228D4879" w14:textId="07A3FE5D">
      <w:pPr>
        <w:pStyle w:val="TableofFigures"/>
        <w:tabs>
          <w:tab w:val="right" w:leader="dot" w:pos="9062"/>
        </w:tabs>
        <w:rPr>
          <w:rFonts w:eastAsiaTheme="minorEastAsia"/>
          <w:noProof/>
          <w:lang w:eastAsia="nl-BE"/>
        </w:rPr>
      </w:pPr>
      <w:hyperlink w:history="1" w:anchor="_Toc534935746">
        <w:r w:rsidRPr="00BD2BE8">
          <w:rPr>
            <w:rStyle w:val="Hyperlink"/>
            <w:noProof/>
          </w:rPr>
          <w:t>Figuur 34: Foutbericht auto - Reizigers</w:t>
        </w:r>
        <w:r>
          <w:rPr>
            <w:noProof/>
            <w:webHidden/>
          </w:rPr>
          <w:tab/>
        </w:r>
        <w:r>
          <w:rPr>
            <w:noProof/>
            <w:webHidden/>
          </w:rPr>
          <w:fldChar w:fldCharType="begin"/>
        </w:r>
        <w:r>
          <w:rPr>
            <w:noProof/>
            <w:webHidden/>
          </w:rPr>
          <w:instrText xml:space="preserve"> PAGEREF _Toc534935746 \h </w:instrText>
        </w:r>
        <w:r>
          <w:rPr>
            <w:noProof/>
            <w:webHidden/>
          </w:rPr>
        </w:r>
        <w:r>
          <w:rPr>
            <w:noProof/>
            <w:webHidden/>
          </w:rPr>
          <w:fldChar w:fldCharType="separate"/>
        </w:r>
        <w:r>
          <w:rPr>
            <w:noProof/>
            <w:webHidden/>
          </w:rPr>
          <w:t>25</w:t>
        </w:r>
        <w:r>
          <w:rPr>
            <w:noProof/>
            <w:webHidden/>
          </w:rPr>
          <w:fldChar w:fldCharType="end"/>
        </w:r>
      </w:hyperlink>
    </w:p>
    <w:p w:rsidR="00B75A81" w:rsidRDefault="00B75A81" w14:paraId="21221377" w14:textId="483B8721">
      <w:pPr>
        <w:pStyle w:val="TableofFigures"/>
        <w:tabs>
          <w:tab w:val="right" w:leader="dot" w:pos="9062"/>
        </w:tabs>
        <w:rPr>
          <w:rFonts w:eastAsiaTheme="minorEastAsia"/>
          <w:noProof/>
          <w:lang w:eastAsia="nl-BE"/>
        </w:rPr>
      </w:pPr>
      <w:hyperlink w:history="1" w:anchor="_Toc534935747">
        <w:r w:rsidRPr="00BD2BE8">
          <w:rPr>
            <w:rStyle w:val="Hyperlink"/>
            <w:noProof/>
          </w:rPr>
          <w:t>Figuur 35 Dashboard - Administrator</w:t>
        </w:r>
        <w:r>
          <w:rPr>
            <w:noProof/>
            <w:webHidden/>
          </w:rPr>
          <w:tab/>
        </w:r>
        <w:r>
          <w:rPr>
            <w:noProof/>
            <w:webHidden/>
          </w:rPr>
          <w:fldChar w:fldCharType="begin"/>
        </w:r>
        <w:r>
          <w:rPr>
            <w:noProof/>
            <w:webHidden/>
          </w:rPr>
          <w:instrText xml:space="preserve"> PAGEREF _Toc534935747 \h </w:instrText>
        </w:r>
        <w:r>
          <w:rPr>
            <w:noProof/>
            <w:webHidden/>
          </w:rPr>
        </w:r>
        <w:r>
          <w:rPr>
            <w:noProof/>
            <w:webHidden/>
          </w:rPr>
          <w:fldChar w:fldCharType="separate"/>
        </w:r>
        <w:r>
          <w:rPr>
            <w:noProof/>
            <w:webHidden/>
          </w:rPr>
          <w:t>32</w:t>
        </w:r>
        <w:r>
          <w:rPr>
            <w:noProof/>
            <w:webHidden/>
          </w:rPr>
          <w:fldChar w:fldCharType="end"/>
        </w:r>
      </w:hyperlink>
    </w:p>
    <w:p w:rsidR="00B75A81" w:rsidRDefault="00B75A81" w14:paraId="335176FA" w14:textId="24E23A9A">
      <w:pPr>
        <w:pStyle w:val="TableofFigures"/>
        <w:tabs>
          <w:tab w:val="right" w:leader="dot" w:pos="9062"/>
        </w:tabs>
        <w:rPr>
          <w:rFonts w:eastAsiaTheme="minorEastAsia"/>
          <w:noProof/>
          <w:lang w:eastAsia="nl-BE"/>
        </w:rPr>
      </w:pPr>
      <w:hyperlink w:history="1" w:anchor="_Toc534935748">
        <w:r w:rsidRPr="00BD2BE8">
          <w:rPr>
            <w:rStyle w:val="Hyperlink"/>
            <w:noProof/>
          </w:rPr>
          <w:t>Figuur 36 Aanpassen Infopagina – Administrator</w:t>
        </w:r>
        <w:r>
          <w:rPr>
            <w:noProof/>
            <w:webHidden/>
          </w:rPr>
          <w:tab/>
        </w:r>
        <w:r>
          <w:rPr>
            <w:noProof/>
            <w:webHidden/>
          </w:rPr>
          <w:fldChar w:fldCharType="begin"/>
        </w:r>
        <w:r>
          <w:rPr>
            <w:noProof/>
            <w:webHidden/>
          </w:rPr>
          <w:instrText xml:space="preserve"> PAGEREF _Toc534935748 \h </w:instrText>
        </w:r>
        <w:r>
          <w:rPr>
            <w:noProof/>
            <w:webHidden/>
          </w:rPr>
        </w:r>
        <w:r>
          <w:rPr>
            <w:noProof/>
            <w:webHidden/>
          </w:rPr>
          <w:fldChar w:fldCharType="separate"/>
        </w:r>
        <w:r>
          <w:rPr>
            <w:noProof/>
            <w:webHidden/>
          </w:rPr>
          <w:t>33</w:t>
        </w:r>
        <w:r>
          <w:rPr>
            <w:noProof/>
            <w:webHidden/>
          </w:rPr>
          <w:fldChar w:fldCharType="end"/>
        </w:r>
      </w:hyperlink>
    </w:p>
    <w:p w:rsidR="00B75A81" w:rsidRDefault="00B75A81" w14:paraId="574E17E1" w14:textId="762ABE80">
      <w:pPr>
        <w:pStyle w:val="TableofFigures"/>
        <w:tabs>
          <w:tab w:val="right" w:leader="dot" w:pos="9062"/>
        </w:tabs>
        <w:rPr>
          <w:rFonts w:eastAsiaTheme="minorEastAsia"/>
          <w:noProof/>
          <w:lang w:eastAsia="nl-BE"/>
        </w:rPr>
      </w:pPr>
      <w:hyperlink w:history="1" w:anchor="_Toc534935749">
        <w:r w:rsidRPr="00BD2BE8">
          <w:rPr>
            <w:rStyle w:val="Hyperlink"/>
            <w:noProof/>
          </w:rPr>
          <w:t>Figuur 37 Succesvolle Aanpassing Infopagina - Administrator</w:t>
        </w:r>
        <w:r>
          <w:rPr>
            <w:noProof/>
            <w:webHidden/>
          </w:rPr>
          <w:tab/>
        </w:r>
        <w:r>
          <w:rPr>
            <w:noProof/>
            <w:webHidden/>
          </w:rPr>
          <w:fldChar w:fldCharType="begin"/>
        </w:r>
        <w:r>
          <w:rPr>
            <w:noProof/>
            <w:webHidden/>
          </w:rPr>
          <w:instrText xml:space="preserve"> PAGEREF _Toc534935749 \h </w:instrText>
        </w:r>
        <w:r>
          <w:rPr>
            <w:noProof/>
            <w:webHidden/>
          </w:rPr>
        </w:r>
        <w:r>
          <w:rPr>
            <w:noProof/>
            <w:webHidden/>
          </w:rPr>
          <w:fldChar w:fldCharType="separate"/>
        </w:r>
        <w:r>
          <w:rPr>
            <w:noProof/>
            <w:webHidden/>
          </w:rPr>
          <w:t>33</w:t>
        </w:r>
        <w:r>
          <w:rPr>
            <w:noProof/>
            <w:webHidden/>
          </w:rPr>
          <w:fldChar w:fldCharType="end"/>
        </w:r>
      </w:hyperlink>
    </w:p>
    <w:p w:rsidR="00B75A81" w:rsidRDefault="00B75A81" w14:paraId="69F70261" w14:textId="372D2ED6">
      <w:pPr>
        <w:pStyle w:val="TableofFigures"/>
        <w:tabs>
          <w:tab w:val="right" w:leader="dot" w:pos="9062"/>
        </w:tabs>
        <w:rPr>
          <w:rFonts w:eastAsiaTheme="minorEastAsia"/>
          <w:noProof/>
          <w:lang w:eastAsia="nl-BE"/>
        </w:rPr>
      </w:pPr>
      <w:hyperlink w:history="1" w:anchor="_Toc534935750">
        <w:r w:rsidRPr="00BD2BE8">
          <w:rPr>
            <w:rStyle w:val="Hyperlink"/>
            <w:noProof/>
          </w:rPr>
          <w:t>Figuur 38 Instellen Registratieaccount - Administrator</w:t>
        </w:r>
        <w:r>
          <w:rPr>
            <w:noProof/>
            <w:webHidden/>
          </w:rPr>
          <w:tab/>
        </w:r>
        <w:r>
          <w:rPr>
            <w:noProof/>
            <w:webHidden/>
          </w:rPr>
          <w:fldChar w:fldCharType="begin"/>
        </w:r>
        <w:r>
          <w:rPr>
            <w:noProof/>
            <w:webHidden/>
          </w:rPr>
          <w:instrText xml:space="preserve"> PAGEREF _Toc534935750 \h </w:instrText>
        </w:r>
        <w:r>
          <w:rPr>
            <w:noProof/>
            <w:webHidden/>
          </w:rPr>
        </w:r>
        <w:r>
          <w:rPr>
            <w:noProof/>
            <w:webHidden/>
          </w:rPr>
          <w:fldChar w:fldCharType="separate"/>
        </w:r>
        <w:r>
          <w:rPr>
            <w:noProof/>
            <w:webHidden/>
          </w:rPr>
          <w:t>34</w:t>
        </w:r>
        <w:r>
          <w:rPr>
            <w:noProof/>
            <w:webHidden/>
          </w:rPr>
          <w:fldChar w:fldCharType="end"/>
        </w:r>
      </w:hyperlink>
    </w:p>
    <w:p w:rsidR="00B75A81" w:rsidRDefault="00B75A81" w14:paraId="442335CE" w14:textId="16451C64">
      <w:pPr>
        <w:pStyle w:val="TableofFigures"/>
        <w:tabs>
          <w:tab w:val="right" w:leader="dot" w:pos="9062"/>
        </w:tabs>
        <w:rPr>
          <w:rFonts w:eastAsiaTheme="minorEastAsia"/>
          <w:noProof/>
          <w:lang w:eastAsia="nl-BE"/>
        </w:rPr>
      </w:pPr>
      <w:hyperlink w:history="1" w:anchor="_Toc534935751">
        <w:r w:rsidRPr="00BD2BE8">
          <w:rPr>
            <w:rStyle w:val="Hyperlink"/>
            <w:noProof/>
          </w:rPr>
          <w:t>Figuur 39 Succesvolle Aanpassing Registratieaccount – Administrator</w:t>
        </w:r>
        <w:r>
          <w:rPr>
            <w:noProof/>
            <w:webHidden/>
          </w:rPr>
          <w:tab/>
        </w:r>
        <w:r>
          <w:rPr>
            <w:noProof/>
            <w:webHidden/>
          </w:rPr>
          <w:fldChar w:fldCharType="begin"/>
        </w:r>
        <w:r>
          <w:rPr>
            <w:noProof/>
            <w:webHidden/>
          </w:rPr>
          <w:instrText xml:space="preserve"> PAGEREF _Toc534935751 \h </w:instrText>
        </w:r>
        <w:r>
          <w:rPr>
            <w:noProof/>
            <w:webHidden/>
          </w:rPr>
        </w:r>
        <w:r>
          <w:rPr>
            <w:noProof/>
            <w:webHidden/>
          </w:rPr>
          <w:fldChar w:fldCharType="separate"/>
        </w:r>
        <w:r>
          <w:rPr>
            <w:noProof/>
            <w:webHidden/>
          </w:rPr>
          <w:t>34</w:t>
        </w:r>
        <w:r>
          <w:rPr>
            <w:noProof/>
            <w:webHidden/>
          </w:rPr>
          <w:fldChar w:fldCharType="end"/>
        </w:r>
      </w:hyperlink>
    </w:p>
    <w:p w:rsidR="00B75A81" w:rsidRDefault="00B75A81" w14:paraId="15D3EF43" w14:textId="02D0B054">
      <w:pPr>
        <w:pStyle w:val="TableofFigures"/>
        <w:tabs>
          <w:tab w:val="right" w:leader="dot" w:pos="9062"/>
        </w:tabs>
        <w:rPr>
          <w:rFonts w:eastAsiaTheme="minorEastAsia"/>
          <w:noProof/>
          <w:lang w:eastAsia="nl-BE"/>
        </w:rPr>
      </w:pPr>
      <w:hyperlink w:history="1" w:anchor="_Toc534935752">
        <w:r w:rsidRPr="00BD2BE8">
          <w:rPr>
            <w:rStyle w:val="Hyperlink"/>
            <w:noProof/>
          </w:rPr>
          <w:t>Figuur 40 Overzicht Reizen – Administrator</w:t>
        </w:r>
        <w:r>
          <w:rPr>
            <w:noProof/>
            <w:webHidden/>
          </w:rPr>
          <w:tab/>
        </w:r>
        <w:r>
          <w:rPr>
            <w:noProof/>
            <w:webHidden/>
          </w:rPr>
          <w:fldChar w:fldCharType="begin"/>
        </w:r>
        <w:r>
          <w:rPr>
            <w:noProof/>
            <w:webHidden/>
          </w:rPr>
          <w:instrText xml:space="preserve"> PAGEREF _Toc534935752 \h </w:instrText>
        </w:r>
        <w:r>
          <w:rPr>
            <w:noProof/>
            <w:webHidden/>
          </w:rPr>
        </w:r>
        <w:r>
          <w:rPr>
            <w:noProof/>
            <w:webHidden/>
          </w:rPr>
          <w:fldChar w:fldCharType="separate"/>
        </w:r>
        <w:r>
          <w:rPr>
            <w:noProof/>
            <w:webHidden/>
          </w:rPr>
          <w:t>35</w:t>
        </w:r>
        <w:r>
          <w:rPr>
            <w:noProof/>
            <w:webHidden/>
          </w:rPr>
          <w:fldChar w:fldCharType="end"/>
        </w:r>
      </w:hyperlink>
    </w:p>
    <w:p w:rsidR="00B75A81" w:rsidRDefault="00B75A81" w14:paraId="7E8EA57E" w14:textId="7B08198E">
      <w:pPr>
        <w:pStyle w:val="TableofFigures"/>
        <w:tabs>
          <w:tab w:val="right" w:leader="dot" w:pos="9062"/>
        </w:tabs>
        <w:rPr>
          <w:rFonts w:eastAsiaTheme="minorEastAsia"/>
          <w:noProof/>
          <w:lang w:eastAsia="nl-BE"/>
        </w:rPr>
      </w:pPr>
      <w:hyperlink w:history="1" w:anchor="_Toc534935753">
        <w:r w:rsidRPr="00BD2BE8">
          <w:rPr>
            <w:rStyle w:val="Hyperlink"/>
            <w:noProof/>
          </w:rPr>
          <w:t>Figuur 41 Toevoegen Reis – Administrator</w:t>
        </w:r>
        <w:r>
          <w:rPr>
            <w:noProof/>
            <w:webHidden/>
          </w:rPr>
          <w:tab/>
        </w:r>
        <w:r>
          <w:rPr>
            <w:noProof/>
            <w:webHidden/>
          </w:rPr>
          <w:fldChar w:fldCharType="begin"/>
        </w:r>
        <w:r>
          <w:rPr>
            <w:noProof/>
            <w:webHidden/>
          </w:rPr>
          <w:instrText xml:space="preserve"> PAGEREF _Toc534935753 \h </w:instrText>
        </w:r>
        <w:r>
          <w:rPr>
            <w:noProof/>
            <w:webHidden/>
          </w:rPr>
        </w:r>
        <w:r>
          <w:rPr>
            <w:noProof/>
            <w:webHidden/>
          </w:rPr>
          <w:fldChar w:fldCharType="separate"/>
        </w:r>
        <w:r>
          <w:rPr>
            <w:noProof/>
            <w:webHidden/>
          </w:rPr>
          <w:t>36</w:t>
        </w:r>
        <w:r>
          <w:rPr>
            <w:noProof/>
            <w:webHidden/>
          </w:rPr>
          <w:fldChar w:fldCharType="end"/>
        </w:r>
      </w:hyperlink>
    </w:p>
    <w:p w:rsidR="00B75A81" w:rsidRDefault="00B75A81" w14:paraId="416FCFE7" w14:textId="114EF4A4">
      <w:pPr>
        <w:pStyle w:val="TableofFigures"/>
        <w:tabs>
          <w:tab w:val="right" w:leader="dot" w:pos="9062"/>
        </w:tabs>
        <w:rPr>
          <w:rFonts w:eastAsiaTheme="minorEastAsia"/>
          <w:noProof/>
          <w:lang w:eastAsia="nl-BE"/>
        </w:rPr>
      </w:pPr>
      <w:hyperlink w:history="1" w:anchor="_Toc534935754">
        <w:r w:rsidRPr="00BD2BE8">
          <w:rPr>
            <w:rStyle w:val="Hyperlink"/>
            <w:noProof/>
          </w:rPr>
          <w:t>Figuur 42 Succesvolle Toevoeging Reis – Administrator</w:t>
        </w:r>
        <w:r>
          <w:rPr>
            <w:noProof/>
            <w:webHidden/>
          </w:rPr>
          <w:tab/>
        </w:r>
        <w:r>
          <w:rPr>
            <w:noProof/>
            <w:webHidden/>
          </w:rPr>
          <w:fldChar w:fldCharType="begin"/>
        </w:r>
        <w:r>
          <w:rPr>
            <w:noProof/>
            <w:webHidden/>
          </w:rPr>
          <w:instrText xml:space="preserve"> PAGEREF _Toc534935754 \h </w:instrText>
        </w:r>
        <w:r>
          <w:rPr>
            <w:noProof/>
            <w:webHidden/>
          </w:rPr>
        </w:r>
        <w:r>
          <w:rPr>
            <w:noProof/>
            <w:webHidden/>
          </w:rPr>
          <w:fldChar w:fldCharType="separate"/>
        </w:r>
        <w:r>
          <w:rPr>
            <w:noProof/>
            <w:webHidden/>
          </w:rPr>
          <w:t>36</w:t>
        </w:r>
        <w:r>
          <w:rPr>
            <w:noProof/>
            <w:webHidden/>
          </w:rPr>
          <w:fldChar w:fldCharType="end"/>
        </w:r>
      </w:hyperlink>
    </w:p>
    <w:p w:rsidR="00B75A81" w:rsidRDefault="00B75A81" w14:paraId="7987B7F1" w14:textId="17303E57">
      <w:pPr>
        <w:pStyle w:val="TableofFigures"/>
        <w:tabs>
          <w:tab w:val="right" w:leader="dot" w:pos="9062"/>
        </w:tabs>
        <w:rPr>
          <w:rFonts w:eastAsiaTheme="minorEastAsia"/>
          <w:noProof/>
          <w:lang w:eastAsia="nl-BE"/>
        </w:rPr>
      </w:pPr>
      <w:hyperlink w:history="1" w:anchor="_Toc534935755">
        <w:r w:rsidRPr="00BD2BE8">
          <w:rPr>
            <w:rStyle w:val="Hyperlink"/>
            <w:noProof/>
          </w:rPr>
          <w:t>Figuur 43 Aanpassen Reis – Administrator</w:t>
        </w:r>
        <w:r>
          <w:rPr>
            <w:noProof/>
            <w:webHidden/>
          </w:rPr>
          <w:tab/>
        </w:r>
        <w:r>
          <w:rPr>
            <w:noProof/>
            <w:webHidden/>
          </w:rPr>
          <w:fldChar w:fldCharType="begin"/>
        </w:r>
        <w:r>
          <w:rPr>
            <w:noProof/>
            <w:webHidden/>
          </w:rPr>
          <w:instrText xml:space="preserve"> PAGEREF _Toc534935755 \h </w:instrText>
        </w:r>
        <w:r>
          <w:rPr>
            <w:noProof/>
            <w:webHidden/>
          </w:rPr>
        </w:r>
        <w:r>
          <w:rPr>
            <w:noProof/>
            <w:webHidden/>
          </w:rPr>
          <w:fldChar w:fldCharType="separate"/>
        </w:r>
        <w:r>
          <w:rPr>
            <w:noProof/>
            <w:webHidden/>
          </w:rPr>
          <w:t>37</w:t>
        </w:r>
        <w:r>
          <w:rPr>
            <w:noProof/>
            <w:webHidden/>
          </w:rPr>
          <w:fldChar w:fldCharType="end"/>
        </w:r>
      </w:hyperlink>
    </w:p>
    <w:p w:rsidR="00B75A81" w:rsidRDefault="00B75A81" w14:paraId="66A88F63" w14:textId="78B729FE">
      <w:pPr>
        <w:pStyle w:val="TableofFigures"/>
        <w:tabs>
          <w:tab w:val="right" w:leader="dot" w:pos="9062"/>
        </w:tabs>
        <w:rPr>
          <w:rFonts w:eastAsiaTheme="minorEastAsia"/>
          <w:noProof/>
          <w:lang w:eastAsia="nl-BE"/>
        </w:rPr>
      </w:pPr>
      <w:hyperlink w:history="1" w:anchor="_Toc534935756">
        <w:r w:rsidRPr="00BD2BE8">
          <w:rPr>
            <w:rStyle w:val="Hyperlink"/>
            <w:noProof/>
          </w:rPr>
          <w:t>Figuur 44 Succesvolle Aanpassing Reis - Administrator</w:t>
        </w:r>
        <w:r>
          <w:rPr>
            <w:noProof/>
            <w:webHidden/>
          </w:rPr>
          <w:tab/>
        </w:r>
        <w:r>
          <w:rPr>
            <w:noProof/>
            <w:webHidden/>
          </w:rPr>
          <w:fldChar w:fldCharType="begin"/>
        </w:r>
        <w:r>
          <w:rPr>
            <w:noProof/>
            <w:webHidden/>
          </w:rPr>
          <w:instrText xml:space="preserve"> PAGEREF _Toc534935756 \h </w:instrText>
        </w:r>
        <w:r>
          <w:rPr>
            <w:noProof/>
            <w:webHidden/>
          </w:rPr>
        </w:r>
        <w:r>
          <w:rPr>
            <w:noProof/>
            <w:webHidden/>
          </w:rPr>
          <w:fldChar w:fldCharType="separate"/>
        </w:r>
        <w:r>
          <w:rPr>
            <w:noProof/>
            <w:webHidden/>
          </w:rPr>
          <w:t>37</w:t>
        </w:r>
        <w:r>
          <w:rPr>
            <w:noProof/>
            <w:webHidden/>
          </w:rPr>
          <w:fldChar w:fldCharType="end"/>
        </w:r>
      </w:hyperlink>
    </w:p>
    <w:p w:rsidR="00B75A81" w:rsidRDefault="00B75A81" w14:paraId="6B91A619" w14:textId="66C06E06">
      <w:pPr>
        <w:pStyle w:val="TableofFigures"/>
        <w:tabs>
          <w:tab w:val="right" w:leader="dot" w:pos="9062"/>
        </w:tabs>
        <w:rPr>
          <w:rFonts w:eastAsiaTheme="minorEastAsia"/>
          <w:noProof/>
          <w:lang w:eastAsia="nl-BE"/>
        </w:rPr>
      </w:pPr>
      <w:hyperlink w:history="1" w:anchor="_Toc534935757">
        <w:r w:rsidRPr="00BD2BE8">
          <w:rPr>
            <w:rStyle w:val="Hyperlink"/>
            <w:noProof/>
          </w:rPr>
          <w:t>Figuur 45 Overzicht Organisatoren Per Reis – Administrator</w:t>
        </w:r>
        <w:r>
          <w:rPr>
            <w:noProof/>
            <w:webHidden/>
          </w:rPr>
          <w:tab/>
        </w:r>
        <w:r>
          <w:rPr>
            <w:noProof/>
            <w:webHidden/>
          </w:rPr>
          <w:fldChar w:fldCharType="begin"/>
        </w:r>
        <w:r>
          <w:rPr>
            <w:noProof/>
            <w:webHidden/>
          </w:rPr>
          <w:instrText xml:space="preserve"> PAGEREF _Toc534935757 \h </w:instrText>
        </w:r>
        <w:r>
          <w:rPr>
            <w:noProof/>
            <w:webHidden/>
          </w:rPr>
        </w:r>
        <w:r>
          <w:rPr>
            <w:noProof/>
            <w:webHidden/>
          </w:rPr>
          <w:fldChar w:fldCharType="separate"/>
        </w:r>
        <w:r>
          <w:rPr>
            <w:noProof/>
            <w:webHidden/>
          </w:rPr>
          <w:t>38</w:t>
        </w:r>
        <w:r>
          <w:rPr>
            <w:noProof/>
            <w:webHidden/>
          </w:rPr>
          <w:fldChar w:fldCharType="end"/>
        </w:r>
      </w:hyperlink>
    </w:p>
    <w:p w:rsidR="00B75A81" w:rsidRDefault="00B75A81" w14:paraId="4D9E04D1" w14:textId="741C6B96">
      <w:pPr>
        <w:pStyle w:val="TableofFigures"/>
        <w:tabs>
          <w:tab w:val="right" w:leader="dot" w:pos="9062"/>
        </w:tabs>
        <w:rPr>
          <w:rFonts w:eastAsiaTheme="minorEastAsia"/>
          <w:noProof/>
          <w:lang w:eastAsia="nl-BE"/>
        </w:rPr>
      </w:pPr>
      <w:hyperlink w:history="1" w:anchor="_Toc534935758">
        <w:r w:rsidRPr="00BD2BE8">
          <w:rPr>
            <w:rStyle w:val="Hyperlink"/>
            <w:noProof/>
          </w:rPr>
          <w:t>Figuur 46 Koppelen Organisator Reis – Administrator</w:t>
        </w:r>
        <w:r>
          <w:rPr>
            <w:noProof/>
            <w:webHidden/>
          </w:rPr>
          <w:tab/>
        </w:r>
        <w:r>
          <w:rPr>
            <w:noProof/>
            <w:webHidden/>
          </w:rPr>
          <w:fldChar w:fldCharType="begin"/>
        </w:r>
        <w:r>
          <w:rPr>
            <w:noProof/>
            <w:webHidden/>
          </w:rPr>
          <w:instrText xml:space="preserve"> PAGEREF _Toc534935758 \h </w:instrText>
        </w:r>
        <w:r>
          <w:rPr>
            <w:noProof/>
            <w:webHidden/>
          </w:rPr>
        </w:r>
        <w:r>
          <w:rPr>
            <w:noProof/>
            <w:webHidden/>
          </w:rPr>
          <w:fldChar w:fldCharType="separate"/>
        </w:r>
        <w:r>
          <w:rPr>
            <w:noProof/>
            <w:webHidden/>
          </w:rPr>
          <w:t>39</w:t>
        </w:r>
        <w:r>
          <w:rPr>
            <w:noProof/>
            <w:webHidden/>
          </w:rPr>
          <w:fldChar w:fldCharType="end"/>
        </w:r>
      </w:hyperlink>
    </w:p>
    <w:p w:rsidR="00B75A81" w:rsidRDefault="00B75A81" w14:paraId="422BA9F5" w14:textId="2D05EC51">
      <w:pPr>
        <w:pStyle w:val="TableofFigures"/>
        <w:tabs>
          <w:tab w:val="right" w:leader="dot" w:pos="9062"/>
        </w:tabs>
        <w:rPr>
          <w:rFonts w:eastAsiaTheme="minorEastAsia"/>
          <w:noProof/>
          <w:lang w:eastAsia="nl-BE"/>
        </w:rPr>
      </w:pPr>
      <w:hyperlink w:history="1" w:anchor="_Toc534935759">
        <w:r w:rsidRPr="00BD2BE8">
          <w:rPr>
            <w:rStyle w:val="Hyperlink"/>
            <w:noProof/>
          </w:rPr>
          <w:t>Figuur 47 Succesvolle Koppeling Organisator – Administrator</w:t>
        </w:r>
        <w:r>
          <w:rPr>
            <w:noProof/>
            <w:webHidden/>
          </w:rPr>
          <w:tab/>
        </w:r>
        <w:r>
          <w:rPr>
            <w:noProof/>
            <w:webHidden/>
          </w:rPr>
          <w:fldChar w:fldCharType="begin"/>
        </w:r>
        <w:r>
          <w:rPr>
            <w:noProof/>
            <w:webHidden/>
          </w:rPr>
          <w:instrText xml:space="preserve"> PAGEREF _Toc534935759 \h </w:instrText>
        </w:r>
        <w:r>
          <w:rPr>
            <w:noProof/>
            <w:webHidden/>
          </w:rPr>
        </w:r>
        <w:r>
          <w:rPr>
            <w:noProof/>
            <w:webHidden/>
          </w:rPr>
          <w:fldChar w:fldCharType="separate"/>
        </w:r>
        <w:r>
          <w:rPr>
            <w:noProof/>
            <w:webHidden/>
          </w:rPr>
          <w:t>39</w:t>
        </w:r>
        <w:r>
          <w:rPr>
            <w:noProof/>
            <w:webHidden/>
          </w:rPr>
          <w:fldChar w:fldCharType="end"/>
        </w:r>
      </w:hyperlink>
    </w:p>
    <w:p w:rsidR="00B75A81" w:rsidRDefault="00B75A81" w14:paraId="2023E24A" w14:textId="698C23CC">
      <w:pPr>
        <w:pStyle w:val="TableofFigures"/>
        <w:tabs>
          <w:tab w:val="right" w:leader="dot" w:pos="9062"/>
        </w:tabs>
        <w:rPr>
          <w:rFonts w:eastAsiaTheme="minorEastAsia"/>
          <w:noProof/>
          <w:lang w:eastAsia="nl-BE"/>
        </w:rPr>
      </w:pPr>
      <w:hyperlink w:history="1" w:anchor="_Toc534935760">
        <w:r w:rsidRPr="00BD2BE8">
          <w:rPr>
            <w:rStyle w:val="Hyperlink"/>
            <w:noProof/>
          </w:rPr>
          <w:t>Figuur 48 Verwijdering Organisator</w:t>
        </w:r>
        <w:r>
          <w:rPr>
            <w:noProof/>
            <w:webHidden/>
          </w:rPr>
          <w:tab/>
        </w:r>
        <w:r>
          <w:rPr>
            <w:noProof/>
            <w:webHidden/>
          </w:rPr>
          <w:fldChar w:fldCharType="begin"/>
        </w:r>
        <w:r>
          <w:rPr>
            <w:noProof/>
            <w:webHidden/>
          </w:rPr>
          <w:instrText xml:space="preserve"> PAGEREF _Toc534935760 \h </w:instrText>
        </w:r>
        <w:r>
          <w:rPr>
            <w:noProof/>
            <w:webHidden/>
          </w:rPr>
        </w:r>
        <w:r>
          <w:rPr>
            <w:noProof/>
            <w:webHidden/>
          </w:rPr>
          <w:fldChar w:fldCharType="separate"/>
        </w:r>
        <w:r>
          <w:rPr>
            <w:noProof/>
            <w:webHidden/>
          </w:rPr>
          <w:t>40</w:t>
        </w:r>
        <w:r>
          <w:rPr>
            <w:noProof/>
            <w:webHidden/>
          </w:rPr>
          <w:fldChar w:fldCharType="end"/>
        </w:r>
      </w:hyperlink>
    </w:p>
    <w:p w:rsidR="00B75A81" w:rsidRDefault="00B75A81" w14:paraId="1BACF2E6" w14:textId="33355903">
      <w:pPr>
        <w:pStyle w:val="TableofFigures"/>
        <w:tabs>
          <w:tab w:val="right" w:leader="dot" w:pos="9062"/>
        </w:tabs>
        <w:rPr>
          <w:rFonts w:eastAsiaTheme="minorEastAsia"/>
          <w:noProof/>
          <w:lang w:eastAsia="nl-BE"/>
        </w:rPr>
      </w:pPr>
      <w:hyperlink w:history="1" w:anchor="_Toc534935761">
        <w:r w:rsidRPr="00BD2BE8">
          <w:rPr>
            <w:rStyle w:val="Hyperlink"/>
            <w:noProof/>
          </w:rPr>
          <w:t>Figuur 49 Overzicht Pagina's – Administrator</w:t>
        </w:r>
        <w:r>
          <w:rPr>
            <w:noProof/>
            <w:webHidden/>
          </w:rPr>
          <w:tab/>
        </w:r>
        <w:r>
          <w:rPr>
            <w:noProof/>
            <w:webHidden/>
          </w:rPr>
          <w:fldChar w:fldCharType="begin"/>
        </w:r>
        <w:r>
          <w:rPr>
            <w:noProof/>
            <w:webHidden/>
          </w:rPr>
          <w:instrText xml:space="preserve"> PAGEREF _Toc534935761 \h </w:instrText>
        </w:r>
        <w:r>
          <w:rPr>
            <w:noProof/>
            <w:webHidden/>
          </w:rPr>
        </w:r>
        <w:r>
          <w:rPr>
            <w:noProof/>
            <w:webHidden/>
          </w:rPr>
          <w:fldChar w:fldCharType="separate"/>
        </w:r>
        <w:r>
          <w:rPr>
            <w:noProof/>
            <w:webHidden/>
          </w:rPr>
          <w:t>41</w:t>
        </w:r>
        <w:r>
          <w:rPr>
            <w:noProof/>
            <w:webHidden/>
          </w:rPr>
          <w:fldChar w:fldCharType="end"/>
        </w:r>
      </w:hyperlink>
    </w:p>
    <w:p w:rsidR="00B75A81" w:rsidRDefault="00B75A81" w14:paraId="54EF1601" w14:textId="3E67A0BD">
      <w:pPr>
        <w:pStyle w:val="TableofFigures"/>
        <w:tabs>
          <w:tab w:val="right" w:leader="dot" w:pos="9062"/>
        </w:tabs>
        <w:rPr>
          <w:rFonts w:eastAsiaTheme="minorEastAsia"/>
          <w:noProof/>
          <w:lang w:eastAsia="nl-BE"/>
        </w:rPr>
      </w:pPr>
      <w:hyperlink w:history="1" w:anchor="_Toc534935762">
        <w:r w:rsidRPr="00BD2BE8">
          <w:rPr>
            <w:rStyle w:val="Hyperlink"/>
            <w:noProof/>
          </w:rPr>
          <w:t>Figuur 50 Aanmaken Pagina's - Paginanaam – Administrator</w:t>
        </w:r>
        <w:r>
          <w:rPr>
            <w:noProof/>
            <w:webHidden/>
          </w:rPr>
          <w:tab/>
        </w:r>
        <w:r>
          <w:rPr>
            <w:noProof/>
            <w:webHidden/>
          </w:rPr>
          <w:fldChar w:fldCharType="begin"/>
        </w:r>
        <w:r>
          <w:rPr>
            <w:noProof/>
            <w:webHidden/>
          </w:rPr>
          <w:instrText xml:space="preserve"> PAGEREF _Toc534935762 \h </w:instrText>
        </w:r>
        <w:r>
          <w:rPr>
            <w:noProof/>
            <w:webHidden/>
          </w:rPr>
        </w:r>
        <w:r>
          <w:rPr>
            <w:noProof/>
            <w:webHidden/>
          </w:rPr>
          <w:fldChar w:fldCharType="separate"/>
        </w:r>
        <w:r>
          <w:rPr>
            <w:noProof/>
            <w:webHidden/>
          </w:rPr>
          <w:t>42</w:t>
        </w:r>
        <w:r>
          <w:rPr>
            <w:noProof/>
            <w:webHidden/>
          </w:rPr>
          <w:fldChar w:fldCharType="end"/>
        </w:r>
      </w:hyperlink>
    </w:p>
    <w:p w:rsidR="00B75A81" w:rsidRDefault="00B75A81" w14:paraId="732C03E5" w14:textId="5A8CD1CE">
      <w:pPr>
        <w:pStyle w:val="TableofFigures"/>
        <w:tabs>
          <w:tab w:val="right" w:leader="dot" w:pos="9062"/>
        </w:tabs>
        <w:rPr>
          <w:rFonts w:eastAsiaTheme="minorEastAsia"/>
          <w:noProof/>
          <w:lang w:eastAsia="nl-BE"/>
        </w:rPr>
      </w:pPr>
      <w:hyperlink w:history="1" w:anchor="_Toc534935763">
        <w:r w:rsidRPr="00BD2BE8">
          <w:rPr>
            <w:rStyle w:val="Hyperlink"/>
            <w:noProof/>
          </w:rPr>
          <w:t>Figuur 51 Aanmaken Pagina's – Content PDF – Administrator</w:t>
        </w:r>
        <w:r>
          <w:rPr>
            <w:noProof/>
            <w:webHidden/>
          </w:rPr>
          <w:tab/>
        </w:r>
        <w:r>
          <w:rPr>
            <w:noProof/>
            <w:webHidden/>
          </w:rPr>
          <w:fldChar w:fldCharType="begin"/>
        </w:r>
        <w:r>
          <w:rPr>
            <w:noProof/>
            <w:webHidden/>
          </w:rPr>
          <w:instrText xml:space="preserve"> PAGEREF _Toc534935763 \h </w:instrText>
        </w:r>
        <w:r>
          <w:rPr>
            <w:noProof/>
            <w:webHidden/>
          </w:rPr>
        </w:r>
        <w:r>
          <w:rPr>
            <w:noProof/>
            <w:webHidden/>
          </w:rPr>
          <w:fldChar w:fldCharType="separate"/>
        </w:r>
        <w:r>
          <w:rPr>
            <w:noProof/>
            <w:webHidden/>
          </w:rPr>
          <w:t>43</w:t>
        </w:r>
        <w:r>
          <w:rPr>
            <w:noProof/>
            <w:webHidden/>
          </w:rPr>
          <w:fldChar w:fldCharType="end"/>
        </w:r>
      </w:hyperlink>
    </w:p>
    <w:p w:rsidR="00B75A81" w:rsidRDefault="00B75A81" w14:paraId="7A9E58BB" w14:textId="6554E83A">
      <w:pPr>
        <w:pStyle w:val="TableofFigures"/>
        <w:tabs>
          <w:tab w:val="right" w:leader="dot" w:pos="9062"/>
        </w:tabs>
        <w:rPr>
          <w:rFonts w:eastAsiaTheme="minorEastAsia"/>
          <w:noProof/>
          <w:lang w:eastAsia="nl-BE"/>
        </w:rPr>
      </w:pPr>
      <w:hyperlink w:history="1" w:anchor="_Toc534935764">
        <w:r w:rsidRPr="00BD2BE8">
          <w:rPr>
            <w:rStyle w:val="Hyperlink"/>
            <w:noProof/>
            <w:lang w:val="fr-FR"/>
          </w:rPr>
          <w:t>Figuur 52 Paginacontent Front-end - PDF</w:t>
        </w:r>
        <w:r>
          <w:rPr>
            <w:noProof/>
            <w:webHidden/>
          </w:rPr>
          <w:tab/>
        </w:r>
        <w:r>
          <w:rPr>
            <w:noProof/>
            <w:webHidden/>
          </w:rPr>
          <w:fldChar w:fldCharType="begin"/>
        </w:r>
        <w:r>
          <w:rPr>
            <w:noProof/>
            <w:webHidden/>
          </w:rPr>
          <w:instrText xml:space="preserve"> PAGEREF _Toc534935764 \h </w:instrText>
        </w:r>
        <w:r>
          <w:rPr>
            <w:noProof/>
            <w:webHidden/>
          </w:rPr>
        </w:r>
        <w:r>
          <w:rPr>
            <w:noProof/>
            <w:webHidden/>
          </w:rPr>
          <w:fldChar w:fldCharType="separate"/>
        </w:r>
        <w:r>
          <w:rPr>
            <w:noProof/>
            <w:webHidden/>
          </w:rPr>
          <w:t>43</w:t>
        </w:r>
        <w:r>
          <w:rPr>
            <w:noProof/>
            <w:webHidden/>
          </w:rPr>
          <w:fldChar w:fldCharType="end"/>
        </w:r>
      </w:hyperlink>
    </w:p>
    <w:p w:rsidR="00B75A81" w:rsidRDefault="00B75A81" w14:paraId="27BEF78B" w14:textId="4ED5DC74">
      <w:pPr>
        <w:pStyle w:val="TableofFigures"/>
        <w:tabs>
          <w:tab w:val="right" w:leader="dot" w:pos="9062"/>
        </w:tabs>
        <w:rPr>
          <w:rFonts w:eastAsiaTheme="minorEastAsia"/>
          <w:noProof/>
          <w:lang w:eastAsia="nl-BE"/>
        </w:rPr>
      </w:pPr>
      <w:hyperlink w:history="1" w:anchor="_Toc534935765">
        <w:r w:rsidRPr="00BD2BE8">
          <w:rPr>
            <w:rStyle w:val="Hyperlink"/>
            <w:noProof/>
          </w:rPr>
          <w:t>Figuur 53 Aanmaken Pagina's - Content HTML – Administrator</w:t>
        </w:r>
        <w:r>
          <w:rPr>
            <w:noProof/>
            <w:webHidden/>
          </w:rPr>
          <w:tab/>
        </w:r>
        <w:r>
          <w:rPr>
            <w:noProof/>
            <w:webHidden/>
          </w:rPr>
          <w:fldChar w:fldCharType="begin"/>
        </w:r>
        <w:r>
          <w:rPr>
            <w:noProof/>
            <w:webHidden/>
          </w:rPr>
          <w:instrText xml:space="preserve"> PAGEREF _Toc534935765 \h </w:instrText>
        </w:r>
        <w:r>
          <w:rPr>
            <w:noProof/>
            <w:webHidden/>
          </w:rPr>
        </w:r>
        <w:r>
          <w:rPr>
            <w:noProof/>
            <w:webHidden/>
          </w:rPr>
          <w:fldChar w:fldCharType="separate"/>
        </w:r>
        <w:r>
          <w:rPr>
            <w:noProof/>
            <w:webHidden/>
          </w:rPr>
          <w:t>44</w:t>
        </w:r>
        <w:r>
          <w:rPr>
            <w:noProof/>
            <w:webHidden/>
          </w:rPr>
          <w:fldChar w:fldCharType="end"/>
        </w:r>
      </w:hyperlink>
    </w:p>
    <w:p w:rsidR="00B75A81" w:rsidRDefault="00B75A81" w14:paraId="642B61D7" w14:textId="3BCCA394">
      <w:pPr>
        <w:pStyle w:val="TableofFigures"/>
        <w:tabs>
          <w:tab w:val="right" w:leader="dot" w:pos="9062"/>
        </w:tabs>
        <w:rPr>
          <w:rFonts w:eastAsiaTheme="minorEastAsia"/>
          <w:noProof/>
          <w:lang w:eastAsia="nl-BE"/>
        </w:rPr>
      </w:pPr>
      <w:hyperlink w:history="1" w:anchor="_Toc534935766">
        <w:r w:rsidRPr="00BD2BE8">
          <w:rPr>
            <w:rStyle w:val="Hyperlink"/>
            <w:noProof/>
          </w:rPr>
          <w:t>Figuur 54 Paginacontent Front-end – HTML</w:t>
        </w:r>
        <w:r>
          <w:rPr>
            <w:noProof/>
            <w:webHidden/>
          </w:rPr>
          <w:tab/>
        </w:r>
        <w:r>
          <w:rPr>
            <w:noProof/>
            <w:webHidden/>
          </w:rPr>
          <w:fldChar w:fldCharType="begin"/>
        </w:r>
        <w:r>
          <w:rPr>
            <w:noProof/>
            <w:webHidden/>
          </w:rPr>
          <w:instrText xml:space="preserve"> PAGEREF _Toc534935766 \h </w:instrText>
        </w:r>
        <w:r>
          <w:rPr>
            <w:noProof/>
            <w:webHidden/>
          </w:rPr>
        </w:r>
        <w:r>
          <w:rPr>
            <w:noProof/>
            <w:webHidden/>
          </w:rPr>
          <w:fldChar w:fldCharType="separate"/>
        </w:r>
        <w:r>
          <w:rPr>
            <w:noProof/>
            <w:webHidden/>
          </w:rPr>
          <w:t>44</w:t>
        </w:r>
        <w:r>
          <w:rPr>
            <w:noProof/>
            <w:webHidden/>
          </w:rPr>
          <w:fldChar w:fldCharType="end"/>
        </w:r>
      </w:hyperlink>
    </w:p>
    <w:p w:rsidR="00B75A81" w:rsidRDefault="00B75A81" w14:paraId="6F5566D8" w14:textId="0C8FBF47">
      <w:pPr>
        <w:pStyle w:val="TableofFigures"/>
        <w:tabs>
          <w:tab w:val="right" w:leader="dot" w:pos="9062"/>
        </w:tabs>
        <w:rPr>
          <w:rFonts w:eastAsiaTheme="minorEastAsia"/>
          <w:noProof/>
          <w:lang w:eastAsia="nl-BE"/>
        </w:rPr>
      </w:pPr>
      <w:hyperlink w:history="1" w:anchor="_Toc534935767">
        <w:r w:rsidRPr="00BD2BE8">
          <w:rPr>
            <w:rStyle w:val="Hyperlink"/>
            <w:noProof/>
          </w:rPr>
          <w:t>Figuur 55 Verwijderen Pagina's – Administrator</w:t>
        </w:r>
        <w:r>
          <w:rPr>
            <w:noProof/>
            <w:webHidden/>
          </w:rPr>
          <w:tab/>
        </w:r>
        <w:r>
          <w:rPr>
            <w:noProof/>
            <w:webHidden/>
          </w:rPr>
          <w:fldChar w:fldCharType="begin"/>
        </w:r>
        <w:r>
          <w:rPr>
            <w:noProof/>
            <w:webHidden/>
          </w:rPr>
          <w:instrText xml:space="preserve"> PAGEREF _Toc534935767 \h </w:instrText>
        </w:r>
        <w:r>
          <w:rPr>
            <w:noProof/>
            <w:webHidden/>
          </w:rPr>
        </w:r>
        <w:r>
          <w:rPr>
            <w:noProof/>
            <w:webHidden/>
          </w:rPr>
          <w:fldChar w:fldCharType="separate"/>
        </w:r>
        <w:r>
          <w:rPr>
            <w:noProof/>
            <w:webHidden/>
          </w:rPr>
          <w:t>45</w:t>
        </w:r>
        <w:r>
          <w:rPr>
            <w:noProof/>
            <w:webHidden/>
          </w:rPr>
          <w:fldChar w:fldCharType="end"/>
        </w:r>
      </w:hyperlink>
    </w:p>
    <w:p w:rsidR="00B75A81" w:rsidRDefault="00B75A81" w14:paraId="3A576255" w14:textId="5B48CCD5">
      <w:pPr>
        <w:pStyle w:val="TableofFigures"/>
        <w:tabs>
          <w:tab w:val="right" w:leader="dot" w:pos="9062"/>
        </w:tabs>
        <w:rPr>
          <w:rFonts w:eastAsiaTheme="minorEastAsia"/>
          <w:noProof/>
          <w:lang w:eastAsia="nl-BE"/>
        </w:rPr>
      </w:pPr>
      <w:hyperlink w:history="1" w:anchor="_Toc534935768">
        <w:r w:rsidRPr="00BD2BE8">
          <w:rPr>
            <w:rStyle w:val="Hyperlink"/>
            <w:noProof/>
          </w:rPr>
          <w:t>Figuur 56 Succesvolle Verwijdering Pagina's - Administrator</w:t>
        </w:r>
        <w:r>
          <w:rPr>
            <w:noProof/>
            <w:webHidden/>
          </w:rPr>
          <w:tab/>
        </w:r>
        <w:r>
          <w:rPr>
            <w:noProof/>
            <w:webHidden/>
          </w:rPr>
          <w:fldChar w:fldCharType="begin"/>
        </w:r>
        <w:r>
          <w:rPr>
            <w:noProof/>
            <w:webHidden/>
          </w:rPr>
          <w:instrText xml:space="preserve"> PAGEREF _Toc534935768 \h </w:instrText>
        </w:r>
        <w:r>
          <w:rPr>
            <w:noProof/>
            <w:webHidden/>
          </w:rPr>
        </w:r>
        <w:r>
          <w:rPr>
            <w:noProof/>
            <w:webHidden/>
          </w:rPr>
          <w:fldChar w:fldCharType="separate"/>
        </w:r>
        <w:r>
          <w:rPr>
            <w:noProof/>
            <w:webHidden/>
          </w:rPr>
          <w:t>45</w:t>
        </w:r>
        <w:r>
          <w:rPr>
            <w:noProof/>
            <w:webHidden/>
          </w:rPr>
          <w:fldChar w:fldCharType="end"/>
        </w:r>
      </w:hyperlink>
    </w:p>
    <w:p w:rsidR="00B75A81" w:rsidRDefault="00B75A81" w14:paraId="45642614" w14:textId="7FB55131">
      <w:pPr>
        <w:pStyle w:val="TableofFigures"/>
        <w:tabs>
          <w:tab w:val="right" w:leader="dot" w:pos="9062"/>
        </w:tabs>
        <w:rPr>
          <w:rFonts w:eastAsiaTheme="minorEastAsia"/>
          <w:noProof/>
          <w:lang w:eastAsia="nl-BE"/>
        </w:rPr>
      </w:pPr>
      <w:hyperlink w:history="1" w:anchor="_Toc534935769">
        <w:r w:rsidRPr="00BD2BE8">
          <w:rPr>
            <w:rStyle w:val="Hyperlink"/>
            <w:noProof/>
          </w:rPr>
          <w:t>Figuur 57 Overzicht Gemeentes – Administrator</w:t>
        </w:r>
        <w:r>
          <w:rPr>
            <w:noProof/>
            <w:webHidden/>
          </w:rPr>
          <w:tab/>
        </w:r>
        <w:r>
          <w:rPr>
            <w:noProof/>
            <w:webHidden/>
          </w:rPr>
          <w:fldChar w:fldCharType="begin"/>
        </w:r>
        <w:r>
          <w:rPr>
            <w:noProof/>
            <w:webHidden/>
          </w:rPr>
          <w:instrText xml:space="preserve"> PAGEREF _Toc534935769 \h </w:instrText>
        </w:r>
        <w:r>
          <w:rPr>
            <w:noProof/>
            <w:webHidden/>
          </w:rPr>
        </w:r>
        <w:r>
          <w:rPr>
            <w:noProof/>
            <w:webHidden/>
          </w:rPr>
          <w:fldChar w:fldCharType="separate"/>
        </w:r>
        <w:r>
          <w:rPr>
            <w:noProof/>
            <w:webHidden/>
          </w:rPr>
          <w:t>46</w:t>
        </w:r>
        <w:r>
          <w:rPr>
            <w:noProof/>
            <w:webHidden/>
          </w:rPr>
          <w:fldChar w:fldCharType="end"/>
        </w:r>
      </w:hyperlink>
    </w:p>
    <w:p w:rsidR="00B75A81" w:rsidRDefault="00B75A81" w14:paraId="2E15A6E2" w14:textId="73ED9F23">
      <w:pPr>
        <w:pStyle w:val="TableofFigures"/>
        <w:tabs>
          <w:tab w:val="right" w:leader="dot" w:pos="9062"/>
        </w:tabs>
        <w:rPr>
          <w:rFonts w:eastAsiaTheme="minorEastAsia"/>
          <w:noProof/>
          <w:lang w:eastAsia="nl-BE"/>
        </w:rPr>
      </w:pPr>
      <w:hyperlink w:history="1" w:anchor="_Toc534935770">
        <w:r w:rsidRPr="00BD2BE8">
          <w:rPr>
            <w:rStyle w:val="Hyperlink"/>
            <w:noProof/>
          </w:rPr>
          <w:t>Figuur 58 Toevoeging Gemeente – Administrator</w:t>
        </w:r>
        <w:r>
          <w:rPr>
            <w:noProof/>
            <w:webHidden/>
          </w:rPr>
          <w:tab/>
        </w:r>
        <w:r>
          <w:rPr>
            <w:noProof/>
            <w:webHidden/>
          </w:rPr>
          <w:fldChar w:fldCharType="begin"/>
        </w:r>
        <w:r>
          <w:rPr>
            <w:noProof/>
            <w:webHidden/>
          </w:rPr>
          <w:instrText xml:space="preserve"> PAGEREF _Toc534935770 \h </w:instrText>
        </w:r>
        <w:r>
          <w:rPr>
            <w:noProof/>
            <w:webHidden/>
          </w:rPr>
        </w:r>
        <w:r>
          <w:rPr>
            <w:noProof/>
            <w:webHidden/>
          </w:rPr>
          <w:fldChar w:fldCharType="separate"/>
        </w:r>
        <w:r>
          <w:rPr>
            <w:noProof/>
            <w:webHidden/>
          </w:rPr>
          <w:t>47</w:t>
        </w:r>
        <w:r>
          <w:rPr>
            <w:noProof/>
            <w:webHidden/>
          </w:rPr>
          <w:fldChar w:fldCharType="end"/>
        </w:r>
      </w:hyperlink>
    </w:p>
    <w:p w:rsidR="00B75A81" w:rsidRDefault="00B75A81" w14:paraId="0FAFE8DF" w14:textId="0EB66BB3">
      <w:pPr>
        <w:pStyle w:val="TableofFigures"/>
        <w:tabs>
          <w:tab w:val="right" w:leader="dot" w:pos="9062"/>
        </w:tabs>
        <w:rPr>
          <w:rFonts w:eastAsiaTheme="minorEastAsia"/>
          <w:noProof/>
          <w:lang w:eastAsia="nl-BE"/>
        </w:rPr>
      </w:pPr>
      <w:hyperlink w:history="1" w:anchor="_Toc534935771">
        <w:r w:rsidRPr="00BD2BE8">
          <w:rPr>
            <w:rStyle w:val="Hyperlink"/>
            <w:noProof/>
          </w:rPr>
          <w:t>Figuur 59 Succesvolle Toevoeging Gemeente – Administrator</w:t>
        </w:r>
        <w:r>
          <w:rPr>
            <w:noProof/>
            <w:webHidden/>
          </w:rPr>
          <w:tab/>
        </w:r>
        <w:r>
          <w:rPr>
            <w:noProof/>
            <w:webHidden/>
          </w:rPr>
          <w:fldChar w:fldCharType="begin"/>
        </w:r>
        <w:r>
          <w:rPr>
            <w:noProof/>
            <w:webHidden/>
          </w:rPr>
          <w:instrText xml:space="preserve"> PAGEREF _Toc534935771 \h </w:instrText>
        </w:r>
        <w:r>
          <w:rPr>
            <w:noProof/>
            <w:webHidden/>
          </w:rPr>
        </w:r>
        <w:r>
          <w:rPr>
            <w:noProof/>
            <w:webHidden/>
          </w:rPr>
          <w:fldChar w:fldCharType="separate"/>
        </w:r>
        <w:r>
          <w:rPr>
            <w:noProof/>
            <w:webHidden/>
          </w:rPr>
          <w:t>47</w:t>
        </w:r>
        <w:r>
          <w:rPr>
            <w:noProof/>
            <w:webHidden/>
          </w:rPr>
          <w:fldChar w:fldCharType="end"/>
        </w:r>
      </w:hyperlink>
    </w:p>
    <w:p w:rsidR="00B75A81" w:rsidRDefault="00B75A81" w14:paraId="6A857266" w14:textId="404DD2B5">
      <w:pPr>
        <w:pStyle w:val="TableofFigures"/>
        <w:tabs>
          <w:tab w:val="right" w:leader="dot" w:pos="9062"/>
        </w:tabs>
        <w:rPr>
          <w:rFonts w:eastAsiaTheme="minorEastAsia"/>
          <w:noProof/>
          <w:lang w:eastAsia="nl-BE"/>
        </w:rPr>
      </w:pPr>
      <w:hyperlink w:history="1" w:anchor="_Toc534935772">
        <w:r w:rsidRPr="00BD2BE8">
          <w:rPr>
            <w:rStyle w:val="Hyperlink"/>
            <w:noProof/>
          </w:rPr>
          <w:t>Figuur 60 Verwijdering Gemeente – Administrator</w:t>
        </w:r>
        <w:r>
          <w:rPr>
            <w:noProof/>
            <w:webHidden/>
          </w:rPr>
          <w:tab/>
        </w:r>
        <w:r>
          <w:rPr>
            <w:noProof/>
            <w:webHidden/>
          </w:rPr>
          <w:fldChar w:fldCharType="begin"/>
        </w:r>
        <w:r>
          <w:rPr>
            <w:noProof/>
            <w:webHidden/>
          </w:rPr>
          <w:instrText xml:space="preserve"> PAGEREF _Toc534935772 \h </w:instrText>
        </w:r>
        <w:r>
          <w:rPr>
            <w:noProof/>
            <w:webHidden/>
          </w:rPr>
        </w:r>
        <w:r>
          <w:rPr>
            <w:noProof/>
            <w:webHidden/>
          </w:rPr>
          <w:fldChar w:fldCharType="separate"/>
        </w:r>
        <w:r>
          <w:rPr>
            <w:noProof/>
            <w:webHidden/>
          </w:rPr>
          <w:t>48</w:t>
        </w:r>
        <w:r>
          <w:rPr>
            <w:noProof/>
            <w:webHidden/>
          </w:rPr>
          <w:fldChar w:fldCharType="end"/>
        </w:r>
      </w:hyperlink>
    </w:p>
    <w:p w:rsidR="00B75A81" w:rsidRDefault="00B75A81" w14:paraId="1C82A686" w14:textId="2B0D38DB">
      <w:pPr>
        <w:pStyle w:val="TableofFigures"/>
        <w:tabs>
          <w:tab w:val="right" w:leader="dot" w:pos="9062"/>
        </w:tabs>
        <w:rPr>
          <w:rFonts w:eastAsiaTheme="minorEastAsia"/>
          <w:noProof/>
          <w:lang w:eastAsia="nl-BE"/>
        </w:rPr>
      </w:pPr>
      <w:hyperlink w:history="1" w:anchor="_Toc534935773">
        <w:r w:rsidRPr="00BD2BE8">
          <w:rPr>
            <w:rStyle w:val="Hyperlink"/>
            <w:noProof/>
          </w:rPr>
          <w:t>Figuur 61 Succesvolle Verwijdering Gemeente - Administrator</w:t>
        </w:r>
        <w:r>
          <w:rPr>
            <w:noProof/>
            <w:webHidden/>
          </w:rPr>
          <w:tab/>
        </w:r>
        <w:r>
          <w:rPr>
            <w:noProof/>
            <w:webHidden/>
          </w:rPr>
          <w:fldChar w:fldCharType="begin"/>
        </w:r>
        <w:r>
          <w:rPr>
            <w:noProof/>
            <w:webHidden/>
          </w:rPr>
          <w:instrText xml:space="preserve"> PAGEREF _Toc534935773 \h </w:instrText>
        </w:r>
        <w:r>
          <w:rPr>
            <w:noProof/>
            <w:webHidden/>
          </w:rPr>
        </w:r>
        <w:r>
          <w:rPr>
            <w:noProof/>
            <w:webHidden/>
          </w:rPr>
          <w:fldChar w:fldCharType="separate"/>
        </w:r>
        <w:r>
          <w:rPr>
            <w:noProof/>
            <w:webHidden/>
          </w:rPr>
          <w:t>48</w:t>
        </w:r>
        <w:r>
          <w:rPr>
            <w:noProof/>
            <w:webHidden/>
          </w:rPr>
          <w:fldChar w:fldCharType="end"/>
        </w:r>
      </w:hyperlink>
    </w:p>
    <w:p w:rsidR="00B75A81" w:rsidRDefault="00B75A81" w14:paraId="5B3B12A2" w14:textId="1A9EBC07">
      <w:pPr>
        <w:pStyle w:val="TableofFigures"/>
        <w:tabs>
          <w:tab w:val="right" w:leader="dot" w:pos="9062"/>
        </w:tabs>
        <w:rPr>
          <w:rFonts w:eastAsiaTheme="minorEastAsia"/>
          <w:noProof/>
          <w:lang w:eastAsia="nl-BE"/>
        </w:rPr>
      </w:pPr>
      <w:hyperlink w:history="1" w:anchor="_Toc534935774">
        <w:r w:rsidRPr="00BD2BE8">
          <w:rPr>
            <w:rStyle w:val="Hyperlink"/>
            <w:noProof/>
          </w:rPr>
          <w:t>Figuur 62 Overzicht Richtingen – Administrator</w:t>
        </w:r>
        <w:r>
          <w:rPr>
            <w:noProof/>
            <w:webHidden/>
          </w:rPr>
          <w:tab/>
        </w:r>
        <w:r>
          <w:rPr>
            <w:noProof/>
            <w:webHidden/>
          </w:rPr>
          <w:fldChar w:fldCharType="begin"/>
        </w:r>
        <w:r>
          <w:rPr>
            <w:noProof/>
            <w:webHidden/>
          </w:rPr>
          <w:instrText xml:space="preserve"> PAGEREF _Toc534935774 \h </w:instrText>
        </w:r>
        <w:r>
          <w:rPr>
            <w:noProof/>
            <w:webHidden/>
          </w:rPr>
        </w:r>
        <w:r>
          <w:rPr>
            <w:noProof/>
            <w:webHidden/>
          </w:rPr>
          <w:fldChar w:fldCharType="separate"/>
        </w:r>
        <w:r>
          <w:rPr>
            <w:noProof/>
            <w:webHidden/>
          </w:rPr>
          <w:t>49</w:t>
        </w:r>
        <w:r>
          <w:rPr>
            <w:noProof/>
            <w:webHidden/>
          </w:rPr>
          <w:fldChar w:fldCharType="end"/>
        </w:r>
      </w:hyperlink>
    </w:p>
    <w:p w:rsidR="00B75A81" w:rsidRDefault="00B75A81" w14:paraId="0446B449" w14:textId="4CFA9CE8">
      <w:pPr>
        <w:pStyle w:val="TableofFigures"/>
        <w:tabs>
          <w:tab w:val="right" w:leader="dot" w:pos="9062"/>
        </w:tabs>
        <w:rPr>
          <w:rFonts w:eastAsiaTheme="minorEastAsia"/>
          <w:noProof/>
          <w:lang w:eastAsia="nl-BE"/>
        </w:rPr>
      </w:pPr>
      <w:hyperlink w:history="1" w:anchor="_Toc534935775">
        <w:r w:rsidRPr="00BD2BE8">
          <w:rPr>
            <w:rStyle w:val="Hyperlink"/>
            <w:noProof/>
          </w:rPr>
          <w:t>Figuur 63 Overzicht Afstudeerrichting van Bijhorende Richting - Administrator</w:t>
        </w:r>
        <w:r>
          <w:rPr>
            <w:noProof/>
            <w:webHidden/>
          </w:rPr>
          <w:tab/>
        </w:r>
        <w:r>
          <w:rPr>
            <w:noProof/>
            <w:webHidden/>
          </w:rPr>
          <w:fldChar w:fldCharType="begin"/>
        </w:r>
        <w:r>
          <w:rPr>
            <w:noProof/>
            <w:webHidden/>
          </w:rPr>
          <w:instrText xml:space="preserve"> PAGEREF _Toc534935775 \h </w:instrText>
        </w:r>
        <w:r>
          <w:rPr>
            <w:noProof/>
            <w:webHidden/>
          </w:rPr>
        </w:r>
        <w:r>
          <w:rPr>
            <w:noProof/>
            <w:webHidden/>
          </w:rPr>
          <w:fldChar w:fldCharType="separate"/>
        </w:r>
        <w:r>
          <w:rPr>
            <w:noProof/>
            <w:webHidden/>
          </w:rPr>
          <w:t>49</w:t>
        </w:r>
        <w:r>
          <w:rPr>
            <w:noProof/>
            <w:webHidden/>
          </w:rPr>
          <w:fldChar w:fldCharType="end"/>
        </w:r>
      </w:hyperlink>
    </w:p>
    <w:p w:rsidR="00B75A81" w:rsidRDefault="00B75A81" w14:paraId="277F096C" w14:textId="5A3F5F72">
      <w:pPr>
        <w:pStyle w:val="TableofFigures"/>
        <w:tabs>
          <w:tab w:val="right" w:leader="dot" w:pos="9062"/>
        </w:tabs>
        <w:rPr>
          <w:rFonts w:eastAsiaTheme="minorEastAsia"/>
          <w:noProof/>
          <w:lang w:eastAsia="nl-BE"/>
        </w:rPr>
      </w:pPr>
      <w:hyperlink w:history="1" w:anchor="_Toc534935776">
        <w:r w:rsidRPr="00BD2BE8">
          <w:rPr>
            <w:rStyle w:val="Hyperlink"/>
            <w:noProof/>
          </w:rPr>
          <w:t>Figuur 64 Toevoegen Richting – Administrator</w:t>
        </w:r>
        <w:r>
          <w:rPr>
            <w:noProof/>
            <w:webHidden/>
          </w:rPr>
          <w:tab/>
        </w:r>
        <w:r>
          <w:rPr>
            <w:noProof/>
            <w:webHidden/>
          </w:rPr>
          <w:fldChar w:fldCharType="begin"/>
        </w:r>
        <w:r>
          <w:rPr>
            <w:noProof/>
            <w:webHidden/>
          </w:rPr>
          <w:instrText xml:space="preserve"> PAGEREF _Toc534935776 \h </w:instrText>
        </w:r>
        <w:r>
          <w:rPr>
            <w:noProof/>
            <w:webHidden/>
          </w:rPr>
        </w:r>
        <w:r>
          <w:rPr>
            <w:noProof/>
            <w:webHidden/>
          </w:rPr>
          <w:fldChar w:fldCharType="separate"/>
        </w:r>
        <w:r>
          <w:rPr>
            <w:noProof/>
            <w:webHidden/>
          </w:rPr>
          <w:t>50</w:t>
        </w:r>
        <w:r>
          <w:rPr>
            <w:noProof/>
            <w:webHidden/>
          </w:rPr>
          <w:fldChar w:fldCharType="end"/>
        </w:r>
      </w:hyperlink>
    </w:p>
    <w:p w:rsidR="00B75A81" w:rsidRDefault="00B75A81" w14:paraId="4F9930DA" w14:textId="7D963F28">
      <w:pPr>
        <w:pStyle w:val="TableofFigures"/>
        <w:tabs>
          <w:tab w:val="right" w:leader="dot" w:pos="9062"/>
        </w:tabs>
        <w:rPr>
          <w:rFonts w:eastAsiaTheme="minorEastAsia"/>
          <w:noProof/>
          <w:lang w:eastAsia="nl-BE"/>
        </w:rPr>
      </w:pPr>
      <w:hyperlink w:history="1" w:anchor="_Toc534935777">
        <w:r w:rsidRPr="00BD2BE8">
          <w:rPr>
            <w:rStyle w:val="Hyperlink"/>
            <w:noProof/>
          </w:rPr>
          <w:t>Figuur 65 Succesvolle Toevoeging Richting - Administrator</w:t>
        </w:r>
        <w:r>
          <w:rPr>
            <w:noProof/>
            <w:webHidden/>
          </w:rPr>
          <w:tab/>
        </w:r>
        <w:r>
          <w:rPr>
            <w:noProof/>
            <w:webHidden/>
          </w:rPr>
          <w:fldChar w:fldCharType="begin"/>
        </w:r>
        <w:r>
          <w:rPr>
            <w:noProof/>
            <w:webHidden/>
          </w:rPr>
          <w:instrText xml:space="preserve"> PAGEREF _Toc534935777 \h </w:instrText>
        </w:r>
        <w:r>
          <w:rPr>
            <w:noProof/>
            <w:webHidden/>
          </w:rPr>
        </w:r>
        <w:r>
          <w:rPr>
            <w:noProof/>
            <w:webHidden/>
          </w:rPr>
          <w:fldChar w:fldCharType="separate"/>
        </w:r>
        <w:r>
          <w:rPr>
            <w:noProof/>
            <w:webHidden/>
          </w:rPr>
          <w:t>50</w:t>
        </w:r>
        <w:r>
          <w:rPr>
            <w:noProof/>
            <w:webHidden/>
          </w:rPr>
          <w:fldChar w:fldCharType="end"/>
        </w:r>
      </w:hyperlink>
    </w:p>
    <w:p w:rsidR="00B75A81" w:rsidRDefault="00B75A81" w14:paraId="42F3F303" w14:textId="657294F1">
      <w:pPr>
        <w:pStyle w:val="TableofFigures"/>
        <w:tabs>
          <w:tab w:val="right" w:leader="dot" w:pos="9062"/>
        </w:tabs>
        <w:rPr>
          <w:rFonts w:eastAsiaTheme="minorEastAsia"/>
          <w:noProof/>
          <w:lang w:eastAsia="nl-BE"/>
        </w:rPr>
      </w:pPr>
      <w:hyperlink w:history="1" w:anchor="_Toc534935778">
        <w:r w:rsidRPr="00BD2BE8">
          <w:rPr>
            <w:rStyle w:val="Hyperlink"/>
            <w:noProof/>
          </w:rPr>
          <w:t>Figuur 66 Toevoegen Afstudeerrichting – Administrator</w:t>
        </w:r>
        <w:r>
          <w:rPr>
            <w:noProof/>
            <w:webHidden/>
          </w:rPr>
          <w:tab/>
        </w:r>
        <w:r>
          <w:rPr>
            <w:noProof/>
            <w:webHidden/>
          </w:rPr>
          <w:fldChar w:fldCharType="begin"/>
        </w:r>
        <w:r>
          <w:rPr>
            <w:noProof/>
            <w:webHidden/>
          </w:rPr>
          <w:instrText xml:space="preserve"> PAGEREF _Toc534935778 \h </w:instrText>
        </w:r>
        <w:r>
          <w:rPr>
            <w:noProof/>
            <w:webHidden/>
          </w:rPr>
        </w:r>
        <w:r>
          <w:rPr>
            <w:noProof/>
            <w:webHidden/>
          </w:rPr>
          <w:fldChar w:fldCharType="separate"/>
        </w:r>
        <w:r>
          <w:rPr>
            <w:noProof/>
            <w:webHidden/>
          </w:rPr>
          <w:t>51</w:t>
        </w:r>
        <w:r>
          <w:rPr>
            <w:noProof/>
            <w:webHidden/>
          </w:rPr>
          <w:fldChar w:fldCharType="end"/>
        </w:r>
      </w:hyperlink>
    </w:p>
    <w:p w:rsidR="00B75A81" w:rsidRDefault="00B75A81" w14:paraId="23BE8F6F" w14:textId="6762A20B">
      <w:pPr>
        <w:pStyle w:val="TableofFigures"/>
        <w:tabs>
          <w:tab w:val="right" w:leader="dot" w:pos="9062"/>
        </w:tabs>
        <w:rPr>
          <w:rFonts w:eastAsiaTheme="minorEastAsia"/>
          <w:noProof/>
          <w:lang w:eastAsia="nl-BE"/>
        </w:rPr>
      </w:pPr>
      <w:hyperlink w:history="1" w:anchor="_Toc534935779">
        <w:r w:rsidRPr="00BD2BE8">
          <w:rPr>
            <w:rStyle w:val="Hyperlink"/>
            <w:noProof/>
          </w:rPr>
          <w:t>Figuur 67 Succesvolle Toevoeging Afstudeerrichting - Administrator</w:t>
        </w:r>
        <w:r>
          <w:rPr>
            <w:noProof/>
            <w:webHidden/>
          </w:rPr>
          <w:tab/>
        </w:r>
        <w:r>
          <w:rPr>
            <w:noProof/>
            <w:webHidden/>
          </w:rPr>
          <w:fldChar w:fldCharType="begin"/>
        </w:r>
        <w:r>
          <w:rPr>
            <w:noProof/>
            <w:webHidden/>
          </w:rPr>
          <w:instrText xml:space="preserve"> PAGEREF _Toc534935779 \h </w:instrText>
        </w:r>
        <w:r>
          <w:rPr>
            <w:noProof/>
            <w:webHidden/>
          </w:rPr>
        </w:r>
        <w:r>
          <w:rPr>
            <w:noProof/>
            <w:webHidden/>
          </w:rPr>
          <w:fldChar w:fldCharType="separate"/>
        </w:r>
        <w:r>
          <w:rPr>
            <w:noProof/>
            <w:webHidden/>
          </w:rPr>
          <w:t>51</w:t>
        </w:r>
        <w:r>
          <w:rPr>
            <w:noProof/>
            <w:webHidden/>
          </w:rPr>
          <w:fldChar w:fldCharType="end"/>
        </w:r>
      </w:hyperlink>
    </w:p>
    <w:p w:rsidR="00B75A81" w:rsidRDefault="00B75A81" w14:paraId="60916AE4" w14:textId="22CB04EE">
      <w:pPr>
        <w:pStyle w:val="TableofFigures"/>
        <w:tabs>
          <w:tab w:val="right" w:leader="dot" w:pos="9062"/>
        </w:tabs>
        <w:rPr>
          <w:rFonts w:eastAsiaTheme="minorEastAsia"/>
          <w:noProof/>
          <w:lang w:eastAsia="nl-BE"/>
        </w:rPr>
      </w:pPr>
      <w:hyperlink w:history="1" w:anchor="_Toc534935780">
        <w:r w:rsidRPr="00BD2BE8">
          <w:rPr>
            <w:rStyle w:val="Hyperlink"/>
            <w:noProof/>
          </w:rPr>
          <w:t>Figuur 68 Het Scrum proces</w:t>
        </w:r>
        <w:r>
          <w:rPr>
            <w:noProof/>
            <w:webHidden/>
          </w:rPr>
          <w:tab/>
        </w:r>
        <w:r>
          <w:rPr>
            <w:noProof/>
            <w:webHidden/>
          </w:rPr>
          <w:fldChar w:fldCharType="begin"/>
        </w:r>
        <w:r>
          <w:rPr>
            <w:noProof/>
            <w:webHidden/>
          </w:rPr>
          <w:instrText xml:space="preserve"> PAGEREF _Toc534935780 \h </w:instrText>
        </w:r>
        <w:r>
          <w:rPr>
            <w:noProof/>
            <w:webHidden/>
          </w:rPr>
        </w:r>
        <w:r>
          <w:rPr>
            <w:noProof/>
            <w:webHidden/>
          </w:rPr>
          <w:fldChar w:fldCharType="separate"/>
        </w:r>
        <w:r>
          <w:rPr>
            <w:noProof/>
            <w:webHidden/>
          </w:rPr>
          <w:t>53</w:t>
        </w:r>
        <w:r>
          <w:rPr>
            <w:noProof/>
            <w:webHidden/>
          </w:rPr>
          <w:fldChar w:fldCharType="end"/>
        </w:r>
      </w:hyperlink>
    </w:p>
    <w:p w:rsidR="00B75A81" w:rsidRDefault="00B75A81" w14:paraId="45BE974D" w14:textId="5CBFC33E">
      <w:pPr>
        <w:pStyle w:val="TableofFigures"/>
        <w:tabs>
          <w:tab w:val="right" w:leader="dot" w:pos="9062"/>
        </w:tabs>
        <w:rPr>
          <w:rFonts w:eastAsiaTheme="minorEastAsia"/>
          <w:noProof/>
          <w:lang w:eastAsia="nl-BE"/>
        </w:rPr>
      </w:pPr>
      <w:hyperlink w:history="1" w:anchor="_Toc534935781">
        <w:r w:rsidRPr="00BD2BE8">
          <w:rPr>
            <w:rStyle w:val="Hyperlink"/>
            <w:noProof/>
          </w:rPr>
          <w:t>Figuur 69 Database na sprint 4</w:t>
        </w:r>
        <w:r>
          <w:rPr>
            <w:noProof/>
            <w:webHidden/>
          </w:rPr>
          <w:tab/>
        </w:r>
        <w:r>
          <w:rPr>
            <w:noProof/>
            <w:webHidden/>
          </w:rPr>
          <w:fldChar w:fldCharType="begin"/>
        </w:r>
        <w:r>
          <w:rPr>
            <w:noProof/>
            <w:webHidden/>
          </w:rPr>
          <w:instrText xml:space="preserve"> PAGEREF _Toc534935781 \h </w:instrText>
        </w:r>
        <w:r>
          <w:rPr>
            <w:noProof/>
            <w:webHidden/>
          </w:rPr>
        </w:r>
        <w:r>
          <w:rPr>
            <w:noProof/>
            <w:webHidden/>
          </w:rPr>
          <w:fldChar w:fldCharType="separate"/>
        </w:r>
        <w:r>
          <w:rPr>
            <w:noProof/>
            <w:webHidden/>
          </w:rPr>
          <w:t>65</w:t>
        </w:r>
        <w:r>
          <w:rPr>
            <w:noProof/>
            <w:webHidden/>
          </w:rPr>
          <w:fldChar w:fldCharType="end"/>
        </w:r>
      </w:hyperlink>
    </w:p>
    <w:p w:rsidR="00B75A81" w:rsidRDefault="00B75A81" w14:paraId="3BBF4315" w14:textId="24A30210">
      <w:pPr>
        <w:pStyle w:val="TableofFigures"/>
        <w:tabs>
          <w:tab w:val="right" w:leader="dot" w:pos="9062"/>
        </w:tabs>
        <w:rPr>
          <w:rFonts w:eastAsiaTheme="minorEastAsia"/>
          <w:noProof/>
          <w:lang w:eastAsia="nl-BE"/>
        </w:rPr>
      </w:pPr>
      <w:hyperlink w:history="1" w:anchor="_Toc534935782">
        <w:r w:rsidRPr="00BD2BE8">
          <w:rPr>
            <w:rStyle w:val="Hyperlink"/>
            <w:noProof/>
          </w:rPr>
          <w:t>Figuur 70 Mail instellingen in het .env bestand</w:t>
        </w:r>
        <w:r>
          <w:rPr>
            <w:noProof/>
            <w:webHidden/>
          </w:rPr>
          <w:tab/>
        </w:r>
        <w:r>
          <w:rPr>
            <w:noProof/>
            <w:webHidden/>
          </w:rPr>
          <w:fldChar w:fldCharType="begin"/>
        </w:r>
        <w:r>
          <w:rPr>
            <w:noProof/>
            <w:webHidden/>
          </w:rPr>
          <w:instrText xml:space="preserve"> PAGEREF _Toc534935782 \h </w:instrText>
        </w:r>
        <w:r>
          <w:rPr>
            <w:noProof/>
            <w:webHidden/>
          </w:rPr>
        </w:r>
        <w:r>
          <w:rPr>
            <w:noProof/>
            <w:webHidden/>
          </w:rPr>
          <w:fldChar w:fldCharType="separate"/>
        </w:r>
        <w:r>
          <w:rPr>
            <w:noProof/>
            <w:webHidden/>
          </w:rPr>
          <w:t>66</w:t>
        </w:r>
        <w:r>
          <w:rPr>
            <w:noProof/>
            <w:webHidden/>
          </w:rPr>
          <w:fldChar w:fldCharType="end"/>
        </w:r>
      </w:hyperlink>
    </w:p>
    <w:p w:rsidR="00B75A81" w:rsidRDefault="00B75A81" w14:paraId="337D5BDD" w14:textId="3E4F80BC">
      <w:pPr>
        <w:pStyle w:val="TableofFigures"/>
        <w:tabs>
          <w:tab w:val="right" w:leader="dot" w:pos="9062"/>
        </w:tabs>
        <w:rPr>
          <w:rFonts w:eastAsiaTheme="minorEastAsia"/>
          <w:noProof/>
          <w:lang w:eastAsia="nl-BE"/>
        </w:rPr>
      </w:pPr>
      <w:hyperlink w:history="1" w:anchor="_Toc534935783">
        <w:r w:rsidRPr="00BD2BE8">
          <w:rPr>
            <w:rStyle w:val="Hyperlink"/>
            <w:noProof/>
          </w:rPr>
          <w:t>Figuur 71 Voorbeeld gebruik van CKEditor</w:t>
        </w:r>
        <w:r>
          <w:rPr>
            <w:noProof/>
            <w:webHidden/>
          </w:rPr>
          <w:tab/>
        </w:r>
        <w:r>
          <w:rPr>
            <w:noProof/>
            <w:webHidden/>
          </w:rPr>
          <w:fldChar w:fldCharType="begin"/>
        </w:r>
        <w:r>
          <w:rPr>
            <w:noProof/>
            <w:webHidden/>
          </w:rPr>
          <w:instrText xml:space="preserve"> PAGEREF _Toc534935783 \h </w:instrText>
        </w:r>
        <w:r>
          <w:rPr>
            <w:noProof/>
            <w:webHidden/>
          </w:rPr>
        </w:r>
        <w:r>
          <w:rPr>
            <w:noProof/>
            <w:webHidden/>
          </w:rPr>
          <w:fldChar w:fldCharType="separate"/>
        </w:r>
        <w:r>
          <w:rPr>
            <w:noProof/>
            <w:webHidden/>
          </w:rPr>
          <w:t>66</w:t>
        </w:r>
        <w:r>
          <w:rPr>
            <w:noProof/>
            <w:webHidden/>
          </w:rPr>
          <w:fldChar w:fldCharType="end"/>
        </w:r>
      </w:hyperlink>
    </w:p>
    <w:p w:rsidR="00B75A81" w:rsidRDefault="00B75A81" w14:paraId="6B3A01F4" w14:textId="121737C9">
      <w:pPr>
        <w:pStyle w:val="TableofFigures"/>
        <w:tabs>
          <w:tab w:val="right" w:leader="dot" w:pos="9062"/>
        </w:tabs>
        <w:rPr>
          <w:rFonts w:eastAsiaTheme="minorEastAsia"/>
          <w:noProof/>
          <w:lang w:eastAsia="nl-BE"/>
        </w:rPr>
      </w:pPr>
      <w:hyperlink w:history="1" w:anchor="_Toc534935784">
        <w:r w:rsidRPr="00BD2BE8">
          <w:rPr>
            <w:rStyle w:val="Hyperlink"/>
            <w:noProof/>
          </w:rPr>
          <w:t>Figuur 72 Laravel Filemanager</w:t>
        </w:r>
        <w:r>
          <w:rPr>
            <w:noProof/>
            <w:webHidden/>
          </w:rPr>
          <w:tab/>
        </w:r>
        <w:r>
          <w:rPr>
            <w:noProof/>
            <w:webHidden/>
          </w:rPr>
          <w:fldChar w:fldCharType="begin"/>
        </w:r>
        <w:r>
          <w:rPr>
            <w:noProof/>
            <w:webHidden/>
          </w:rPr>
          <w:instrText xml:space="preserve"> PAGEREF _Toc534935784 \h </w:instrText>
        </w:r>
        <w:r>
          <w:rPr>
            <w:noProof/>
            <w:webHidden/>
          </w:rPr>
        </w:r>
        <w:r>
          <w:rPr>
            <w:noProof/>
            <w:webHidden/>
          </w:rPr>
          <w:fldChar w:fldCharType="separate"/>
        </w:r>
        <w:r>
          <w:rPr>
            <w:noProof/>
            <w:webHidden/>
          </w:rPr>
          <w:t>66</w:t>
        </w:r>
        <w:r>
          <w:rPr>
            <w:noProof/>
            <w:webHidden/>
          </w:rPr>
          <w:fldChar w:fldCharType="end"/>
        </w:r>
      </w:hyperlink>
    </w:p>
    <w:p w:rsidR="00B75A81" w:rsidRDefault="00B75A81" w14:paraId="2B69D139" w14:textId="060754C5">
      <w:pPr>
        <w:pStyle w:val="TableofFigures"/>
        <w:tabs>
          <w:tab w:val="right" w:leader="dot" w:pos="9062"/>
        </w:tabs>
        <w:rPr>
          <w:rFonts w:eastAsiaTheme="minorEastAsia"/>
          <w:noProof/>
          <w:lang w:eastAsia="nl-BE"/>
        </w:rPr>
      </w:pPr>
      <w:hyperlink w:history="1" w:anchor="_Toc534935785">
        <w:r w:rsidRPr="00BD2BE8">
          <w:rPr>
            <w:rStyle w:val="Hyperlink"/>
            <w:noProof/>
          </w:rPr>
          <w:t>Figuur 73 Database na sprint 5</w:t>
        </w:r>
        <w:r>
          <w:rPr>
            <w:noProof/>
            <w:webHidden/>
          </w:rPr>
          <w:tab/>
        </w:r>
        <w:r>
          <w:rPr>
            <w:noProof/>
            <w:webHidden/>
          </w:rPr>
          <w:fldChar w:fldCharType="begin"/>
        </w:r>
        <w:r>
          <w:rPr>
            <w:noProof/>
            <w:webHidden/>
          </w:rPr>
          <w:instrText xml:space="preserve"> PAGEREF _Toc534935785 \h </w:instrText>
        </w:r>
        <w:r>
          <w:rPr>
            <w:noProof/>
            <w:webHidden/>
          </w:rPr>
        </w:r>
        <w:r>
          <w:rPr>
            <w:noProof/>
            <w:webHidden/>
          </w:rPr>
          <w:fldChar w:fldCharType="separate"/>
        </w:r>
        <w:r>
          <w:rPr>
            <w:noProof/>
            <w:webHidden/>
          </w:rPr>
          <w:t>67</w:t>
        </w:r>
        <w:r>
          <w:rPr>
            <w:noProof/>
            <w:webHidden/>
          </w:rPr>
          <w:fldChar w:fldCharType="end"/>
        </w:r>
      </w:hyperlink>
    </w:p>
    <w:p w:rsidR="00B75A81" w:rsidRDefault="00B75A81" w14:paraId="158C3A9F" w14:textId="3D1FCCA1">
      <w:pPr>
        <w:pStyle w:val="TableofFigures"/>
        <w:tabs>
          <w:tab w:val="right" w:leader="dot" w:pos="9062"/>
        </w:tabs>
        <w:rPr>
          <w:rFonts w:eastAsiaTheme="minorEastAsia"/>
          <w:noProof/>
          <w:lang w:eastAsia="nl-BE"/>
        </w:rPr>
      </w:pPr>
      <w:hyperlink w:history="1" w:anchor="_Toc534935786">
        <w:r w:rsidRPr="00BD2BE8">
          <w:rPr>
            <w:rStyle w:val="Hyperlink"/>
            <w:noProof/>
          </w:rPr>
          <w:t>Figuur 74 Database na sprint 6</w:t>
        </w:r>
        <w:r>
          <w:rPr>
            <w:noProof/>
            <w:webHidden/>
          </w:rPr>
          <w:tab/>
        </w:r>
        <w:r>
          <w:rPr>
            <w:noProof/>
            <w:webHidden/>
          </w:rPr>
          <w:fldChar w:fldCharType="begin"/>
        </w:r>
        <w:r>
          <w:rPr>
            <w:noProof/>
            <w:webHidden/>
          </w:rPr>
          <w:instrText xml:space="preserve"> PAGEREF _Toc534935786 \h </w:instrText>
        </w:r>
        <w:r>
          <w:rPr>
            <w:noProof/>
            <w:webHidden/>
          </w:rPr>
        </w:r>
        <w:r>
          <w:rPr>
            <w:noProof/>
            <w:webHidden/>
          </w:rPr>
          <w:fldChar w:fldCharType="separate"/>
        </w:r>
        <w:r>
          <w:rPr>
            <w:noProof/>
            <w:webHidden/>
          </w:rPr>
          <w:t>67</w:t>
        </w:r>
        <w:r>
          <w:rPr>
            <w:noProof/>
            <w:webHidden/>
          </w:rPr>
          <w:fldChar w:fldCharType="end"/>
        </w:r>
      </w:hyperlink>
    </w:p>
    <w:p w:rsidR="00A702D2" w:rsidRDefault="008854DB" w14:paraId="785C8510" w14:textId="312E0A39">
      <w:pPr>
        <w:rPr>
          <w:rFonts w:asciiTheme="majorHAnsi" w:hAnsiTheme="majorHAnsi" w:eastAsiaTheme="majorEastAsia" w:cstheme="majorBidi"/>
          <w:color w:val="8F0000" w:themeColor="accent6" w:themeShade="BF"/>
          <w:sz w:val="48"/>
          <w:szCs w:val="48"/>
        </w:rPr>
      </w:pPr>
      <w:r>
        <w:fldChar w:fldCharType="end"/>
      </w:r>
      <w:r w:rsidR="00A702D2">
        <w:br w:type="page"/>
      </w:r>
    </w:p>
    <w:p w:rsidR="00C434A8" w:rsidP="00D0723B" w:rsidRDefault="1834F6C2" w14:paraId="18715440" w14:textId="2E5EE3A0">
      <w:pPr>
        <w:pStyle w:val="Heading1"/>
      </w:pPr>
      <w:bookmarkStart w:name="_Toc533003140" w:id="5"/>
      <w:bookmarkStart w:name="_Toc533005240" w:id="6"/>
      <w:bookmarkStart w:name="_Toc533020289" w:id="7"/>
      <w:bookmarkStart w:name="_Toc533057102" w:id="8"/>
      <w:bookmarkStart w:name="_Toc534925219" w:id="9"/>
      <w:r w:rsidRPr="009B4D18">
        <w:lastRenderedPageBreak/>
        <w:t>Inleiding</w:t>
      </w:r>
      <w:bookmarkEnd w:id="5"/>
      <w:bookmarkEnd w:id="6"/>
      <w:bookmarkEnd w:id="7"/>
      <w:bookmarkEnd w:id="8"/>
      <w:bookmarkEnd w:id="9"/>
    </w:p>
    <w:p w:rsidR="00C434A8" w:rsidP="3D423F34" w:rsidRDefault="1834F6C2" w14:paraId="57C46490" w14:textId="2E5EE3A0">
      <w:r>
        <w:t xml:space="preserve">Softwareontwikkeling staat niet stil in deze periode waar technologie zijn opmars maakt. Daarom zijn er verschillende methoden ontstaan om een softwareproject te realiseren. Vorig jaar hadden we mogen kennismaken met de watervalmethode, welke zijn voor- en nadelen heeft. De methode die we dit semester gebruikt hebben is Scrum. </w:t>
      </w:r>
    </w:p>
    <w:p w:rsidRPr="00A33DC1" w:rsidR="00A33DC1" w:rsidP="00A33DC1" w:rsidRDefault="00E64EF1" w14:paraId="2CE58156" w14:textId="7ABF84F0">
      <w:r>
        <w:t xml:space="preserve">Dit semester werden we gevraagd een </w:t>
      </w:r>
      <w:r w:rsidR="00C810D8">
        <w:t xml:space="preserve">webapplicatie </w:t>
      </w:r>
      <w:r w:rsidR="00DE0F55">
        <w:t xml:space="preserve">te maken </w:t>
      </w:r>
      <w:r w:rsidR="00C357A1">
        <w:t xml:space="preserve">voor </w:t>
      </w:r>
      <w:r w:rsidR="00D640C0">
        <w:t xml:space="preserve">het afhandelen en beheren van </w:t>
      </w:r>
      <w:r w:rsidR="00140B51">
        <w:t>de reizen</w:t>
      </w:r>
      <w:r w:rsidR="00076384">
        <w:t xml:space="preserve"> die de school organiseert</w:t>
      </w:r>
      <w:r w:rsidR="00E851A5">
        <w:t xml:space="preserve"> voor de laatstejaars.</w:t>
      </w:r>
    </w:p>
    <w:p w:rsidRPr="00391546" w:rsidR="00391546" w:rsidP="00391546" w:rsidRDefault="00E851A5" w14:paraId="53AAAF3D" w14:textId="689D0A2E">
      <w:r>
        <w:t>Op deze website</w:t>
      </w:r>
      <w:r w:rsidR="002A0504">
        <w:t xml:space="preserve"> kunnen</w:t>
      </w:r>
      <w:r>
        <w:t xml:space="preserve"> studenten</w:t>
      </w:r>
      <w:r w:rsidR="002A0504">
        <w:t xml:space="preserve"> </w:t>
      </w:r>
      <w:r>
        <w:t xml:space="preserve">zich </w:t>
      </w:r>
      <w:r w:rsidR="00387011">
        <w:t>registreren</w:t>
      </w:r>
      <w:r>
        <w:t xml:space="preserve"> </w:t>
      </w:r>
      <w:r w:rsidR="00387011">
        <w:t>voor een bepaalde reis. N</w:t>
      </w:r>
      <w:r>
        <w:t xml:space="preserve">a het inschrijven </w:t>
      </w:r>
      <w:r w:rsidR="00E93DB5">
        <w:t>kunnen</w:t>
      </w:r>
      <w:r>
        <w:t xml:space="preserve"> ze </w:t>
      </w:r>
      <w:r w:rsidR="00CF3F26">
        <w:t>updates krijgen</w:t>
      </w:r>
      <w:r w:rsidR="00E93DB5">
        <w:t xml:space="preserve"> </w:t>
      </w:r>
      <w:r>
        <w:t>over de status van hun reis en betalingen en zich inschrijven voor hotelkamers en bussen</w:t>
      </w:r>
      <w:r w:rsidR="00E93DB5">
        <w:t xml:space="preserve">. </w:t>
      </w:r>
    </w:p>
    <w:p w:rsidR="004F07D4" w:rsidP="1834F6C2" w:rsidRDefault="004F07D4" w14:paraId="67738A32" w14:textId="14BC71FB">
      <w:r>
        <w:t>Organ</w:t>
      </w:r>
      <w:r w:rsidR="00052506">
        <w:t xml:space="preserve">isatoren van een reis kunnen betalingen bijhouden, </w:t>
      </w:r>
      <w:r w:rsidR="000B537A">
        <w:t>reizigers mailen, informatie opvragen over reizigers</w:t>
      </w:r>
      <w:r w:rsidR="00615B16">
        <w:t>, hotels, hotelkamers en bussen toevoegen.</w:t>
      </w:r>
    </w:p>
    <w:p w:rsidRPr="004872D3" w:rsidR="004872D3" w:rsidP="004872D3" w:rsidRDefault="00615B16" w14:paraId="29CBD849" w14:textId="0C340B88">
      <w:r>
        <w:t xml:space="preserve">De </w:t>
      </w:r>
      <w:r w:rsidR="005A6520">
        <w:t xml:space="preserve">administrator kan organisatoren aan een reis </w:t>
      </w:r>
      <w:r w:rsidR="00303788">
        <w:t>toevoegen, de info</w:t>
      </w:r>
      <w:r w:rsidR="00F82B76">
        <w:t xml:space="preserve">pagina en pagina’s over de reizen beheren, </w:t>
      </w:r>
      <w:r w:rsidR="00C95B3A">
        <w:t>postcodes toevoegen, reizen toevoegen, enzovoort…</w:t>
      </w:r>
    </w:p>
    <w:p w:rsidRPr="005B6E59" w:rsidR="005B6E59" w:rsidP="005B6E59" w:rsidRDefault="00CB6C69" w14:paraId="2ECBAF95" w14:textId="7D51D55C">
      <w:r>
        <w:t>In dit dossier gaan we on</w:t>
      </w:r>
      <w:r w:rsidR="0025129F">
        <w:t>s</w:t>
      </w:r>
      <w:r>
        <w:t xml:space="preserve"> proces van werken uitleggen en </w:t>
      </w:r>
      <w:r w:rsidR="0025129F">
        <w:t xml:space="preserve">uiteindelijk </w:t>
      </w:r>
      <w:r w:rsidR="00AB1215">
        <w:t>op een conclusie komen over onze ervaring en mening over agile werken.</w:t>
      </w:r>
    </w:p>
    <w:p w:rsidR="359CC241" w:rsidRDefault="359CC241" w14:paraId="09D30582" w14:textId="15ECDB8D">
      <w:r>
        <w:br w:type="page"/>
      </w:r>
    </w:p>
    <w:p w:rsidR="00D0723B" w:rsidP="0BDEE4F5" w:rsidRDefault="00BD62AF" w14:paraId="1F9B66DC" w14:textId="736DC8C4">
      <w:pPr>
        <w:pStyle w:val="Heading1"/>
        <w:jc w:val="both"/>
      </w:pPr>
      <w:bookmarkStart w:name="_Toc533003141" w:id="10"/>
      <w:bookmarkStart w:name="_Toc533005241" w:id="11"/>
      <w:bookmarkStart w:name="_Toc533020290" w:id="12"/>
      <w:bookmarkStart w:name="_Toc533057103" w:id="13"/>
      <w:bookmarkStart w:name="_Toc534925220" w:id="14"/>
      <w:r w:rsidRPr="001C6513">
        <w:lastRenderedPageBreak/>
        <w:t>Projectomschrijving</w:t>
      </w:r>
      <w:bookmarkEnd w:id="10"/>
      <w:bookmarkEnd w:id="11"/>
      <w:bookmarkEnd w:id="12"/>
      <w:bookmarkEnd w:id="13"/>
      <w:bookmarkEnd w:id="14"/>
      <w:r w:rsidRPr="001C6513" w:rsidR="008645C9">
        <w:t xml:space="preserve"> </w:t>
      </w:r>
      <w:bookmarkStart w:name="_Toc532991189" w:id="15"/>
    </w:p>
    <w:p w:rsidR="00964B54" w:rsidP="00F817C7" w:rsidRDefault="1834F6C2" w14:paraId="682B42F3" w14:textId="29082EF3">
      <w:pPr>
        <w:pStyle w:val="Heading2"/>
      </w:pPr>
      <w:bookmarkStart w:name="_Toc533003142" w:id="16"/>
      <w:bookmarkStart w:name="_Toc533005242" w:id="17"/>
      <w:bookmarkStart w:name="_Toc533020291" w:id="18"/>
      <w:bookmarkStart w:name="_Toc533057104" w:id="19"/>
      <w:bookmarkStart w:name="_Toc534925221" w:id="20"/>
      <w:r w:rsidRPr="00A33DC1">
        <w:t>Bezoeker</w:t>
      </w:r>
      <w:bookmarkEnd w:id="15"/>
      <w:bookmarkEnd w:id="16"/>
      <w:bookmarkEnd w:id="17"/>
      <w:bookmarkEnd w:id="18"/>
      <w:bookmarkEnd w:id="19"/>
      <w:bookmarkEnd w:id="20"/>
    </w:p>
    <w:p w:rsidRPr="00366F5C" w:rsidR="00366F5C" w:rsidP="00366F5C" w:rsidRDefault="00366F5C" w14:paraId="10AA28BF" w14:textId="5DDE355A">
      <w:r>
        <w:t>Een</w:t>
      </w:r>
      <w:r w:rsidR="0021711E">
        <w:t xml:space="preserve"> bezoeker</w:t>
      </w:r>
      <w:r w:rsidR="00A06A6F">
        <w:t xml:space="preserve"> is iemand</w:t>
      </w:r>
      <w:r w:rsidR="0021711E">
        <w:t xml:space="preserve"> die de pagina bezoekt </w:t>
      </w:r>
      <w:r w:rsidR="004745C1">
        <w:t>om</w:t>
      </w:r>
      <w:r w:rsidR="0021711E">
        <w:t xml:space="preserve"> wat meer informatie te verkrijgen van de </w:t>
      </w:r>
      <w:r w:rsidR="00A06A6F">
        <w:t xml:space="preserve">laatstejaarsreizen. Hij/zij komt </w:t>
      </w:r>
      <w:r w:rsidR="00E43F93">
        <w:t xml:space="preserve">na het laden van de website op de infopagina terecht zoals u ziet in onderstaande figuur. </w:t>
      </w:r>
      <w:r w:rsidR="000B0805">
        <w:t xml:space="preserve">Op deze pagina staat de algemene info over de reizen die de bezoeker </w:t>
      </w:r>
      <w:r w:rsidR="00D53590">
        <w:t>op de site treft.</w:t>
      </w:r>
    </w:p>
    <w:p w:rsidR="00DD715C" w:rsidP="00DD715C" w:rsidRDefault="008953E7" w14:paraId="7110835D" w14:textId="576C29EF">
      <w:pPr>
        <w:keepNext/>
      </w:pPr>
      <w:r>
        <w:rPr>
          <w:noProof/>
        </w:rPr>
        <w:drawing>
          <wp:inline distT="0" distB="0" distL="0" distR="0" wp14:anchorId="25393FD4" wp14:editId="473D148F">
            <wp:extent cx="5760720" cy="2799080"/>
            <wp:effectExtent l="0" t="0" r="0" b="1270"/>
            <wp:docPr id="1297885851" name="Picture 129788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2799080"/>
                    </a:xfrm>
                    <a:prstGeom prst="rect">
                      <a:avLst/>
                    </a:prstGeom>
                  </pic:spPr>
                </pic:pic>
              </a:graphicData>
            </a:graphic>
          </wp:inline>
        </w:drawing>
      </w:r>
    </w:p>
    <w:p w:rsidR="7F75B3F3" w:rsidP="00DD715C" w:rsidRDefault="00DD715C" w14:paraId="28D6052C" w14:textId="4EFA7501">
      <w:pPr>
        <w:pStyle w:val="Caption"/>
      </w:pPr>
      <w:bookmarkStart w:name="_Toc533028799" w:id="21"/>
      <w:bookmarkStart w:name="_Toc533057142" w:id="22"/>
      <w:bookmarkStart w:name="_Toc534935713" w:id="23"/>
      <w:r>
        <w:t xml:space="preserve">Figuur </w:t>
      </w:r>
      <w:r>
        <w:fldChar w:fldCharType="begin"/>
      </w:r>
      <w:r>
        <w:instrText xml:space="preserve"> SEQ Figuur \* ARABIC </w:instrText>
      </w:r>
      <w:r>
        <w:fldChar w:fldCharType="separate"/>
      </w:r>
      <w:r w:rsidR="00B75A81">
        <w:rPr>
          <w:noProof/>
        </w:rPr>
        <w:t>1</w:t>
      </w:r>
      <w:r>
        <w:fldChar w:fldCharType="end"/>
      </w:r>
      <w:r w:rsidR="002A007B">
        <w:t>:</w:t>
      </w:r>
      <w:r>
        <w:t xml:space="preserve"> </w:t>
      </w:r>
      <w:r w:rsidR="002A007B">
        <w:t>I</w:t>
      </w:r>
      <w:r>
        <w:t xml:space="preserve">nfopagina </w:t>
      </w:r>
      <w:r w:rsidR="00F77CCB">
        <w:t>-</w:t>
      </w:r>
      <w:r>
        <w:t xml:space="preserve"> bezoeker</w:t>
      </w:r>
      <w:bookmarkEnd w:id="21"/>
      <w:bookmarkEnd w:id="22"/>
      <w:bookmarkEnd w:id="23"/>
    </w:p>
    <w:p w:rsidR="00DD715C" w:rsidP="00DD715C" w:rsidRDefault="3D200E76" w14:paraId="7B574924" w14:textId="090B6ABE">
      <w:r>
        <w:t>De bezoeker kan ook meer informatie zien over specifieke reizen, zoals de komende reis van huidig schooljaar of de reizen van vorige jaren, wanneer hij op de menupuntjes klikt van de reizen bv “Amerika 2018” of “Duitsland 2017”. Deze pagina’s bevatten elk een PDF bestand met informatie zoals de reizigers, afspraken, kamer indeling,… De volgende figuren tonen hoe deze pagina’s er uit zien:</w:t>
      </w:r>
    </w:p>
    <w:p w:rsidR="00DD715C" w:rsidP="00DD715C" w:rsidRDefault="00DD715C" w14:paraId="02AC7D34" w14:textId="4EE6E7A2">
      <w:pPr>
        <w:keepNext/>
      </w:pPr>
      <w:r>
        <w:rPr>
          <w:noProof/>
        </w:rPr>
        <w:drawing>
          <wp:inline distT="0" distB="0" distL="0" distR="0" wp14:anchorId="061BC2D7" wp14:editId="2DD50379">
            <wp:extent cx="5760720" cy="2812415"/>
            <wp:effectExtent l="0" t="0" r="0" b="6985"/>
            <wp:docPr id="1865225244" name="Picture 186522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2812415"/>
                    </a:xfrm>
                    <a:prstGeom prst="rect">
                      <a:avLst/>
                    </a:prstGeom>
                  </pic:spPr>
                </pic:pic>
              </a:graphicData>
            </a:graphic>
          </wp:inline>
        </w:drawing>
      </w:r>
    </w:p>
    <w:p w:rsidRPr="00DD715C" w:rsidR="00DD715C" w:rsidP="009B5A00" w:rsidRDefault="00DD715C" w14:paraId="2514C5DF" w14:textId="11EB7AFC">
      <w:pPr>
        <w:pStyle w:val="Caption"/>
      </w:pPr>
      <w:bookmarkStart w:name="_Toc533028800" w:id="24"/>
      <w:bookmarkStart w:name="_Toc533057143" w:id="25"/>
      <w:bookmarkStart w:name="_Toc534935714" w:id="26"/>
      <w:r>
        <w:t xml:space="preserve">Figuur </w:t>
      </w:r>
      <w:r>
        <w:fldChar w:fldCharType="begin"/>
      </w:r>
      <w:r>
        <w:instrText xml:space="preserve"> SEQ Figuur \* ARABIC </w:instrText>
      </w:r>
      <w:r>
        <w:fldChar w:fldCharType="separate"/>
      </w:r>
      <w:r w:rsidR="00B75A81">
        <w:rPr>
          <w:noProof/>
        </w:rPr>
        <w:t>2</w:t>
      </w:r>
      <w:r>
        <w:fldChar w:fldCharType="end"/>
      </w:r>
      <w:r>
        <w:t xml:space="preserve">: Amerika 2018 </w:t>
      </w:r>
      <w:r w:rsidR="00F77CCB">
        <w:t>-</w:t>
      </w:r>
      <w:r>
        <w:t xml:space="preserve"> bezoeke</w:t>
      </w:r>
      <w:r w:rsidR="009B5A00">
        <w:t>r</w:t>
      </w:r>
      <w:bookmarkEnd w:id="24"/>
      <w:bookmarkEnd w:id="25"/>
      <w:bookmarkEnd w:id="26"/>
    </w:p>
    <w:p w:rsidR="00DD715C" w:rsidP="00D37B65" w:rsidRDefault="00DD715C" w14:paraId="67E9770D" w14:textId="1D02CBFC">
      <w:bookmarkStart w:name="_Toc532991190" w:id="27"/>
      <w:bookmarkStart w:name="_Toc533003143" w:id="28"/>
      <w:bookmarkStart w:name="_Toc533003762" w:id="29"/>
      <w:r>
        <w:rPr>
          <w:noProof/>
        </w:rPr>
        <w:lastRenderedPageBreak/>
        <w:drawing>
          <wp:inline distT="0" distB="0" distL="0" distR="0" wp14:anchorId="127B522F" wp14:editId="5DB6872B">
            <wp:extent cx="5760720" cy="2814320"/>
            <wp:effectExtent l="0" t="0" r="0" b="5080"/>
            <wp:docPr id="2033697613" name="Picture 203369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2814320"/>
                    </a:xfrm>
                    <a:prstGeom prst="rect">
                      <a:avLst/>
                    </a:prstGeom>
                  </pic:spPr>
                </pic:pic>
              </a:graphicData>
            </a:graphic>
          </wp:inline>
        </w:drawing>
      </w:r>
      <w:bookmarkEnd w:id="29"/>
    </w:p>
    <w:p w:rsidR="00DD715C" w:rsidP="00DD715C" w:rsidRDefault="00DD715C" w14:paraId="32662306" w14:textId="6AE71B1C">
      <w:pPr>
        <w:pStyle w:val="Caption"/>
      </w:pPr>
      <w:bookmarkStart w:name="_Toc533028801" w:id="30"/>
      <w:bookmarkStart w:name="_Toc533057144" w:id="31"/>
      <w:bookmarkStart w:name="_Toc534935715" w:id="32"/>
      <w:r>
        <w:t xml:space="preserve">Figuur </w:t>
      </w:r>
      <w:r>
        <w:fldChar w:fldCharType="begin"/>
      </w:r>
      <w:r>
        <w:instrText xml:space="preserve"> SEQ Figuur \* ARABIC </w:instrText>
      </w:r>
      <w:r>
        <w:fldChar w:fldCharType="separate"/>
      </w:r>
      <w:r w:rsidR="00B75A81">
        <w:rPr>
          <w:noProof/>
        </w:rPr>
        <w:t>3</w:t>
      </w:r>
      <w:r>
        <w:fldChar w:fldCharType="end"/>
      </w:r>
      <w:r>
        <w:t xml:space="preserve">: Duitsland 2017 </w:t>
      </w:r>
      <w:r w:rsidR="00F77CCB">
        <w:t>-</w:t>
      </w:r>
      <w:r>
        <w:t xml:space="preserve"> bezoeker</w:t>
      </w:r>
      <w:bookmarkEnd w:id="30"/>
      <w:bookmarkEnd w:id="31"/>
      <w:bookmarkEnd w:id="32"/>
    </w:p>
    <w:p w:rsidR="00695C37" w:rsidP="00695C37" w:rsidRDefault="00D920F1" w14:paraId="3F9FCF33" w14:textId="112FB304">
      <w:pPr>
        <w:rPr>
          <w:noProof/>
        </w:rPr>
      </w:pPr>
      <w:r>
        <w:t>Indien een bezoeker een vraag heeft over een bepaald</w:t>
      </w:r>
      <w:r w:rsidR="00695C37">
        <w:t>e reis, kan hij uiteraard een mail versturen op de contactpagina van de website. Hierbij m</w:t>
      </w:r>
      <w:r w:rsidR="00B21F29">
        <w:t>oet hij de reis selecteren, zijn emai</w:t>
      </w:r>
      <w:r w:rsidR="002C2E16">
        <w:t>ladres invoeren, waarover de vraag gaat, en tenslotte het bericht zelf invullen. Om spam mails te vermijden</w:t>
      </w:r>
      <w:r w:rsidR="00B64CE9">
        <w:t xml:space="preserve"> moet de be</w:t>
      </w:r>
      <w:r w:rsidR="00D17AF4">
        <w:t xml:space="preserve">zoeker als laatste een </w:t>
      </w:r>
      <w:proofErr w:type="spellStart"/>
      <w:r w:rsidR="00D17AF4">
        <w:t>C</w:t>
      </w:r>
      <w:r w:rsidR="00B64CE9">
        <w:t>aptcha</w:t>
      </w:r>
      <w:proofErr w:type="spellEnd"/>
      <w:r w:rsidR="00B64CE9">
        <w:t xml:space="preserve"> invullen</w:t>
      </w:r>
      <w:r w:rsidR="00D17AF4">
        <w:t xml:space="preserve"> vooraleer hij zijn vraag kan verzenden</w:t>
      </w:r>
      <w:r w:rsidR="00B64CE9">
        <w:t>.</w:t>
      </w:r>
    </w:p>
    <w:p w:rsidR="00DD715C" w:rsidP="00695C37" w:rsidRDefault="00DD715C" w14:paraId="6A8B4234" w14:textId="15A84512">
      <w:r>
        <w:rPr>
          <w:noProof/>
        </w:rPr>
        <w:drawing>
          <wp:inline distT="0" distB="0" distL="0" distR="0" wp14:anchorId="713E675B" wp14:editId="4C1AC2D3">
            <wp:extent cx="5760720" cy="2712085"/>
            <wp:effectExtent l="0" t="0" r="0" b="0"/>
            <wp:docPr id="1042329098" name="Picture 104232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712085"/>
                    </a:xfrm>
                    <a:prstGeom prst="rect">
                      <a:avLst/>
                    </a:prstGeom>
                  </pic:spPr>
                </pic:pic>
              </a:graphicData>
            </a:graphic>
          </wp:inline>
        </w:drawing>
      </w:r>
    </w:p>
    <w:p w:rsidR="00DD715C" w:rsidP="00DD715C" w:rsidRDefault="00DD715C" w14:paraId="3EB0F567" w14:textId="1E2C5005">
      <w:pPr>
        <w:pStyle w:val="Caption"/>
      </w:pPr>
      <w:bookmarkStart w:name="_Toc533028802" w:id="33"/>
      <w:bookmarkStart w:name="_Toc533057145" w:id="34"/>
      <w:bookmarkStart w:name="_Toc534935716" w:id="35"/>
      <w:r>
        <w:t xml:space="preserve">Figuur </w:t>
      </w:r>
      <w:r>
        <w:fldChar w:fldCharType="begin"/>
      </w:r>
      <w:r>
        <w:instrText xml:space="preserve"> SEQ Figuur \* ARABIC </w:instrText>
      </w:r>
      <w:r>
        <w:fldChar w:fldCharType="separate"/>
      </w:r>
      <w:r w:rsidR="00B75A81">
        <w:rPr>
          <w:noProof/>
        </w:rPr>
        <w:t>4</w:t>
      </w:r>
      <w:r>
        <w:fldChar w:fldCharType="end"/>
      </w:r>
      <w:r>
        <w:t xml:space="preserve">: Contactpagina </w:t>
      </w:r>
      <w:r w:rsidR="00F77CCB">
        <w:t>-</w:t>
      </w:r>
      <w:r>
        <w:t xml:space="preserve"> bezoeker</w:t>
      </w:r>
      <w:bookmarkEnd w:id="33"/>
      <w:bookmarkEnd w:id="34"/>
      <w:bookmarkEnd w:id="35"/>
    </w:p>
    <w:p w:rsidR="00CB4FF6" w:rsidRDefault="00CB4FF6" w14:paraId="55D15B57" w14:textId="77777777">
      <w:r>
        <w:br w:type="page"/>
      </w:r>
    </w:p>
    <w:p w:rsidR="00DE1BEE" w:rsidP="00DD715C" w:rsidRDefault="00113EC1" w14:paraId="671F833B" w14:textId="40F5D9C9">
      <w:r>
        <w:lastRenderedPageBreak/>
        <w:t>Als</w:t>
      </w:r>
      <w:r w:rsidR="001A151A">
        <w:t xml:space="preserve"> </w:t>
      </w:r>
      <w:r w:rsidR="00DA6E7A">
        <w:t xml:space="preserve">alle invoervelden </w:t>
      </w:r>
      <w:r w:rsidR="001A151A">
        <w:t xml:space="preserve">leeg worden gelaten </w:t>
      </w:r>
      <w:r w:rsidR="000C48DA">
        <w:t>en vervolgens op de verzendknop wordt gedrukt, krijgen we verschillende foutmeldingen te zien over de overeenkomstige velden die niet ingevuld zijn</w:t>
      </w:r>
      <w:r w:rsidR="00193824">
        <w:t>, zoals in</w:t>
      </w:r>
      <w:r w:rsidR="0043451C">
        <w:t xml:space="preserve"> figuur</w:t>
      </w:r>
      <w:r w:rsidR="001704E5">
        <w:t xml:space="preserve"> 5</w:t>
      </w:r>
      <w:r w:rsidR="0043451C">
        <w:t>:</w:t>
      </w:r>
      <w:r w:rsidR="00DA6E7A">
        <w:t xml:space="preserve"> </w:t>
      </w:r>
    </w:p>
    <w:p w:rsidR="006F328F" w:rsidP="006F328F" w:rsidRDefault="00DE1BEE" w14:paraId="55D0DEDF" w14:textId="77777777">
      <w:pPr>
        <w:keepNext/>
      </w:pPr>
      <w:r>
        <w:rPr>
          <w:noProof/>
        </w:rPr>
        <w:drawing>
          <wp:inline distT="0" distB="0" distL="0" distR="0" wp14:anchorId="121206B0" wp14:editId="7228FFCD">
            <wp:extent cx="5760720" cy="2827020"/>
            <wp:effectExtent l="0" t="0" r="0" b="0"/>
            <wp:docPr id="586391244" name="Picture 58639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827020"/>
                    </a:xfrm>
                    <a:prstGeom prst="rect">
                      <a:avLst/>
                    </a:prstGeom>
                  </pic:spPr>
                </pic:pic>
              </a:graphicData>
            </a:graphic>
          </wp:inline>
        </w:drawing>
      </w:r>
    </w:p>
    <w:p w:rsidR="00DE1BEE" w:rsidP="00A3338A" w:rsidRDefault="006F328F" w14:paraId="2798BEB8" w14:textId="5033D30D">
      <w:pPr>
        <w:pStyle w:val="Caption"/>
      </w:pPr>
      <w:bookmarkStart w:name="_Toc533028803" w:id="36"/>
      <w:bookmarkStart w:name="_Toc533057146" w:id="37"/>
      <w:bookmarkStart w:name="_Toc534935717" w:id="38"/>
      <w:r>
        <w:t xml:space="preserve">Figuur </w:t>
      </w:r>
      <w:r>
        <w:fldChar w:fldCharType="begin"/>
      </w:r>
      <w:r>
        <w:instrText xml:space="preserve"> SEQ Figuur \* ARABIC </w:instrText>
      </w:r>
      <w:r>
        <w:fldChar w:fldCharType="separate"/>
      </w:r>
      <w:r w:rsidR="00B75A81">
        <w:rPr>
          <w:noProof/>
        </w:rPr>
        <w:t>5</w:t>
      </w:r>
      <w:r>
        <w:fldChar w:fldCharType="end"/>
      </w:r>
      <w:r>
        <w:t xml:space="preserve">: </w:t>
      </w:r>
      <w:r w:rsidRPr="00526AEA">
        <w:t>Verificatie contactpagina - bezoeker</w:t>
      </w:r>
      <w:bookmarkEnd w:id="36"/>
      <w:bookmarkEnd w:id="37"/>
      <w:bookmarkEnd w:id="38"/>
    </w:p>
    <w:p w:rsidR="00DE1BEE" w:rsidP="00DD715C" w:rsidRDefault="00005805" w14:paraId="1131ED60" w14:textId="34BF03CB">
      <w:r>
        <w:t xml:space="preserve">Nadat de bezoeker al zijn gegevens zorgvuldig heeft ingevuld </w:t>
      </w:r>
      <w:r w:rsidR="0001528B">
        <w:t xml:space="preserve">en daarna op de verzendknop heeft gedrukt, wordt hij doorverwezen naar de infopagina met een melding dat de mail succesvol </w:t>
      </w:r>
      <w:r w:rsidR="00EC56A9">
        <w:t xml:space="preserve">verzonden is. </w:t>
      </w:r>
      <w:r w:rsidR="001C72DF">
        <w:t>Dit wordt getoond in onderstaande figuur:</w:t>
      </w:r>
    </w:p>
    <w:p w:rsidR="00DE1BEE" w:rsidP="00DD715C" w:rsidRDefault="00DE1BEE" w14:paraId="01176E37" w14:textId="77777777"/>
    <w:p w:rsidR="006F328F" w:rsidP="006F328F" w:rsidRDefault="00DE1BEE" w14:paraId="7C01FE9F" w14:textId="77777777">
      <w:pPr>
        <w:keepNext/>
      </w:pPr>
      <w:r>
        <w:rPr>
          <w:noProof/>
        </w:rPr>
        <w:drawing>
          <wp:inline distT="0" distB="0" distL="0" distR="0" wp14:anchorId="48793934" wp14:editId="452A00A4">
            <wp:extent cx="5760720" cy="2554605"/>
            <wp:effectExtent l="0" t="0" r="0" b="0"/>
            <wp:docPr id="1138087159" name="Picture 113808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2554605"/>
                    </a:xfrm>
                    <a:prstGeom prst="rect">
                      <a:avLst/>
                    </a:prstGeom>
                  </pic:spPr>
                </pic:pic>
              </a:graphicData>
            </a:graphic>
          </wp:inline>
        </w:drawing>
      </w:r>
    </w:p>
    <w:p w:rsidR="00DE1BEE" w:rsidP="006F328F" w:rsidRDefault="006F328F" w14:paraId="739223ED" w14:textId="1A80C6E4">
      <w:pPr>
        <w:pStyle w:val="Caption"/>
      </w:pPr>
      <w:bookmarkStart w:name="_Toc533028804" w:id="39"/>
      <w:bookmarkStart w:name="_Toc533057147" w:id="40"/>
      <w:bookmarkStart w:name="_Toc534935718" w:id="41"/>
      <w:r>
        <w:t xml:space="preserve">Figuur </w:t>
      </w:r>
      <w:r>
        <w:fldChar w:fldCharType="begin"/>
      </w:r>
      <w:r>
        <w:instrText xml:space="preserve"> SEQ Figuur \* ARABIC </w:instrText>
      </w:r>
      <w:r>
        <w:fldChar w:fldCharType="separate"/>
      </w:r>
      <w:r w:rsidR="00B75A81">
        <w:rPr>
          <w:noProof/>
        </w:rPr>
        <w:t>6</w:t>
      </w:r>
      <w:r>
        <w:fldChar w:fldCharType="end"/>
      </w:r>
      <w:r>
        <w:t xml:space="preserve">: </w:t>
      </w:r>
      <w:r w:rsidRPr="00F63D9D">
        <w:t>Contactmail verzonden - bezoeker</w:t>
      </w:r>
      <w:bookmarkEnd w:id="39"/>
      <w:bookmarkEnd w:id="40"/>
      <w:bookmarkEnd w:id="41"/>
    </w:p>
    <w:p w:rsidR="00CB4FF6" w:rsidRDefault="00CB4FF6" w14:paraId="41919CB8" w14:textId="77777777">
      <w:r>
        <w:br w:type="page"/>
      </w:r>
    </w:p>
    <w:p w:rsidR="00DE1BEE" w:rsidP="00DD715C" w:rsidRDefault="004745C1" w14:paraId="28AC7B46" w14:textId="6B464387">
      <w:r>
        <w:lastRenderedPageBreak/>
        <w:t>Tenslotte wanneer</w:t>
      </w:r>
      <w:r w:rsidR="00B26860">
        <w:t xml:space="preserve"> de vraag van de bezoeker verzonden is, zien we in</w:t>
      </w:r>
      <w:r w:rsidR="00E843B9">
        <w:t xml:space="preserve"> figuur 7 </w:t>
      </w:r>
      <w:r w:rsidR="000A7FB2">
        <w:t xml:space="preserve">de mail </w:t>
      </w:r>
      <w:r w:rsidR="002F5978">
        <w:t>die de contactpersoon van de bepaalde reis ontv</w:t>
      </w:r>
      <w:r>
        <w:t>angen krijgt</w:t>
      </w:r>
      <w:r w:rsidR="00E55D47">
        <w:t>. Hierin wordt het email adres van de bezoeker vermeld, zodat de contactpersoon hem/haar kan beantwoorden op haar vraag</w:t>
      </w:r>
      <w:r w:rsidR="00983582">
        <w:t>.</w:t>
      </w:r>
    </w:p>
    <w:p w:rsidR="006F328F" w:rsidP="006F328F" w:rsidRDefault="00DD715C" w14:paraId="3B15E11B" w14:textId="4B400503">
      <w:pPr>
        <w:keepNext/>
      </w:pPr>
      <w:r>
        <w:rPr>
          <w:noProof/>
        </w:rPr>
        <w:drawing>
          <wp:inline distT="0" distB="0" distL="0" distR="0" wp14:anchorId="5651D7FD" wp14:editId="6A2E7B1C">
            <wp:extent cx="5760720" cy="2472055"/>
            <wp:effectExtent l="0" t="0" r="0" b="4445"/>
            <wp:docPr id="1396548665" name="Picture 139654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2472055"/>
                    </a:xfrm>
                    <a:prstGeom prst="rect">
                      <a:avLst/>
                    </a:prstGeom>
                  </pic:spPr>
                </pic:pic>
              </a:graphicData>
            </a:graphic>
          </wp:inline>
        </w:drawing>
      </w:r>
    </w:p>
    <w:p w:rsidR="00DD715C" w:rsidP="006F328F" w:rsidRDefault="006F328F" w14:paraId="2E1FAACC" w14:textId="24A40A58">
      <w:pPr>
        <w:pStyle w:val="Caption"/>
      </w:pPr>
      <w:bookmarkStart w:name="_Toc533028805" w:id="42"/>
      <w:bookmarkStart w:name="_Toc533057148" w:id="43"/>
      <w:bookmarkStart w:name="_Toc534935719" w:id="44"/>
      <w:r>
        <w:t xml:space="preserve">Figuur </w:t>
      </w:r>
      <w:r>
        <w:fldChar w:fldCharType="begin"/>
      </w:r>
      <w:r>
        <w:instrText xml:space="preserve"> SEQ Figuur \* ARABIC </w:instrText>
      </w:r>
      <w:r>
        <w:fldChar w:fldCharType="separate"/>
      </w:r>
      <w:r w:rsidR="00B75A81">
        <w:rPr>
          <w:noProof/>
        </w:rPr>
        <w:t>7</w:t>
      </w:r>
      <w:r>
        <w:fldChar w:fldCharType="end"/>
      </w:r>
      <w:r>
        <w:t xml:space="preserve">: </w:t>
      </w:r>
      <w:r w:rsidRPr="002A52E9">
        <w:t>Ontvangen mail van bezoeker - bezoeker</w:t>
      </w:r>
      <w:bookmarkEnd w:id="42"/>
      <w:bookmarkEnd w:id="43"/>
      <w:bookmarkEnd w:id="44"/>
    </w:p>
    <w:p w:rsidR="00E50AFD" w:rsidP="00E50AFD" w:rsidRDefault="00E50AFD" w14:paraId="4A7D976C" w14:textId="57D233E9"/>
    <w:p w:rsidRPr="00964B54" w:rsidR="00964B54" w:rsidP="007916E0" w:rsidRDefault="1834F6C2" w14:paraId="5E78299D" w14:textId="22F7CB52">
      <w:pPr>
        <w:pStyle w:val="Heading2"/>
      </w:pPr>
      <w:bookmarkStart w:name="_Toc533005243" w:id="45"/>
      <w:bookmarkStart w:name="_Toc533020292" w:id="46"/>
      <w:bookmarkStart w:name="_Toc533057105" w:id="47"/>
      <w:bookmarkStart w:name="_Toc534925222" w:id="48"/>
      <w:r w:rsidRPr="00A33DC1">
        <w:t>Gebruiker met algemene inlog</w:t>
      </w:r>
      <w:bookmarkEnd w:id="27"/>
      <w:bookmarkEnd w:id="28"/>
      <w:bookmarkEnd w:id="45"/>
      <w:bookmarkEnd w:id="46"/>
      <w:bookmarkEnd w:id="47"/>
      <w:bookmarkEnd w:id="48"/>
      <w:r w:rsidR="005D0005">
        <w:t xml:space="preserve"> </w:t>
      </w:r>
    </w:p>
    <w:p w:rsidR="00232DAC" w:rsidP="00934CA5" w:rsidRDefault="002B14B2" w14:paraId="540B0FA0" w14:textId="09EA90D1">
      <w:r>
        <w:t xml:space="preserve">Een gebruiker met algemene inlog kan zich registreren voor een reis, dit kan zowel </w:t>
      </w:r>
      <w:r w:rsidR="00B13536">
        <w:t>als student, docent</w:t>
      </w:r>
      <w:r w:rsidR="007E33CB">
        <w:t xml:space="preserve"> of een externe persoon. </w:t>
      </w:r>
      <w:r w:rsidR="00AB40D3">
        <w:t>De algemene inlog wordt hen vooraf verstuurd per mail.</w:t>
      </w:r>
      <w:r w:rsidR="00170D92">
        <w:t xml:space="preserve"> </w:t>
      </w:r>
    </w:p>
    <w:p w:rsidR="00913582" w:rsidP="00934CA5" w:rsidRDefault="00C57740" w14:paraId="13402659" w14:textId="611892DC">
      <w:r>
        <w:t xml:space="preserve">Als de </w:t>
      </w:r>
      <w:r w:rsidR="00D65ACD">
        <w:t>gebruiker</w:t>
      </w:r>
      <w:r>
        <w:t xml:space="preserve"> zich wil re</w:t>
      </w:r>
      <w:r w:rsidR="00856379">
        <w:t>gistreren moet hij op de inlog</w:t>
      </w:r>
      <w:r>
        <w:t>knop drukken helemaal rechts van de website. Deze is te zien in onderstaande figuur</w:t>
      </w:r>
      <w:r w:rsidR="00856379">
        <w:t>:</w:t>
      </w:r>
    </w:p>
    <w:p w:rsidR="00E54DAC" w:rsidP="00E54DAC" w:rsidRDefault="00856379" w14:paraId="3B97B961" w14:textId="06EE168F">
      <w:pPr>
        <w:keepNext/>
      </w:pPr>
      <w:r>
        <w:rPr>
          <w:noProof/>
        </w:rPr>
        <w:drawing>
          <wp:inline distT="0" distB="0" distL="0" distR="0" wp14:anchorId="5BA065F0" wp14:editId="303F1D4E">
            <wp:extent cx="5760720" cy="2521585"/>
            <wp:effectExtent l="0" t="0" r="0" b="0"/>
            <wp:docPr id="334679320" name="Picture 33467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2521585"/>
                    </a:xfrm>
                    <a:prstGeom prst="rect">
                      <a:avLst/>
                    </a:prstGeom>
                  </pic:spPr>
                </pic:pic>
              </a:graphicData>
            </a:graphic>
          </wp:inline>
        </w:drawing>
      </w:r>
    </w:p>
    <w:p w:rsidR="00934CA5" w:rsidP="008E3E94" w:rsidRDefault="00E54DAC" w14:paraId="47A33806" w14:textId="1ACD0F58">
      <w:pPr>
        <w:pStyle w:val="Caption"/>
      </w:pPr>
      <w:bookmarkStart w:name="_Toc533028806" w:id="49"/>
      <w:bookmarkStart w:name="_Toc533057149" w:id="50"/>
      <w:bookmarkStart w:name="_Toc534935720" w:id="51"/>
      <w:r>
        <w:t xml:space="preserve">Figuur </w:t>
      </w:r>
      <w:r>
        <w:fldChar w:fldCharType="begin"/>
      </w:r>
      <w:r>
        <w:instrText xml:space="preserve"> SEQ Figuur \* ARABIC </w:instrText>
      </w:r>
      <w:r>
        <w:fldChar w:fldCharType="separate"/>
      </w:r>
      <w:r w:rsidR="00B75A81">
        <w:rPr>
          <w:noProof/>
        </w:rPr>
        <w:t>8</w:t>
      </w:r>
      <w:r>
        <w:fldChar w:fldCharType="end"/>
      </w:r>
      <w:r>
        <w:t xml:space="preserve">: Inloggen </w:t>
      </w:r>
      <w:r w:rsidR="00890EB4">
        <w:t>-</w:t>
      </w:r>
      <w:r>
        <w:t xml:space="preserve"> </w:t>
      </w:r>
      <w:r w:rsidR="007B2948">
        <w:t>Gebruiker met algemene inlog</w:t>
      </w:r>
      <w:bookmarkEnd w:id="49"/>
      <w:bookmarkEnd w:id="50"/>
      <w:bookmarkEnd w:id="51"/>
    </w:p>
    <w:p w:rsidR="00CB4FF6" w:rsidRDefault="00CB4FF6" w14:paraId="5691D7F0" w14:textId="77777777">
      <w:r>
        <w:br w:type="page"/>
      </w:r>
    </w:p>
    <w:p w:rsidR="00AB0220" w:rsidP="00CB4FF6" w:rsidRDefault="003D2008" w14:paraId="1157CE85" w14:textId="71E8CA8C">
      <w:r>
        <w:lastRenderedPageBreak/>
        <w:t>Vervolg</w:t>
      </w:r>
      <w:r w:rsidR="00E54DAC">
        <w:t xml:space="preserve">ens vult de </w:t>
      </w:r>
      <w:r w:rsidR="0087401B">
        <w:t>gebruiker</w:t>
      </w:r>
      <w:r w:rsidR="00E54DAC">
        <w:t xml:space="preserve"> de</w:t>
      </w:r>
      <w:r w:rsidR="0087401B">
        <w:t xml:space="preserve"> inlog</w:t>
      </w:r>
      <w:r w:rsidR="00E54DAC">
        <w:t>gegevens in en drukt hij op “volgende”</w:t>
      </w:r>
      <w:bookmarkStart w:name="_Toc532991191" w:id="52"/>
      <w:bookmarkStart w:name="_Toc533003144" w:id="53"/>
      <w:bookmarkStart w:name="_Toc533005244" w:id="54"/>
    </w:p>
    <w:p w:rsidR="00E03EB9" w:rsidP="00E03EB9" w:rsidRDefault="00AB0220" w14:paraId="19D6D825" w14:textId="77777777">
      <w:pPr>
        <w:keepNext/>
      </w:pPr>
      <w:r>
        <w:rPr>
          <w:noProof/>
        </w:rPr>
        <w:drawing>
          <wp:inline distT="0" distB="0" distL="0" distR="0" wp14:anchorId="03809541" wp14:editId="7CD177E3">
            <wp:extent cx="5760720" cy="2824480"/>
            <wp:effectExtent l="0" t="0" r="0" b="0"/>
            <wp:docPr id="1854147349" name="Picture 185414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AB0220" w:rsidP="00E03EB9" w:rsidRDefault="00E03EB9" w14:paraId="0D66409C" w14:textId="496CAC9A">
      <w:pPr>
        <w:pStyle w:val="Caption"/>
      </w:pPr>
      <w:bookmarkStart w:name="_Toc533028807" w:id="55"/>
      <w:bookmarkStart w:name="_Toc533057150" w:id="56"/>
      <w:bookmarkStart w:name="_Toc534935721" w:id="57"/>
      <w:r>
        <w:t xml:space="preserve">Figuur </w:t>
      </w:r>
      <w:r>
        <w:fldChar w:fldCharType="begin"/>
      </w:r>
      <w:r>
        <w:instrText xml:space="preserve"> SEQ Figuur \* ARABIC </w:instrText>
      </w:r>
      <w:r>
        <w:fldChar w:fldCharType="separate"/>
      </w:r>
      <w:r w:rsidR="00B75A81">
        <w:rPr>
          <w:noProof/>
        </w:rPr>
        <w:t>9</w:t>
      </w:r>
      <w:r>
        <w:fldChar w:fldCharType="end"/>
      </w:r>
      <w:r>
        <w:t xml:space="preserve">: invullen inloggegevens </w:t>
      </w:r>
      <w:r w:rsidR="00890EB4">
        <w:t>-</w:t>
      </w:r>
      <w:r>
        <w:t xml:space="preserve"> </w:t>
      </w:r>
      <w:r w:rsidR="007B2948">
        <w:t>Gebruiker met algemene inlog</w:t>
      </w:r>
      <w:bookmarkEnd w:id="55"/>
      <w:bookmarkEnd w:id="56"/>
      <w:bookmarkEnd w:id="57"/>
    </w:p>
    <w:p w:rsidR="00AB0220" w:rsidP="00AB0220" w:rsidRDefault="00D65ACD" w14:paraId="15CA9AAD" w14:textId="0A2FBFF0">
      <w:r>
        <w:t xml:space="preserve">Hierna wordt de </w:t>
      </w:r>
      <w:r w:rsidR="0087401B">
        <w:t xml:space="preserve">gebruiker </w:t>
      </w:r>
      <w:r w:rsidR="00206B2B">
        <w:t>doorverwezen naar het registratieformu</w:t>
      </w:r>
      <w:r w:rsidR="007B2948">
        <w:t xml:space="preserve">lier, ten eerste krijgt hij </w:t>
      </w:r>
      <w:r w:rsidR="00094024">
        <w:t xml:space="preserve">belangrijke </w:t>
      </w:r>
      <w:r w:rsidR="007B2948">
        <w:t>informatie te zien die hij aandachtig moet lezen. Nadat de gebruiker deze info gelezen heeft klikt hij op “volgende”.</w:t>
      </w:r>
    </w:p>
    <w:p w:rsidR="007B2948" w:rsidP="007B2948" w:rsidRDefault="007B2948" w14:paraId="10052A18" w14:textId="77777777">
      <w:pPr>
        <w:keepNext/>
      </w:pPr>
      <w:r>
        <w:rPr>
          <w:noProof/>
        </w:rPr>
        <w:drawing>
          <wp:inline distT="0" distB="0" distL="0" distR="0" wp14:anchorId="3101AF2F" wp14:editId="7A1CC5DF">
            <wp:extent cx="5760720" cy="2295525"/>
            <wp:effectExtent l="0" t="0" r="0" b="9525"/>
            <wp:docPr id="40590889" name="Picture 4059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295525"/>
                    </a:xfrm>
                    <a:prstGeom prst="rect">
                      <a:avLst/>
                    </a:prstGeom>
                  </pic:spPr>
                </pic:pic>
              </a:graphicData>
            </a:graphic>
          </wp:inline>
        </w:drawing>
      </w:r>
    </w:p>
    <w:p w:rsidR="007B2948" w:rsidP="007B2948" w:rsidRDefault="007B2948" w14:paraId="67C1570E" w14:textId="5ADE2186">
      <w:pPr>
        <w:pStyle w:val="Caption"/>
      </w:pPr>
      <w:bookmarkStart w:name="_Toc533028808" w:id="58"/>
      <w:bookmarkStart w:name="_Toc533057151" w:id="59"/>
      <w:bookmarkStart w:name="_Toc534935722" w:id="60"/>
      <w:r>
        <w:t xml:space="preserve">Figuur </w:t>
      </w:r>
      <w:r>
        <w:fldChar w:fldCharType="begin"/>
      </w:r>
      <w:r>
        <w:instrText xml:space="preserve"> SEQ Figuur \* ARABIC </w:instrText>
      </w:r>
      <w:r>
        <w:fldChar w:fldCharType="separate"/>
      </w:r>
      <w:r w:rsidR="00B75A81">
        <w:rPr>
          <w:noProof/>
        </w:rPr>
        <w:t>10</w:t>
      </w:r>
      <w:r>
        <w:fldChar w:fldCharType="end"/>
      </w:r>
      <w:r>
        <w:t>: Belangrijke informatie - Gebruiker met algemene inlog</w:t>
      </w:r>
      <w:bookmarkEnd w:id="58"/>
      <w:bookmarkEnd w:id="59"/>
      <w:bookmarkEnd w:id="60"/>
    </w:p>
    <w:p w:rsidR="00094024" w:rsidP="00094024" w:rsidRDefault="00810E1A" w14:paraId="2C51C8AE" w14:textId="5A9119A3">
      <w:r>
        <w:t xml:space="preserve">Vervolgens </w:t>
      </w:r>
      <w:r w:rsidR="00EF3429">
        <w:t>komen we aan</w:t>
      </w:r>
      <w:r w:rsidR="00A11329">
        <w:t xml:space="preserve"> de </w:t>
      </w:r>
      <w:r w:rsidR="00EF3429">
        <w:t xml:space="preserve">eerste stap van het formulier, namelijk de basisgegevens. Hier </w:t>
      </w:r>
      <w:r w:rsidR="00A11329">
        <w:t>moet de gebruiker zijn</w:t>
      </w:r>
      <w:r w:rsidR="0030107F">
        <w:t xml:space="preserve"> gebruikersnummer invullen, zijn reis</w:t>
      </w:r>
      <w:r w:rsidR="00A11329">
        <w:t xml:space="preserve">, opleiding en afstudeerrichting selecteren. </w:t>
      </w:r>
      <w:r w:rsidR="008A7013">
        <w:t xml:space="preserve">Een student gebruikt zijn r-nummer, een docent gebruikt zijn u-nummer en een externe </w:t>
      </w:r>
      <w:r w:rsidR="00C1046B">
        <w:t xml:space="preserve">persoon wordt voorzien van een fictief </w:t>
      </w:r>
      <w:r w:rsidR="00B60C50">
        <w:t>u-</w:t>
      </w:r>
      <w:r w:rsidR="00C1046B">
        <w:t xml:space="preserve">nummer. </w:t>
      </w:r>
      <w:r w:rsidR="00177405">
        <w:t xml:space="preserve">De gebruiker die zich wil inschrijven als docent of externe </w:t>
      </w:r>
      <w:r w:rsidR="008D7ED8">
        <w:t>persoon, selecteert in de lijst van de opleidingen de optie “niet-student” vervolgens kan hij dan in de lijst van de afstudeerrichtingen de optie “Docent” of “Extern” selecteren naargelang zijn functie.</w:t>
      </w:r>
    </w:p>
    <w:p w:rsidR="003C7259" w:rsidP="003C7259" w:rsidRDefault="003C7259" w14:paraId="4976CF81" w14:textId="77777777">
      <w:pPr>
        <w:keepNext/>
      </w:pPr>
      <w:r>
        <w:rPr>
          <w:noProof/>
        </w:rPr>
        <w:lastRenderedPageBreak/>
        <w:drawing>
          <wp:inline distT="0" distB="0" distL="0" distR="0" wp14:anchorId="276CCB3F" wp14:editId="36F191FC">
            <wp:extent cx="5760720" cy="2824480"/>
            <wp:effectExtent l="0" t="0" r="0" b="0"/>
            <wp:docPr id="737535060" name="Picture 73753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824480"/>
                    </a:xfrm>
                    <a:prstGeom prst="rect">
                      <a:avLst/>
                    </a:prstGeom>
                  </pic:spPr>
                </pic:pic>
              </a:graphicData>
            </a:graphic>
          </wp:inline>
        </w:drawing>
      </w:r>
    </w:p>
    <w:p w:rsidR="008D7ED8" w:rsidP="003C7259" w:rsidRDefault="003C7259" w14:paraId="406697B7" w14:textId="4C81A826">
      <w:pPr>
        <w:pStyle w:val="Caption"/>
      </w:pPr>
      <w:bookmarkStart w:name="_Toc533028809" w:id="61"/>
      <w:bookmarkStart w:name="_Toc533057152" w:id="62"/>
      <w:bookmarkStart w:name="_Toc534935723" w:id="63"/>
      <w:r>
        <w:t xml:space="preserve">Figuur </w:t>
      </w:r>
      <w:r>
        <w:fldChar w:fldCharType="begin"/>
      </w:r>
      <w:r>
        <w:instrText xml:space="preserve"> SEQ Figuur \* ARABIC </w:instrText>
      </w:r>
      <w:r>
        <w:fldChar w:fldCharType="separate"/>
      </w:r>
      <w:r w:rsidR="00B75A81">
        <w:rPr>
          <w:noProof/>
        </w:rPr>
        <w:t>11</w:t>
      </w:r>
      <w:r>
        <w:fldChar w:fldCharType="end"/>
      </w:r>
      <w:r>
        <w:t>: Basisgegevens - Gebruiker met algemene login</w:t>
      </w:r>
      <w:bookmarkEnd w:id="61"/>
      <w:bookmarkEnd w:id="62"/>
      <w:bookmarkEnd w:id="63"/>
    </w:p>
    <w:p w:rsidR="00876E3C" w:rsidP="00876E3C" w:rsidRDefault="00E11293" w14:paraId="14811D5A" w14:textId="7FA3148D">
      <w:r>
        <w:t xml:space="preserve">Wanneer </w:t>
      </w:r>
      <w:r w:rsidR="008F252D">
        <w:t>de gebruiker geen gegevens invult</w:t>
      </w:r>
      <w:r w:rsidR="00CC3962">
        <w:t xml:space="preserve"> / selecteert</w:t>
      </w:r>
      <w:r w:rsidR="008F252D">
        <w:t xml:space="preserve"> of een</w:t>
      </w:r>
      <w:r w:rsidR="00CC3962">
        <w:t xml:space="preserve"> </w:t>
      </w:r>
      <w:r w:rsidR="003C357E">
        <w:t>student</w:t>
      </w:r>
      <w:r w:rsidR="00CC3962">
        <w:t xml:space="preserve">nummer </w:t>
      </w:r>
      <w:r w:rsidR="009F114B">
        <w:t>invult wat reeds in gebruik i</w:t>
      </w:r>
      <w:r w:rsidR="00A26918">
        <w:t>s, worden de verschillende foutmeldingen weergegeven zoals te zien in onderstaande figuur:</w:t>
      </w:r>
    </w:p>
    <w:p w:rsidR="003C357E" w:rsidP="003C357E" w:rsidRDefault="002F5A32" w14:paraId="6F30FC2F" w14:textId="77777777">
      <w:pPr>
        <w:keepNext/>
      </w:pPr>
      <w:r>
        <w:rPr>
          <w:noProof/>
        </w:rPr>
        <w:drawing>
          <wp:inline distT="0" distB="0" distL="0" distR="0" wp14:anchorId="02D2105B" wp14:editId="47AF73B5">
            <wp:extent cx="5760720" cy="2384425"/>
            <wp:effectExtent l="0" t="0" r="0" b="0"/>
            <wp:docPr id="131821518" name="Picture 1318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384425"/>
                    </a:xfrm>
                    <a:prstGeom prst="rect">
                      <a:avLst/>
                    </a:prstGeom>
                  </pic:spPr>
                </pic:pic>
              </a:graphicData>
            </a:graphic>
          </wp:inline>
        </w:drawing>
      </w:r>
    </w:p>
    <w:p w:rsidRPr="00876E3C" w:rsidR="00A26918" w:rsidP="003C357E" w:rsidRDefault="003C357E" w14:paraId="3E5494FC" w14:textId="2C98042A">
      <w:pPr>
        <w:pStyle w:val="Caption"/>
      </w:pPr>
      <w:bookmarkStart w:name="_Toc533028810" w:id="64"/>
      <w:bookmarkStart w:name="_Toc533057153" w:id="65"/>
      <w:bookmarkStart w:name="_Toc534935724" w:id="66"/>
      <w:r>
        <w:t xml:space="preserve">Figuur </w:t>
      </w:r>
      <w:r>
        <w:fldChar w:fldCharType="begin"/>
      </w:r>
      <w:r>
        <w:instrText xml:space="preserve"> SEQ Figuur \* ARABIC </w:instrText>
      </w:r>
      <w:r>
        <w:fldChar w:fldCharType="separate"/>
      </w:r>
      <w:r w:rsidR="00B75A81">
        <w:rPr>
          <w:noProof/>
        </w:rPr>
        <w:t>12</w:t>
      </w:r>
      <w:r>
        <w:fldChar w:fldCharType="end"/>
      </w:r>
      <w:r>
        <w:t>: Validatie basisgegevens - Gebruiker met algemene login</w:t>
      </w:r>
      <w:bookmarkEnd w:id="64"/>
      <w:bookmarkEnd w:id="65"/>
      <w:bookmarkEnd w:id="66"/>
    </w:p>
    <w:p w:rsidRPr="004C37A0" w:rsidR="004C37A0" w:rsidP="004C37A0" w:rsidRDefault="00394A05" w14:paraId="5349CB3E" w14:textId="3CB99CDC">
      <w:r>
        <w:t xml:space="preserve">Als de gebruiker zijn basisgegevens </w:t>
      </w:r>
      <w:r w:rsidR="005A24DD">
        <w:t>correct heeft ingevuld, en op “volgende” klikt</w:t>
      </w:r>
      <w:r w:rsidR="008B5BCF">
        <w:t>, komen we terecht op</w:t>
      </w:r>
      <w:r w:rsidR="00AD1E7D">
        <w:t xml:space="preserve"> de tweede stap van het registratieformulier, </w:t>
      </w:r>
      <w:r w:rsidR="00762526">
        <w:t>waar</w:t>
      </w:r>
      <w:r w:rsidR="00AD1E7D">
        <w:t xml:space="preserve"> </w:t>
      </w:r>
      <w:r w:rsidR="0055632C">
        <w:t>het</w:t>
      </w:r>
      <w:r w:rsidR="00762526">
        <w:t xml:space="preserve"> zijn persoonlijke gegevens kan invullen. </w:t>
      </w:r>
    </w:p>
    <w:p w:rsidR="005C3F47" w:rsidP="005C3F47" w:rsidRDefault="005C3F47" w14:paraId="1F4F434F" w14:textId="6BAEFF53">
      <w:pPr>
        <w:keepNext/>
      </w:pPr>
      <w:r>
        <w:rPr>
          <w:noProof/>
        </w:rPr>
        <w:lastRenderedPageBreak/>
        <w:drawing>
          <wp:inline distT="0" distB="0" distL="0" distR="0" wp14:anchorId="20C4F46F" wp14:editId="023ECB5B">
            <wp:extent cx="5760720" cy="2815818"/>
            <wp:effectExtent l="0" t="0" r="0" b="3810"/>
            <wp:docPr id="136771341" name="Picture 13677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815818"/>
                    </a:xfrm>
                    <a:prstGeom prst="rect">
                      <a:avLst/>
                    </a:prstGeom>
                  </pic:spPr>
                </pic:pic>
              </a:graphicData>
            </a:graphic>
          </wp:inline>
        </w:drawing>
      </w:r>
    </w:p>
    <w:p w:rsidR="005C3F47" w:rsidP="005C3F47" w:rsidRDefault="005C3F47" w14:paraId="086C6657" w14:textId="50C6B41D">
      <w:pPr>
        <w:pStyle w:val="Caption"/>
      </w:pPr>
      <w:bookmarkStart w:name="_Toc533028811" w:id="67"/>
      <w:bookmarkStart w:name="_Toc533057154" w:id="68"/>
      <w:bookmarkStart w:name="_Toc534935725" w:id="69"/>
      <w:r>
        <w:t xml:space="preserve">Figuur </w:t>
      </w:r>
      <w:r>
        <w:fldChar w:fldCharType="begin"/>
      </w:r>
      <w:r>
        <w:instrText xml:space="preserve"> SEQ Figuur \* ARABIC </w:instrText>
      </w:r>
      <w:r>
        <w:fldChar w:fldCharType="separate"/>
      </w:r>
      <w:r w:rsidR="00B75A81">
        <w:rPr>
          <w:noProof/>
        </w:rPr>
        <w:t>13</w:t>
      </w:r>
      <w:r>
        <w:fldChar w:fldCharType="end"/>
      </w:r>
      <w:r>
        <w:t>: Persoonlijke gegevens - Gebruiker met algemene inlog</w:t>
      </w:r>
      <w:bookmarkEnd w:id="67"/>
      <w:bookmarkEnd w:id="68"/>
      <w:bookmarkEnd w:id="69"/>
    </w:p>
    <w:p w:rsidR="005C3F47" w:rsidP="005C3F47" w:rsidRDefault="005C3F47" w14:paraId="0DFFE6F2" w14:textId="6BAEFF53">
      <w:r>
        <w:t>Indien de woonplaats van de gebruiker niet in de drop-down lijst staat, kan hij een nieuwe toevoegen door op het plus-icoontje te klikken, de nieuwe woonplaats invullen en vervolgens op opslaan klikken.</w:t>
      </w:r>
    </w:p>
    <w:p w:rsidR="00703EEC" w:rsidP="00703EEC" w:rsidRDefault="00703EEC" w14:paraId="1163DFBA" w14:textId="77777777">
      <w:pPr>
        <w:keepNext/>
      </w:pPr>
      <w:r>
        <w:rPr>
          <w:noProof/>
        </w:rPr>
        <w:drawing>
          <wp:inline distT="0" distB="0" distL="0" distR="0" wp14:anchorId="4EDD5507" wp14:editId="1CB7A721">
            <wp:extent cx="5760720" cy="2802350"/>
            <wp:effectExtent l="0" t="0" r="0" b="0"/>
            <wp:docPr id="528481495" name="Picture 52848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02350"/>
                    </a:xfrm>
                    <a:prstGeom prst="rect">
                      <a:avLst/>
                    </a:prstGeom>
                  </pic:spPr>
                </pic:pic>
              </a:graphicData>
            </a:graphic>
          </wp:inline>
        </w:drawing>
      </w:r>
    </w:p>
    <w:p w:rsidR="005C3F47" w:rsidP="00703EEC" w:rsidRDefault="00703EEC" w14:paraId="2004DB47" w14:textId="6C0B467F">
      <w:pPr>
        <w:pStyle w:val="Caption"/>
      </w:pPr>
      <w:bookmarkStart w:name="_Toc533028812" w:id="70"/>
      <w:bookmarkStart w:name="_Toc533057155" w:id="71"/>
      <w:bookmarkStart w:name="_Toc534935726" w:id="72"/>
      <w:r>
        <w:t xml:space="preserve">Figuur </w:t>
      </w:r>
      <w:r>
        <w:fldChar w:fldCharType="begin"/>
      </w:r>
      <w:r>
        <w:instrText xml:space="preserve"> SEQ Figuur \* ARABIC </w:instrText>
      </w:r>
      <w:r>
        <w:fldChar w:fldCharType="separate"/>
      </w:r>
      <w:r w:rsidR="00B75A81">
        <w:rPr>
          <w:noProof/>
        </w:rPr>
        <w:t>14</w:t>
      </w:r>
      <w:r>
        <w:fldChar w:fldCharType="end"/>
      </w:r>
      <w:r>
        <w:t>: Nieuwe woonplaats toevoegen - Gebruiker met algemene inlog</w:t>
      </w:r>
      <w:bookmarkEnd w:id="70"/>
      <w:bookmarkEnd w:id="71"/>
      <w:bookmarkEnd w:id="72"/>
    </w:p>
    <w:p w:rsidRPr="005C3F47" w:rsidR="00B15CA6" w:rsidP="005C3F47" w:rsidRDefault="00B15CA6" w14:paraId="1D5F5FEF" w14:textId="5F0E16AD">
      <w:r>
        <w:t xml:space="preserve">Wanneer de gebruiker geen woonplaats selecteert en </w:t>
      </w:r>
      <w:r w:rsidR="00463A72">
        <w:t xml:space="preserve">tegelijk een verkeerde IBAN en BIC invult, worden </w:t>
      </w:r>
      <w:r w:rsidR="002544FB">
        <w:t xml:space="preserve">er ook weer foutmeldingen getoond nadat hij/zij op “volgende” klikt. </w:t>
      </w:r>
    </w:p>
    <w:p w:rsidR="003703C6" w:rsidP="003703C6" w:rsidRDefault="003703C6" w14:paraId="25DB7D5D" w14:textId="77777777">
      <w:pPr>
        <w:keepNext/>
      </w:pPr>
      <w:r>
        <w:rPr>
          <w:noProof/>
        </w:rPr>
        <w:lastRenderedPageBreak/>
        <w:drawing>
          <wp:inline distT="0" distB="0" distL="0" distR="0" wp14:anchorId="50A7888D" wp14:editId="2C25883C">
            <wp:extent cx="5760720" cy="2346293"/>
            <wp:effectExtent l="0" t="0" r="0" b="0"/>
            <wp:docPr id="593164690" name="Picture 59316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346293"/>
                    </a:xfrm>
                    <a:prstGeom prst="rect">
                      <a:avLst/>
                    </a:prstGeom>
                  </pic:spPr>
                </pic:pic>
              </a:graphicData>
            </a:graphic>
          </wp:inline>
        </w:drawing>
      </w:r>
    </w:p>
    <w:p w:rsidRPr="005C3F47" w:rsidR="002544FB" w:rsidP="003703C6" w:rsidRDefault="003703C6" w14:paraId="2BB7C811" w14:textId="50C6F6D9">
      <w:pPr>
        <w:pStyle w:val="Caption"/>
      </w:pPr>
      <w:bookmarkStart w:name="_Toc533028813" w:id="73"/>
      <w:bookmarkStart w:name="_Toc533057156" w:id="74"/>
      <w:bookmarkStart w:name="_Toc534935727" w:id="75"/>
      <w:r>
        <w:t xml:space="preserve">Figuur </w:t>
      </w:r>
      <w:r>
        <w:fldChar w:fldCharType="begin"/>
      </w:r>
      <w:r>
        <w:instrText xml:space="preserve"> SEQ Figuur \* ARABIC </w:instrText>
      </w:r>
      <w:r>
        <w:fldChar w:fldCharType="separate"/>
      </w:r>
      <w:r w:rsidR="00B75A81">
        <w:rPr>
          <w:noProof/>
        </w:rPr>
        <w:t>15</w:t>
      </w:r>
      <w:r>
        <w:fldChar w:fldCharType="end"/>
      </w:r>
      <w:r>
        <w:t>: Validatie persoonlijke gegevens - Gebruiker met algemene login</w:t>
      </w:r>
      <w:bookmarkEnd w:id="73"/>
      <w:bookmarkEnd w:id="74"/>
      <w:bookmarkEnd w:id="75"/>
    </w:p>
    <w:p w:rsidR="0048447B" w:rsidP="00240620" w:rsidRDefault="00362FFE" w14:paraId="53224B16" w14:textId="379CA57D">
      <w:r>
        <w:t>Nadat de gebruiker zijn</w:t>
      </w:r>
      <w:r w:rsidR="008B5D6A">
        <w:t>/haar</w:t>
      </w:r>
      <w:r>
        <w:t xml:space="preserve"> persoonlijke gegevens correct ingevuld heeft en op “volgende” klikt, wordt hij</w:t>
      </w:r>
      <w:r w:rsidR="008B5D6A">
        <w:t>/zij</w:t>
      </w:r>
      <w:r>
        <w:t xml:space="preserve"> doorverwezen naar de laatste stap van de </w:t>
      </w:r>
      <w:r w:rsidR="003455C8">
        <w:t>registratie, waar hij</w:t>
      </w:r>
      <w:r w:rsidR="008B5D6A">
        <w:t>/zij</w:t>
      </w:r>
      <w:r w:rsidR="003455C8">
        <w:t xml:space="preserve"> zijn contact- en medische gegevens moet invullen. </w:t>
      </w:r>
      <w:r w:rsidR="00B14510">
        <w:t xml:space="preserve">Een student moet bij het email gedeelte zijn naam en achternaam invullen gescheiden met een punt. </w:t>
      </w:r>
      <w:r w:rsidR="00174AA5">
        <w:t xml:space="preserve">Het gedeelte na de “@” wordt automatisch aangevuld als “student.ucll.be”. Een docent moet hierbij hetzelfde doen, alleen wordt hier het gedeelte na de “@” automatisch aangevuld met “ucll.be”. </w:t>
      </w:r>
      <w:r w:rsidR="0048447B">
        <w:t>Een externe persoon kan zijn email volledig zelf invullen.</w:t>
      </w:r>
      <w:r w:rsidR="00EB0506">
        <w:t xml:space="preserve"> Dit wordt weergegeven in onderstaande figuren:</w:t>
      </w:r>
    </w:p>
    <w:p w:rsidR="00DE3375" w:rsidP="00DE3375" w:rsidRDefault="15389EE2" w14:paraId="26B760D7" w14:textId="77777777">
      <w:pPr>
        <w:keepNext/>
      </w:pPr>
      <w:r>
        <w:t xml:space="preserve"> </w:t>
      </w:r>
      <w:r w:rsidR="7A8474A0">
        <w:rPr>
          <w:noProof/>
        </w:rPr>
        <w:drawing>
          <wp:inline distT="0" distB="0" distL="0" distR="0" wp14:anchorId="039EB430" wp14:editId="0A7705E7">
            <wp:extent cx="5760720" cy="2883360"/>
            <wp:effectExtent l="0" t="0" r="0" b="0"/>
            <wp:docPr id="2027690741" name="Picture 202769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883360"/>
                    </a:xfrm>
                    <a:prstGeom prst="rect">
                      <a:avLst/>
                    </a:prstGeom>
                  </pic:spPr>
                </pic:pic>
              </a:graphicData>
            </a:graphic>
          </wp:inline>
        </w:drawing>
      </w:r>
    </w:p>
    <w:p w:rsidRPr="00A84DE5" w:rsidR="00A84DE5" w:rsidP="00A84DE5" w:rsidRDefault="00DE3375" w14:paraId="711FB6FD" w14:textId="4379542D">
      <w:pPr>
        <w:pStyle w:val="Caption"/>
      </w:pPr>
      <w:bookmarkStart w:name="_Toc533028814" w:id="76"/>
      <w:bookmarkStart w:name="_Toc533057157" w:id="77"/>
      <w:bookmarkStart w:name="_Toc534935728" w:id="78"/>
      <w:r>
        <w:t xml:space="preserve">Figuur </w:t>
      </w:r>
      <w:r>
        <w:fldChar w:fldCharType="begin"/>
      </w:r>
      <w:r>
        <w:instrText xml:space="preserve"> SEQ Figuur \* ARABIC </w:instrText>
      </w:r>
      <w:r>
        <w:fldChar w:fldCharType="separate"/>
      </w:r>
      <w:r w:rsidR="00B75A81">
        <w:rPr>
          <w:noProof/>
        </w:rPr>
        <w:t>16</w:t>
      </w:r>
      <w:r>
        <w:fldChar w:fldCharType="end"/>
      </w:r>
      <w:r>
        <w:t>: Contact- en medische gegevens student - Gebruiker met algemene login</w:t>
      </w:r>
      <w:bookmarkEnd w:id="76"/>
      <w:bookmarkEnd w:id="77"/>
      <w:bookmarkEnd w:id="78"/>
    </w:p>
    <w:p w:rsidR="00FA33E5" w:rsidP="00FA33E5" w:rsidRDefault="00FA33E5" w14:paraId="3CCC7212" w14:textId="77777777">
      <w:pPr>
        <w:keepNext/>
      </w:pPr>
      <w:r>
        <w:rPr>
          <w:noProof/>
        </w:rPr>
        <w:lastRenderedPageBreak/>
        <w:drawing>
          <wp:inline distT="0" distB="0" distL="0" distR="0" wp14:anchorId="12248B4A" wp14:editId="038D9AD4">
            <wp:extent cx="5760720" cy="2814352"/>
            <wp:effectExtent l="0" t="0" r="0" b="5080"/>
            <wp:docPr id="1768233821" name="Picture 176823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14352"/>
                    </a:xfrm>
                    <a:prstGeom prst="rect">
                      <a:avLst/>
                    </a:prstGeom>
                  </pic:spPr>
                </pic:pic>
              </a:graphicData>
            </a:graphic>
          </wp:inline>
        </w:drawing>
      </w:r>
    </w:p>
    <w:p w:rsidRPr="00B57A1F" w:rsidR="00B57A1F" w:rsidP="00FA33E5" w:rsidRDefault="00FA33E5" w14:paraId="6DD33381" w14:textId="189E6DD0">
      <w:pPr>
        <w:pStyle w:val="Caption"/>
      </w:pPr>
      <w:bookmarkStart w:name="_Toc533028815" w:id="79"/>
      <w:bookmarkStart w:name="_Toc533057158" w:id="80"/>
      <w:bookmarkStart w:name="_Toc534935729" w:id="81"/>
      <w:r>
        <w:t xml:space="preserve">Figuur </w:t>
      </w:r>
      <w:r>
        <w:fldChar w:fldCharType="begin"/>
      </w:r>
      <w:r>
        <w:instrText xml:space="preserve"> SEQ Figuur \* ARABIC </w:instrText>
      </w:r>
      <w:r>
        <w:fldChar w:fldCharType="separate"/>
      </w:r>
      <w:r w:rsidR="00B75A81">
        <w:rPr>
          <w:noProof/>
        </w:rPr>
        <w:t>17</w:t>
      </w:r>
      <w:r>
        <w:fldChar w:fldCharType="end"/>
      </w:r>
      <w:r>
        <w:t>: Contact- en medische gegevens docent - Gebruiker met algemene login</w:t>
      </w:r>
      <w:bookmarkEnd w:id="79"/>
      <w:bookmarkEnd w:id="80"/>
      <w:bookmarkEnd w:id="81"/>
    </w:p>
    <w:p w:rsidR="00FA713F" w:rsidP="00FA713F" w:rsidRDefault="00FA713F" w14:paraId="4B3E3731" w14:textId="77777777">
      <w:pPr>
        <w:keepNext/>
      </w:pPr>
      <w:r>
        <w:rPr>
          <w:noProof/>
        </w:rPr>
        <w:drawing>
          <wp:inline distT="0" distB="0" distL="0" distR="0" wp14:anchorId="049E7202" wp14:editId="71B81DBD">
            <wp:extent cx="5760720" cy="2617470"/>
            <wp:effectExtent l="0" t="0" r="0" b="0"/>
            <wp:docPr id="669222980" name="Picture 66922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2617470"/>
                    </a:xfrm>
                    <a:prstGeom prst="rect">
                      <a:avLst/>
                    </a:prstGeom>
                  </pic:spPr>
                </pic:pic>
              </a:graphicData>
            </a:graphic>
          </wp:inline>
        </w:drawing>
      </w:r>
    </w:p>
    <w:p w:rsidR="001405A3" w:rsidP="00FA713F" w:rsidRDefault="00FA713F" w14:paraId="297D5D40" w14:textId="0847DD59">
      <w:pPr>
        <w:pStyle w:val="Caption"/>
      </w:pPr>
      <w:bookmarkStart w:name="_Toc533028816" w:id="82"/>
      <w:bookmarkStart w:name="_Toc533057159" w:id="83"/>
      <w:bookmarkStart w:name="_Toc534935730" w:id="84"/>
      <w:r>
        <w:t xml:space="preserve">Figuur </w:t>
      </w:r>
      <w:r>
        <w:fldChar w:fldCharType="begin"/>
      </w:r>
      <w:r>
        <w:instrText xml:space="preserve"> SEQ Figuur \* ARABIC </w:instrText>
      </w:r>
      <w:r>
        <w:fldChar w:fldCharType="separate"/>
      </w:r>
      <w:r w:rsidR="00B75A81">
        <w:rPr>
          <w:noProof/>
        </w:rPr>
        <w:t>18</w:t>
      </w:r>
      <w:r>
        <w:fldChar w:fldCharType="end"/>
      </w:r>
      <w:r>
        <w:t>: Contact- en medische gegevens extern - Gebruiker met algemene login</w:t>
      </w:r>
      <w:bookmarkEnd w:id="82"/>
      <w:bookmarkEnd w:id="83"/>
      <w:bookmarkEnd w:id="84"/>
    </w:p>
    <w:p w:rsidR="0091434E" w:rsidP="00240620" w:rsidRDefault="00E2288F" w14:paraId="5887E39F" w14:textId="77777777">
      <w:r>
        <w:t xml:space="preserve">Wanneer de gebruiker een email adres invult wat al in gebruik is of </w:t>
      </w:r>
      <w:r w:rsidR="00C07C86">
        <w:t>foutieve telefoonnum</w:t>
      </w:r>
      <w:r w:rsidR="00211BCB">
        <w:t>m</w:t>
      </w:r>
      <w:r w:rsidR="00C07C86">
        <w:t>er</w:t>
      </w:r>
      <w:r w:rsidR="00211BCB">
        <w:t>s ingeeft</w:t>
      </w:r>
      <w:r w:rsidR="00A7099F">
        <w:t xml:space="preserve"> en daarna op “volgende” klikt </w:t>
      </w:r>
      <w:r w:rsidR="00EB7AE4">
        <w:t>worden de foutmeldingen getoond</w:t>
      </w:r>
      <w:r w:rsidR="00A7099F">
        <w:t xml:space="preserve"> </w:t>
      </w:r>
      <w:r w:rsidR="0091434E">
        <w:t>van de overeenkomstige invoervelden, zoals te zien in de volgende figuur:</w:t>
      </w:r>
    </w:p>
    <w:p w:rsidR="00240620" w:rsidP="00240620" w:rsidRDefault="00A7099F" w14:paraId="105974AB" w14:textId="3733C7E1">
      <w:r>
        <w:t xml:space="preserve"> </w:t>
      </w:r>
    </w:p>
    <w:p w:rsidR="0091434E" w:rsidP="0091434E" w:rsidRDefault="0091434E" w14:paraId="2FD50D4C" w14:textId="77777777">
      <w:pPr>
        <w:keepNext/>
      </w:pPr>
      <w:r>
        <w:rPr>
          <w:noProof/>
        </w:rPr>
        <w:lastRenderedPageBreak/>
        <w:drawing>
          <wp:inline distT="0" distB="0" distL="0" distR="0" wp14:anchorId="16959DA8" wp14:editId="595A162B">
            <wp:extent cx="5760720" cy="2709339"/>
            <wp:effectExtent l="0" t="0" r="0" b="0"/>
            <wp:docPr id="1085764049" name="Picture 108576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709339"/>
                    </a:xfrm>
                    <a:prstGeom prst="rect">
                      <a:avLst/>
                    </a:prstGeom>
                  </pic:spPr>
                </pic:pic>
              </a:graphicData>
            </a:graphic>
          </wp:inline>
        </w:drawing>
      </w:r>
    </w:p>
    <w:p w:rsidR="00F92B23" w:rsidP="0091434E" w:rsidRDefault="0091434E" w14:paraId="65F48B5D" w14:textId="3BAF388A">
      <w:pPr>
        <w:pStyle w:val="Caption"/>
      </w:pPr>
      <w:bookmarkStart w:name="_Toc533028817" w:id="85"/>
      <w:bookmarkStart w:name="_Toc533057160" w:id="86"/>
      <w:bookmarkStart w:name="_Toc534935731" w:id="87"/>
      <w:r>
        <w:t xml:space="preserve">Figuur </w:t>
      </w:r>
      <w:r>
        <w:fldChar w:fldCharType="begin"/>
      </w:r>
      <w:r>
        <w:instrText xml:space="preserve"> SEQ Figuur \* ARABIC </w:instrText>
      </w:r>
      <w:r>
        <w:fldChar w:fldCharType="separate"/>
      </w:r>
      <w:r w:rsidR="00B75A81">
        <w:rPr>
          <w:noProof/>
        </w:rPr>
        <w:t>19</w:t>
      </w:r>
      <w:r>
        <w:fldChar w:fldCharType="end"/>
      </w:r>
      <w:r>
        <w:t>: Validatie contact- en medische gegevens - Gebruiker met algemene login</w:t>
      </w:r>
      <w:bookmarkEnd w:id="85"/>
      <w:bookmarkEnd w:id="86"/>
      <w:bookmarkEnd w:id="87"/>
    </w:p>
    <w:p w:rsidRPr="00240620" w:rsidR="00240620" w:rsidP="00240620" w:rsidRDefault="00343ADF" w14:paraId="156D1851" w14:textId="7C03EF47">
      <w:r>
        <w:t xml:space="preserve">Wanneer de gebruiker als laatste zijn contact- en medische gegevens correct ingevuld heeft en op “volgende” </w:t>
      </w:r>
      <w:r w:rsidR="008F4227">
        <w:t>klikt, wordt</w:t>
      </w:r>
      <w:r w:rsidR="00D65E78">
        <w:t xml:space="preserve"> hij </w:t>
      </w:r>
      <w:r w:rsidR="00B9320F">
        <w:t>achteraf doorverwezen naar de infopagina met een melding dat hij geregistreerd is voor een reis</w:t>
      </w:r>
      <w:r w:rsidR="00BB33F6">
        <w:t xml:space="preserve"> (Figuur 20)</w:t>
      </w:r>
      <w:r w:rsidR="00B9320F">
        <w:t xml:space="preserve">. </w:t>
      </w:r>
      <w:r w:rsidR="00C341B8">
        <w:t xml:space="preserve">Daarna krijgt hij een mail met daarin zijn inloggegevens zodat hij </w:t>
      </w:r>
      <w:r w:rsidR="00BB33F6">
        <w:t>zich kan inloggen met zijn eigen account (Figuur 21).</w:t>
      </w:r>
    </w:p>
    <w:p w:rsidR="00E94778" w:rsidP="00E94778" w:rsidRDefault="00E94778" w14:paraId="0B2D05EA" w14:textId="77777777">
      <w:pPr>
        <w:keepNext/>
      </w:pPr>
      <w:r>
        <w:rPr>
          <w:noProof/>
        </w:rPr>
        <w:drawing>
          <wp:inline distT="0" distB="0" distL="0" distR="0" wp14:anchorId="53A3223B" wp14:editId="0FCBFE47">
            <wp:extent cx="5760720" cy="2937367"/>
            <wp:effectExtent l="0" t="0" r="0" b="0"/>
            <wp:docPr id="433183061" name="Picture 43318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2937367"/>
                    </a:xfrm>
                    <a:prstGeom prst="rect">
                      <a:avLst/>
                    </a:prstGeom>
                  </pic:spPr>
                </pic:pic>
              </a:graphicData>
            </a:graphic>
          </wp:inline>
        </w:drawing>
      </w:r>
    </w:p>
    <w:p w:rsidR="00BB33F6" w:rsidP="00E94778" w:rsidRDefault="00E94778" w14:paraId="0C346A02" w14:textId="4F58D0D9">
      <w:pPr>
        <w:pStyle w:val="Caption"/>
      </w:pPr>
      <w:bookmarkStart w:name="_Toc533028818" w:id="88"/>
      <w:bookmarkStart w:name="_Toc533057161" w:id="89"/>
      <w:bookmarkStart w:name="_Toc534935732" w:id="90"/>
      <w:r>
        <w:t xml:space="preserve">Figuur </w:t>
      </w:r>
      <w:r>
        <w:fldChar w:fldCharType="begin"/>
      </w:r>
      <w:r>
        <w:instrText xml:space="preserve"> SEQ Figuur \* ARABIC </w:instrText>
      </w:r>
      <w:r>
        <w:fldChar w:fldCharType="separate"/>
      </w:r>
      <w:r w:rsidR="00B75A81">
        <w:rPr>
          <w:noProof/>
        </w:rPr>
        <w:t>20</w:t>
      </w:r>
      <w:r>
        <w:fldChar w:fldCharType="end"/>
      </w:r>
      <w:r>
        <w:t>: Succesvolle registratie - Gebruiker met algemene login</w:t>
      </w:r>
      <w:bookmarkEnd w:id="88"/>
      <w:bookmarkEnd w:id="89"/>
      <w:bookmarkEnd w:id="90"/>
    </w:p>
    <w:p w:rsidRPr="009500D3" w:rsidR="009500D3" w:rsidP="009500D3" w:rsidRDefault="009500D3" w14:paraId="43257751" w14:textId="77777777"/>
    <w:p w:rsidR="00575704" w:rsidP="00575704" w:rsidRDefault="00575704" w14:paraId="7409F70B" w14:textId="77777777">
      <w:pPr>
        <w:keepNext/>
      </w:pPr>
      <w:r>
        <w:rPr>
          <w:noProof/>
        </w:rPr>
        <w:lastRenderedPageBreak/>
        <w:drawing>
          <wp:inline distT="0" distB="0" distL="0" distR="0" wp14:anchorId="3C0A34F1" wp14:editId="15B9A293">
            <wp:extent cx="5760720" cy="2422025"/>
            <wp:effectExtent l="0" t="0" r="0" b="0"/>
            <wp:docPr id="1814098818" name="Picture 1814098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2422025"/>
                    </a:xfrm>
                    <a:prstGeom prst="rect">
                      <a:avLst/>
                    </a:prstGeom>
                  </pic:spPr>
                </pic:pic>
              </a:graphicData>
            </a:graphic>
          </wp:inline>
        </w:drawing>
      </w:r>
    </w:p>
    <w:p w:rsidR="00FD78A6" w:rsidP="00575704" w:rsidRDefault="00575704" w14:paraId="4059D590" w14:textId="5BEA5C6C">
      <w:pPr>
        <w:pStyle w:val="Caption"/>
      </w:pPr>
      <w:bookmarkStart w:name="_Toc533028819" w:id="91"/>
      <w:bookmarkStart w:name="_Toc533057162" w:id="92"/>
      <w:bookmarkStart w:name="_Toc534935733" w:id="93"/>
      <w:r>
        <w:t xml:space="preserve">Figuur </w:t>
      </w:r>
      <w:r>
        <w:fldChar w:fldCharType="begin"/>
      </w:r>
      <w:r>
        <w:instrText xml:space="preserve"> SEQ Figuur \* ARABIC </w:instrText>
      </w:r>
      <w:r>
        <w:fldChar w:fldCharType="separate"/>
      </w:r>
      <w:r w:rsidR="00B75A81">
        <w:rPr>
          <w:noProof/>
        </w:rPr>
        <w:t>21</w:t>
      </w:r>
      <w:r>
        <w:fldChar w:fldCharType="end"/>
      </w:r>
      <w:r>
        <w:t>: Mail met inloggegevens - Gebruiker met algemene login</w:t>
      </w:r>
      <w:bookmarkEnd w:id="91"/>
      <w:bookmarkEnd w:id="92"/>
      <w:bookmarkEnd w:id="93"/>
    </w:p>
    <w:p w:rsidRPr="00240620" w:rsidR="00FD78A6" w:rsidP="00240620" w:rsidRDefault="00FD78A6" w14:paraId="64105208" w14:textId="77777777"/>
    <w:p w:rsidRPr="002113E6" w:rsidR="002113E6" w:rsidP="007916E0" w:rsidRDefault="1834F6C2" w14:paraId="7F5EA4BA" w14:textId="2B73BC35">
      <w:pPr>
        <w:pStyle w:val="Heading2"/>
      </w:pPr>
      <w:bookmarkStart w:name="_Toc533020293" w:id="94"/>
      <w:bookmarkStart w:name="_Toc533057106" w:id="95"/>
      <w:bookmarkStart w:name="_Toc534925223" w:id="96"/>
      <w:r w:rsidRPr="00A33DC1">
        <w:t>Reiziger – Student of Begeleider (Docent of extern)</w:t>
      </w:r>
      <w:bookmarkEnd w:id="52"/>
      <w:bookmarkEnd w:id="53"/>
      <w:bookmarkEnd w:id="54"/>
      <w:bookmarkEnd w:id="94"/>
      <w:bookmarkEnd w:id="95"/>
      <w:bookmarkEnd w:id="96"/>
    </w:p>
    <w:p w:rsidR="00F953D2" w:rsidP="00F953D2" w:rsidRDefault="00F953D2" w14:paraId="4A3BA123" w14:textId="796426C6"/>
    <w:p w:rsidR="00EA724F" w:rsidP="00F953D2" w:rsidRDefault="00695007" w14:paraId="123082E7" w14:textId="7BF801C5">
      <w:r>
        <w:t>Een</w:t>
      </w:r>
      <w:r w:rsidR="00A25E52">
        <w:t xml:space="preserve"> student en begeleider (kan een docent of extern zijn) </w:t>
      </w:r>
      <w:r w:rsidR="00AC7D9E">
        <w:t>hebben na het inschrijven evenveel rechten op de site</w:t>
      </w:r>
      <w:r w:rsidR="007254B7">
        <w:t xml:space="preserve"> en zullen allebei vanaf nu </w:t>
      </w:r>
      <w:r w:rsidR="008C2ADD">
        <w:t>reizigers genoemd worden</w:t>
      </w:r>
      <w:r w:rsidR="00615FB9">
        <w:t>.</w:t>
      </w:r>
    </w:p>
    <w:p w:rsidR="00AC7D9E" w:rsidP="00F953D2" w:rsidRDefault="00AC7D9E" w14:paraId="0E1AAE8B" w14:textId="4CB4D029">
      <w:r>
        <w:t xml:space="preserve">Het enige wat het verschil is </w:t>
      </w:r>
      <w:r w:rsidR="001E4C05">
        <w:t xml:space="preserve">tussen de 2 is dat begeleiders </w:t>
      </w:r>
      <w:r w:rsidR="00033829">
        <w:t>in de backend een organisator van een reis kunnen gemaakt worden</w:t>
      </w:r>
      <w:r w:rsidR="00615FB9">
        <w:t>, welke rol we straks zullen bespreken.</w:t>
      </w:r>
    </w:p>
    <w:p w:rsidR="00F85F41" w:rsidP="00F953D2" w:rsidRDefault="00F85F41" w14:paraId="589C9208" w14:textId="0F6DC1A0">
      <w:r>
        <w:t>Begeleiders kunnen alle menupunten zien dat de gasten kunnen zien met een paar extraatjes erbij.</w:t>
      </w:r>
    </w:p>
    <w:p w:rsidRPr="00F953D2" w:rsidR="007254B7" w:rsidP="00F953D2" w:rsidRDefault="00D44740" w14:paraId="11F36C5C" w14:textId="1CA3E9F2">
      <w:r>
        <w:t>Zo hebben ze een extra “Hotels”</w:t>
      </w:r>
      <w:r w:rsidR="00DB2544">
        <w:t>, “</w:t>
      </w:r>
      <w:proofErr w:type="spellStart"/>
      <w:r w:rsidR="00DB2544">
        <w:t>Autos</w:t>
      </w:r>
      <w:proofErr w:type="spellEnd"/>
      <w:r w:rsidR="00DB2544">
        <w:t>” en “Mijn gegevens” menupunt</w:t>
      </w:r>
      <w:r w:rsidR="00342F3A">
        <w:t xml:space="preserve"> (Figuur 22).</w:t>
      </w:r>
    </w:p>
    <w:p w:rsidR="00583330" w:rsidP="00B34072" w:rsidRDefault="00A950B4" w14:paraId="3A9AB02B" w14:textId="77777777">
      <w:pPr>
        <w:keepNext/>
      </w:pPr>
      <w:r>
        <w:rPr>
          <w:noProof/>
        </w:rPr>
        <w:drawing>
          <wp:inline distT="0" distB="0" distL="0" distR="0" wp14:anchorId="48B517B5" wp14:editId="6A59E6CD">
            <wp:extent cx="5760720" cy="2931795"/>
            <wp:effectExtent l="0" t="0" r="0" b="1905"/>
            <wp:docPr id="1847153870" name="Picture 1847153870" descr="C:\Users\kaana\AppData\Local\Microsoft\Windows\INetCache\Content.MSO\B262C5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p>
    <w:p w:rsidRPr="00A950B4" w:rsidR="00A950B4" w:rsidP="00B34072" w:rsidRDefault="00B34072" w14:paraId="608F38F2" w14:textId="22D219D2">
      <w:pPr>
        <w:pStyle w:val="Caption"/>
      </w:pPr>
      <w:bookmarkStart w:name="_Toc533057163" w:id="97"/>
      <w:bookmarkStart w:name="_Toc534935734" w:id="98"/>
      <w:r>
        <w:t xml:space="preserve">Figuur </w:t>
      </w:r>
      <w:r>
        <w:fldChar w:fldCharType="begin"/>
      </w:r>
      <w:r>
        <w:instrText xml:space="preserve"> SEQ Figuur \* ARABIC </w:instrText>
      </w:r>
      <w:r>
        <w:fldChar w:fldCharType="separate"/>
      </w:r>
      <w:r w:rsidR="00B75A81">
        <w:rPr>
          <w:noProof/>
        </w:rPr>
        <w:t>22</w:t>
      </w:r>
      <w:r>
        <w:fldChar w:fldCharType="end"/>
      </w:r>
      <w:r>
        <w:t xml:space="preserve">: </w:t>
      </w:r>
      <w:r w:rsidR="00F85F41">
        <w:t xml:space="preserve">menupunten </w:t>
      </w:r>
      <w:r w:rsidR="00583330">
        <w:t>–</w:t>
      </w:r>
      <w:r w:rsidR="00F85F41">
        <w:t xml:space="preserve"> Reizigers</w:t>
      </w:r>
      <w:bookmarkEnd w:id="97"/>
      <w:bookmarkEnd w:id="98"/>
    </w:p>
    <w:p w:rsidR="002F2E13" w:rsidP="002F2E13" w:rsidRDefault="002F2E13" w14:paraId="2E9FAE6F" w14:textId="77777777"/>
    <w:p w:rsidRPr="002F2E13" w:rsidR="002F2E13" w:rsidP="002F2E13" w:rsidRDefault="002F2E13" w14:paraId="25E1689D" w14:textId="09AF061A">
      <w:pPr>
        <w:pStyle w:val="Heading3"/>
      </w:pPr>
      <w:bookmarkStart w:name="_Toc533057107" w:id="99"/>
      <w:bookmarkStart w:name="_Toc534925224" w:id="100"/>
      <w:r>
        <w:lastRenderedPageBreak/>
        <w:t>Profiel</w:t>
      </w:r>
      <w:bookmarkEnd w:id="99"/>
      <w:bookmarkEnd w:id="100"/>
    </w:p>
    <w:p w:rsidR="00583330" w:rsidP="00583330" w:rsidRDefault="00583330" w14:paraId="14D8CED9" w14:textId="7A9A1F5B"/>
    <w:p w:rsidRPr="00583330" w:rsidR="00583330" w:rsidP="00583330" w:rsidRDefault="00FA042A" w14:paraId="05B1E61D" w14:textId="6509AB4F">
      <w:r>
        <w:t xml:space="preserve">Bij het klikken </w:t>
      </w:r>
      <w:r w:rsidR="00B1169E">
        <w:t>op</w:t>
      </w:r>
      <w:r>
        <w:t xml:space="preserve"> “Mijn gegevens” in de </w:t>
      </w:r>
      <w:r w:rsidR="007B599C">
        <w:t>profielsectie van het menu</w:t>
      </w:r>
      <w:r w:rsidR="001E568A">
        <w:t xml:space="preserve"> komt de reiziger terecht </w:t>
      </w:r>
      <w:r w:rsidR="00FB791C">
        <w:t>op</w:t>
      </w:r>
      <w:r w:rsidR="001E568A">
        <w:t xml:space="preserve"> een pagina waar hij al zijn persoonlijke gegevens </w:t>
      </w:r>
      <w:r w:rsidR="0044461E">
        <w:t>kan inkijken die hij bij registratie had meegegeven</w:t>
      </w:r>
      <w:r w:rsidR="00DD5C11">
        <w:t xml:space="preserve"> </w:t>
      </w:r>
      <w:r w:rsidR="00EA1778">
        <w:t xml:space="preserve">onderverdeeld </w:t>
      </w:r>
      <w:r w:rsidR="008F49EB">
        <w:t xml:space="preserve">in thema’s </w:t>
      </w:r>
      <w:r w:rsidR="00DD5C11">
        <w:t>(Figuur 23)</w:t>
      </w:r>
      <w:r w:rsidR="008F49EB">
        <w:t>.</w:t>
      </w:r>
    </w:p>
    <w:p w:rsidRPr="009B4D18" w:rsidR="009B4D18" w:rsidP="009B4D18" w:rsidRDefault="009B4D18" w14:paraId="4C6461B5" w14:textId="77777777"/>
    <w:p w:rsidR="00F85F41" w:rsidP="00F85F41" w:rsidRDefault="003476EF" w14:paraId="376E442C" w14:textId="77777777">
      <w:pPr>
        <w:keepNext/>
      </w:pPr>
      <w:r>
        <w:rPr>
          <w:noProof/>
        </w:rPr>
        <w:drawing>
          <wp:inline distT="0" distB="0" distL="0" distR="0" wp14:anchorId="6C00B91E" wp14:editId="38B6CC67">
            <wp:extent cx="5760720" cy="3594735"/>
            <wp:effectExtent l="0" t="0" r="0" b="5715"/>
            <wp:docPr id="471505525" name="Picture 471505525" descr="C:\Users\kaana\AppData\Local\Microsoft\Windows\INetCache\Content.MSO\890D3D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3594735"/>
                    </a:xfrm>
                    <a:prstGeom prst="rect">
                      <a:avLst/>
                    </a:prstGeom>
                  </pic:spPr>
                </pic:pic>
              </a:graphicData>
            </a:graphic>
          </wp:inline>
        </w:drawing>
      </w:r>
    </w:p>
    <w:p w:rsidRPr="003476EF" w:rsidR="003476EF" w:rsidP="00F85F41" w:rsidRDefault="00F85F41" w14:paraId="1212ABC5" w14:textId="45DA86B1">
      <w:pPr>
        <w:pStyle w:val="Caption"/>
      </w:pPr>
      <w:bookmarkStart w:name="_Toc533057164" w:id="101"/>
      <w:bookmarkStart w:name="_Toc534935735" w:id="102"/>
      <w:r>
        <w:t xml:space="preserve">Figuur </w:t>
      </w:r>
      <w:r>
        <w:fldChar w:fldCharType="begin"/>
      </w:r>
      <w:r>
        <w:instrText xml:space="preserve"> SEQ Figuur \* ARABIC </w:instrText>
      </w:r>
      <w:r>
        <w:fldChar w:fldCharType="separate"/>
      </w:r>
      <w:r w:rsidR="00B75A81">
        <w:rPr>
          <w:noProof/>
        </w:rPr>
        <w:t>23</w:t>
      </w:r>
      <w:r>
        <w:fldChar w:fldCharType="end"/>
      </w:r>
      <w:r w:rsidR="00342F3A">
        <w:t xml:space="preserve">: </w:t>
      </w:r>
      <w:r w:rsidR="004F5195">
        <w:t xml:space="preserve">Bekijken </w:t>
      </w:r>
      <w:r w:rsidR="00583330">
        <w:t xml:space="preserve">van je eigen profiel </w:t>
      </w:r>
      <w:r w:rsidR="00FD6AC0">
        <w:t>–</w:t>
      </w:r>
      <w:r w:rsidR="00583330">
        <w:t xml:space="preserve"> Reizigers</w:t>
      </w:r>
      <w:bookmarkEnd w:id="101"/>
      <w:bookmarkEnd w:id="102"/>
    </w:p>
    <w:p w:rsidR="00FD6AC0" w:rsidP="00FD6AC0" w:rsidRDefault="00FD6AC0" w14:paraId="46AF3AB3" w14:textId="77777777"/>
    <w:p w:rsidR="00BB67B1" w:rsidP="00FD6AC0" w:rsidRDefault="00BB67B1" w14:paraId="7F034ED1" w14:textId="6A1C09E9">
      <w:r>
        <w:t xml:space="preserve">Als de Reiziger op </w:t>
      </w:r>
      <w:r w:rsidR="00D10AF6">
        <w:t xml:space="preserve">de “Aanpassen” knop klikt beneden op de pagina </w:t>
      </w:r>
      <w:r w:rsidR="00EF4D90">
        <w:t>veranderen alle tekstvakjes</w:t>
      </w:r>
      <w:r w:rsidR="00B260A2">
        <w:t>,</w:t>
      </w:r>
      <w:r w:rsidR="00EF4D90">
        <w:t xml:space="preserve"> </w:t>
      </w:r>
      <w:r w:rsidR="00B260A2">
        <w:t xml:space="preserve">op een paar uitzonderingen na, </w:t>
      </w:r>
      <w:r w:rsidR="00EF4D90">
        <w:t xml:space="preserve">in </w:t>
      </w:r>
      <w:r w:rsidR="00D64A93">
        <w:t>inputveldjes</w:t>
      </w:r>
      <w:r w:rsidR="002E1144">
        <w:t xml:space="preserve"> zodat </w:t>
      </w:r>
      <w:r w:rsidR="00B260A2">
        <w:t>de reiziger al zijn gegevens kan aanpassen.</w:t>
      </w:r>
    </w:p>
    <w:p w:rsidRPr="00FD6AC0" w:rsidR="004A515C" w:rsidP="00FD6AC0" w:rsidRDefault="004A515C" w14:paraId="50B53192" w14:textId="5744A241">
      <w:r>
        <w:t>De uitzonderingen zijn</w:t>
      </w:r>
      <w:r w:rsidR="007365D8">
        <w:t xml:space="preserve"> “Geslacht”</w:t>
      </w:r>
      <w:r w:rsidR="008F5E21">
        <w:t xml:space="preserve"> (worden radiobuttons) </w:t>
      </w:r>
      <w:r w:rsidR="007365D8">
        <w:t xml:space="preserve">, “Richting” </w:t>
      </w:r>
      <w:r w:rsidR="008F5E21">
        <w:t>(</w:t>
      </w:r>
      <w:r w:rsidR="00871494">
        <w:t xml:space="preserve">Wordt een select veldje waar de gebruiker een bestaande richting uit kan kiezen), “Afstudeerrichting” </w:t>
      </w:r>
      <w:r w:rsidR="002162DC">
        <w:t xml:space="preserve">(Wordt een select veldje waar de gebruiker een bestaande afstudeerrichting van de gekozen studeerrichting uit kan kiezen), </w:t>
      </w:r>
      <w:r w:rsidR="00DD3DDD">
        <w:t xml:space="preserve">“Gemeente” (Wordt ook een select veldje met alle mogelijke </w:t>
      </w:r>
      <w:r w:rsidR="000D103E">
        <w:t>gemeentes in een lijst)</w:t>
      </w:r>
      <w:r w:rsidR="00243004">
        <w:t>, “Datum” (Wordt een Date Picker)</w:t>
      </w:r>
      <w:r w:rsidR="00253A15">
        <w:t xml:space="preserve">, </w:t>
      </w:r>
      <w:r w:rsidR="00A24C3E">
        <w:t>bij het vragen naar je medische aandoeningen</w:t>
      </w:r>
      <w:r w:rsidR="00782BE2">
        <w:t xml:space="preserve"> </w:t>
      </w:r>
      <w:r w:rsidR="00253A15">
        <w:t>en de Reis waar de reiziger naartoe gaat</w:t>
      </w:r>
      <w:r w:rsidR="000319C7">
        <w:t xml:space="preserve">, </w:t>
      </w:r>
      <w:r w:rsidR="00253A15">
        <w:t>welke niet aangepast kan worden</w:t>
      </w:r>
      <w:r w:rsidR="000319C7">
        <w:t xml:space="preserve"> (Figuur 24).</w:t>
      </w:r>
    </w:p>
    <w:p w:rsidR="00F85F41" w:rsidP="00F85F41" w:rsidRDefault="00163EA0" w14:paraId="48122CD2" w14:textId="77777777">
      <w:pPr>
        <w:keepNext/>
      </w:pPr>
      <w:r>
        <w:rPr>
          <w:noProof/>
        </w:rPr>
        <w:lastRenderedPageBreak/>
        <w:drawing>
          <wp:inline distT="0" distB="0" distL="0" distR="0" wp14:anchorId="717AFEDA" wp14:editId="26B1A3F2">
            <wp:extent cx="5760720" cy="4819652"/>
            <wp:effectExtent l="0" t="0" r="0" b="0"/>
            <wp:docPr id="49687383" name="Picture 49687383" descr="C:\Users\kaana\AppData\Local\Microsoft\Windows\INetCache\Content.MSO\9F07F5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4819652"/>
                    </a:xfrm>
                    <a:prstGeom prst="rect">
                      <a:avLst/>
                    </a:prstGeom>
                  </pic:spPr>
                </pic:pic>
              </a:graphicData>
            </a:graphic>
          </wp:inline>
        </w:drawing>
      </w:r>
    </w:p>
    <w:p w:rsidR="00163EA0" w:rsidP="00F85F41" w:rsidRDefault="00F85F41" w14:paraId="4E1076EC" w14:textId="001B1E12">
      <w:pPr>
        <w:pStyle w:val="Caption"/>
      </w:pPr>
      <w:bookmarkStart w:name="_Toc533057165" w:id="103"/>
      <w:bookmarkStart w:name="_Toc534935736" w:id="104"/>
      <w:r>
        <w:t xml:space="preserve">Figuur </w:t>
      </w:r>
      <w:r>
        <w:fldChar w:fldCharType="begin"/>
      </w:r>
      <w:r>
        <w:instrText xml:space="preserve"> SEQ Figuur \* ARABIC </w:instrText>
      </w:r>
      <w:r>
        <w:fldChar w:fldCharType="separate"/>
      </w:r>
      <w:r w:rsidR="00B75A81">
        <w:rPr>
          <w:noProof/>
        </w:rPr>
        <w:t>24</w:t>
      </w:r>
      <w:r>
        <w:fldChar w:fldCharType="end"/>
      </w:r>
      <w:r w:rsidR="008F49EB">
        <w:t xml:space="preserve">: Aanpassen van je eigen profiel </w:t>
      </w:r>
      <w:r w:rsidR="00782BE2">
        <w:t>–</w:t>
      </w:r>
      <w:r w:rsidR="008F49EB">
        <w:t xml:space="preserve"> Reizigers</w:t>
      </w:r>
      <w:bookmarkEnd w:id="103"/>
      <w:bookmarkEnd w:id="104"/>
    </w:p>
    <w:p w:rsidR="00782BE2" w:rsidP="00782BE2" w:rsidRDefault="00782BE2" w14:paraId="1D7273FD" w14:textId="4AD86DFA"/>
    <w:p w:rsidR="007E6F32" w:rsidP="00782BE2" w:rsidRDefault="003501AF" w14:paraId="00886FD4" w14:textId="77777777">
      <w:r>
        <w:t xml:space="preserve">De Reiziger kan zijn gegevens aanpassen zoals hij wil en </w:t>
      </w:r>
      <w:r w:rsidR="007E6F32">
        <w:t>klikt op “Opslaan” (Figuur 25) als hij alles wat aangepast moet worden heeft aangepast.</w:t>
      </w:r>
    </w:p>
    <w:p w:rsidR="000319C7" w:rsidP="00782BE2" w:rsidRDefault="007E6F32" w14:paraId="5A264D3A" w14:textId="32E7C832">
      <w:r>
        <w:t>Bij het klikken op opslaan worden alle velden gecontroleerd of ze ook daadwerkelijk geldig zijn.</w:t>
      </w:r>
      <w:r w:rsidR="003501AF">
        <w:t xml:space="preserve"> </w:t>
      </w:r>
      <w:r w:rsidR="000319C7">
        <w:t xml:space="preserve">Er wordt </w:t>
      </w:r>
      <w:r w:rsidR="00411539">
        <w:t>gekeken of de IBAN-, Bic-</w:t>
      </w:r>
      <w:r w:rsidR="000A094D">
        <w:t xml:space="preserve"> en telefoonnummer</w:t>
      </w:r>
      <w:r w:rsidR="00DE1BBD">
        <w:t>s ook echt geldige nummers zijn</w:t>
      </w:r>
      <w:r w:rsidR="00DA1164">
        <w:t>. Bij foutieve gegevens wordt de site herladen met een foutbericht voor de foutief ingevulde velden (Figuur 25).</w:t>
      </w:r>
      <w:r w:rsidR="00836EA9">
        <w:t xml:space="preserve"> Als alle gegevens correct zijn ingevuld krijg de reiziger een succesbericht en worden al zijn gegevens ook effectief aangepast.</w:t>
      </w:r>
    </w:p>
    <w:p w:rsidRPr="00782BE2" w:rsidR="00253A15" w:rsidP="00782BE2" w:rsidRDefault="00253A15" w14:paraId="34AE21B2" w14:textId="77777777"/>
    <w:p w:rsidR="00782BE2" w:rsidP="00782BE2" w:rsidRDefault="00782BE2" w14:paraId="1E515686" w14:textId="77777777">
      <w:pPr>
        <w:keepNext/>
      </w:pPr>
      <w:r>
        <w:rPr>
          <w:noProof/>
        </w:rPr>
        <w:lastRenderedPageBreak/>
        <w:drawing>
          <wp:inline distT="0" distB="0" distL="0" distR="0" wp14:anchorId="65C34DFA" wp14:editId="17A1D5E8">
            <wp:extent cx="5760720" cy="5318758"/>
            <wp:effectExtent l="0" t="0" r="0" b="0"/>
            <wp:docPr id="2091901278" name="Picture 2091901278" descr="C:\Users\kaana\AppData\Local\Microsoft\Windows\INetCache\Content.MSO\C1861B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5318758"/>
                    </a:xfrm>
                    <a:prstGeom prst="rect">
                      <a:avLst/>
                    </a:prstGeom>
                  </pic:spPr>
                </pic:pic>
              </a:graphicData>
            </a:graphic>
          </wp:inline>
        </w:drawing>
      </w:r>
    </w:p>
    <w:p w:rsidR="00782BE2" w:rsidP="00782BE2" w:rsidRDefault="00782BE2" w14:paraId="71BA6574" w14:textId="32B03440">
      <w:pPr>
        <w:pStyle w:val="Caption"/>
      </w:pPr>
      <w:bookmarkStart w:name="_Toc533057166" w:id="105"/>
      <w:bookmarkStart w:name="_Toc534935737" w:id="106"/>
      <w:r>
        <w:t xml:space="preserve">Figuur </w:t>
      </w:r>
      <w:r>
        <w:fldChar w:fldCharType="begin"/>
      </w:r>
      <w:r>
        <w:instrText xml:space="preserve"> SEQ Figuur \* ARABIC </w:instrText>
      </w:r>
      <w:r>
        <w:fldChar w:fldCharType="separate"/>
      </w:r>
      <w:r w:rsidR="00B75A81">
        <w:rPr>
          <w:noProof/>
        </w:rPr>
        <w:t>25</w:t>
      </w:r>
      <w:r>
        <w:fldChar w:fldCharType="end"/>
      </w:r>
      <w:r w:rsidR="00DA1164">
        <w:t xml:space="preserve">: Foutief aangepaste velden profiel </w:t>
      </w:r>
      <w:r w:rsidR="00836EA9">
        <w:t>–</w:t>
      </w:r>
      <w:r w:rsidR="00DA1164">
        <w:t xml:space="preserve"> Reizigers</w:t>
      </w:r>
      <w:bookmarkEnd w:id="105"/>
      <w:bookmarkEnd w:id="106"/>
    </w:p>
    <w:p w:rsidR="002F2E13" w:rsidP="002F2E13" w:rsidRDefault="002F2E13" w14:paraId="30457891" w14:textId="77777777"/>
    <w:p w:rsidR="00836EA9" w:rsidP="002F2E13" w:rsidRDefault="002F2E13" w14:paraId="45F10EDA" w14:textId="34532966">
      <w:pPr>
        <w:pStyle w:val="Heading3"/>
      </w:pPr>
      <w:bookmarkStart w:name="_Toc533057108" w:id="107"/>
      <w:bookmarkStart w:name="_Toc534925225" w:id="108"/>
      <w:r>
        <w:t>Hotels</w:t>
      </w:r>
      <w:bookmarkEnd w:id="107"/>
      <w:bookmarkEnd w:id="108"/>
    </w:p>
    <w:p w:rsidRPr="002F2E13" w:rsidR="002F2E13" w:rsidP="002F2E13" w:rsidRDefault="002F2E13" w14:paraId="3143420A" w14:textId="77777777"/>
    <w:p w:rsidRPr="00836EA9" w:rsidR="00836EA9" w:rsidP="00836EA9" w:rsidRDefault="00F02DD5" w14:paraId="21148990" w14:textId="4F305506">
      <w:r>
        <w:t xml:space="preserve">Als de reiziger op “Hotels” klikt in </w:t>
      </w:r>
      <w:r w:rsidR="00EB4129">
        <w:t>het m</w:t>
      </w:r>
      <w:r w:rsidR="00140912">
        <w:t>enu wordt hij naar een pagina doorverwezen waar hij een lijst krijgt van alle hotels wa</w:t>
      </w:r>
      <w:r w:rsidR="00BB6C53">
        <w:t>ar hij zal slapen op zijn gekozen reis</w:t>
      </w:r>
      <w:r w:rsidR="00A13E6B">
        <w:t xml:space="preserve"> (Figuur 26). Hij ziet de namen</w:t>
      </w:r>
      <w:r w:rsidR="00C53BA9">
        <w:t xml:space="preserve"> van alle hotels</w:t>
      </w:r>
      <w:r w:rsidR="00485D58">
        <w:t xml:space="preserve"> en de data </w:t>
      </w:r>
      <w:r w:rsidR="008F7AD2">
        <w:t>wanneer</w:t>
      </w:r>
      <w:r w:rsidR="00485D58">
        <w:t xml:space="preserve"> hij zal verblijven </w:t>
      </w:r>
      <w:r w:rsidR="00C53BA9">
        <w:t>in</w:t>
      </w:r>
      <w:r w:rsidR="00485D58">
        <w:t xml:space="preserve"> d</w:t>
      </w:r>
      <w:r w:rsidR="00C53BA9">
        <w:t>at bepaalde hotel.</w:t>
      </w:r>
    </w:p>
    <w:p w:rsidR="00F85F41" w:rsidP="00F85F41" w:rsidRDefault="0065552A" w14:paraId="3EC2425E" w14:textId="77777777">
      <w:pPr>
        <w:keepNext/>
      </w:pPr>
      <w:r>
        <w:rPr>
          <w:noProof/>
        </w:rPr>
        <w:lastRenderedPageBreak/>
        <w:drawing>
          <wp:inline distT="0" distB="0" distL="0" distR="0" wp14:anchorId="046198DE" wp14:editId="42431E9D">
            <wp:extent cx="5760720" cy="2931795"/>
            <wp:effectExtent l="0" t="0" r="0" b="1905"/>
            <wp:docPr id="136696256" name="Picture 136696256" descr="C:\Users\kaana\AppData\Local\Microsoft\Windows\INetCache\Content.MSO\72A0C5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p>
    <w:p w:rsidR="00004D4B" w:rsidP="00F85F41" w:rsidRDefault="00F85F41" w14:paraId="6E1E641C" w14:textId="690C9CFE">
      <w:pPr>
        <w:pStyle w:val="Caption"/>
      </w:pPr>
      <w:bookmarkStart w:name="_Toc533057167" w:id="109"/>
      <w:bookmarkStart w:name="_Toc534935738" w:id="110"/>
      <w:r>
        <w:t xml:space="preserve">Figuur </w:t>
      </w:r>
      <w:r>
        <w:fldChar w:fldCharType="begin"/>
      </w:r>
      <w:r>
        <w:instrText xml:space="preserve"> SEQ Figuur \* ARABIC </w:instrText>
      </w:r>
      <w:r>
        <w:fldChar w:fldCharType="separate"/>
      </w:r>
      <w:r w:rsidR="00B75A81">
        <w:rPr>
          <w:noProof/>
        </w:rPr>
        <w:t>26</w:t>
      </w:r>
      <w:r>
        <w:fldChar w:fldCharType="end"/>
      </w:r>
      <w:r w:rsidR="008F7AD2">
        <w:t>: Hotels – Reizigers</w:t>
      </w:r>
      <w:bookmarkEnd w:id="109"/>
      <w:bookmarkEnd w:id="110"/>
    </w:p>
    <w:p w:rsidRPr="008F7AD2" w:rsidR="008F7AD2" w:rsidP="008F7AD2" w:rsidRDefault="00F319E4" w14:paraId="29341004" w14:textId="74167068">
      <w:r>
        <w:t xml:space="preserve">Aan de linkerkant van iedere hotel is er een infoknop waarop je kan klikken om meer informatie te zien over </w:t>
      </w:r>
      <w:r w:rsidR="00771263">
        <w:t>dit hotel. Je kan de eventuele naam, adres, telefoonnummer en emailadres hier zien.</w:t>
      </w:r>
      <w:r w:rsidR="004237C4">
        <w:t xml:space="preserve"> (Figuur 27)</w:t>
      </w:r>
    </w:p>
    <w:p w:rsidR="00F85F41" w:rsidP="00F85F41" w:rsidRDefault="0065552A" w14:paraId="11FF2845" w14:textId="77777777">
      <w:pPr>
        <w:keepNext/>
      </w:pPr>
      <w:r>
        <w:rPr>
          <w:noProof/>
        </w:rPr>
        <w:drawing>
          <wp:inline distT="0" distB="0" distL="0" distR="0" wp14:anchorId="17B4CF25" wp14:editId="4E4BCFE9">
            <wp:extent cx="5760720" cy="2931795"/>
            <wp:effectExtent l="0" t="0" r="0" b="1905"/>
            <wp:docPr id="929323739" name="Picture 929323739" descr="C:\Users\kaana\AppData\Local\Microsoft\Windows\INetCache\Content.MSO\E3B1B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p>
    <w:p w:rsidR="0065552A" w:rsidP="00F85F41" w:rsidRDefault="00F85F41" w14:paraId="7C21EE5A" w14:textId="5D5B2A84">
      <w:pPr>
        <w:pStyle w:val="Caption"/>
      </w:pPr>
      <w:bookmarkStart w:name="_Toc533057168" w:id="111"/>
      <w:bookmarkStart w:name="_Toc534935739" w:id="112"/>
      <w:r>
        <w:t xml:space="preserve">Figuur </w:t>
      </w:r>
      <w:r>
        <w:fldChar w:fldCharType="begin"/>
      </w:r>
      <w:r>
        <w:instrText xml:space="preserve"> SEQ Figuur \* ARABIC </w:instrText>
      </w:r>
      <w:r>
        <w:fldChar w:fldCharType="separate"/>
      </w:r>
      <w:r w:rsidR="00B75A81">
        <w:rPr>
          <w:noProof/>
        </w:rPr>
        <w:t>27</w:t>
      </w:r>
      <w:r>
        <w:fldChar w:fldCharType="end"/>
      </w:r>
      <w:r w:rsidR="004237C4">
        <w:t>: Informatie over een bepaalde hotel – Reizigers</w:t>
      </w:r>
      <w:bookmarkEnd w:id="111"/>
      <w:bookmarkEnd w:id="112"/>
    </w:p>
    <w:p w:rsidR="004237C4" w:rsidP="004237C4" w:rsidRDefault="004237C4" w14:paraId="4E64128A" w14:textId="26E23AE8"/>
    <w:p w:rsidRPr="004237C4" w:rsidR="004237C4" w:rsidP="004237C4" w:rsidRDefault="004237C4" w14:paraId="4FFAADA6" w14:textId="3CDCB556">
      <w:r>
        <w:t xml:space="preserve">Op het klikken van </w:t>
      </w:r>
      <w:r w:rsidR="00160E9B">
        <w:t>“Bekijk Kamers” in de hotellijst wordt je naar een pagina genavigeerd waar je een lijst ziet met alle kamers waarvoor studenten zich kunnen inschrijven</w:t>
      </w:r>
      <w:r w:rsidR="005E0AEE">
        <w:t xml:space="preserve"> (Figuur 28).</w:t>
      </w:r>
    </w:p>
    <w:p w:rsidR="00F85F41" w:rsidP="00F85F41" w:rsidRDefault="00852785" w14:paraId="446FD5A9" w14:textId="77777777">
      <w:pPr>
        <w:keepNext/>
      </w:pPr>
      <w:r>
        <w:rPr>
          <w:noProof/>
        </w:rPr>
        <w:lastRenderedPageBreak/>
        <w:drawing>
          <wp:inline distT="0" distB="0" distL="0" distR="0" wp14:anchorId="5D824DFB" wp14:editId="5BAD89A4">
            <wp:extent cx="5760720" cy="2931795"/>
            <wp:effectExtent l="0" t="0" r="0" b="1905"/>
            <wp:docPr id="476116659" name="Picture 476116659" descr="C:\Users\kaana\AppData\Local\Microsoft\Windows\INetCache\Content.MSO\ECB9EA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p>
    <w:p w:rsidR="00852785" w:rsidP="00F85F41" w:rsidRDefault="00F85F41" w14:paraId="5127F6C4" w14:textId="4899DC7B">
      <w:pPr>
        <w:pStyle w:val="Caption"/>
      </w:pPr>
      <w:bookmarkStart w:name="_Toc533057169" w:id="113"/>
      <w:bookmarkStart w:name="_Toc534935740" w:id="114"/>
      <w:r>
        <w:t xml:space="preserve">Figuur </w:t>
      </w:r>
      <w:r>
        <w:fldChar w:fldCharType="begin"/>
      </w:r>
      <w:r>
        <w:instrText xml:space="preserve"> SEQ Figuur \* ARABIC </w:instrText>
      </w:r>
      <w:r>
        <w:fldChar w:fldCharType="separate"/>
      </w:r>
      <w:r w:rsidR="00B75A81">
        <w:rPr>
          <w:noProof/>
        </w:rPr>
        <w:t>28</w:t>
      </w:r>
      <w:r>
        <w:fldChar w:fldCharType="end"/>
      </w:r>
      <w:r w:rsidR="005E0AEE">
        <w:t>: Lijst Kamers gekozen hotel – Reizigers</w:t>
      </w:r>
      <w:bookmarkEnd w:id="113"/>
      <w:bookmarkEnd w:id="114"/>
    </w:p>
    <w:p w:rsidR="00F85F41" w:rsidP="00DD580E" w:rsidRDefault="005E0AEE" w14:paraId="0339DD67" w14:textId="1AE448BC">
      <w:r>
        <w:t xml:space="preserve">Als de reiziger op “Bekijk kamer” drukt </w:t>
      </w:r>
      <w:r w:rsidR="008C44D1">
        <w:t xml:space="preserve">krijgt hij een lijst te zien met alle andere reizigers die al voor deze kamer zijn ingeschreven en als de kamer niet vol is kan hij zich eventueel </w:t>
      </w:r>
      <w:r w:rsidR="008A1F8D">
        <w:t>voor deze kamer inschrij</w:t>
      </w:r>
      <w:r w:rsidR="00867CE8">
        <w:t xml:space="preserve">ven door op “Kies kamer” te drukken (Figuur </w:t>
      </w:r>
      <w:r w:rsidR="00DD580E">
        <w:t>30</w:t>
      </w:r>
      <w:r w:rsidR="00867CE8">
        <w:t>).</w:t>
      </w:r>
    </w:p>
    <w:p w:rsidR="007832F8" w:rsidP="003476EF" w:rsidRDefault="007832F8" w14:paraId="064A5633" w14:textId="77777777"/>
    <w:p w:rsidR="00F85F41" w:rsidP="00F85F41" w:rsidRDefault="00323189" w14:paraId="38B2696A" w14:textId="77777777">
      <w:pPr>
        <w:keepNext/>
      </w:pPr>
      <w:r>
        <w:rPr>
          <w:noProof/>
        </w:rPr>
        <w:drawing>
          <wp:inline distT="0" distB="0" distL="0" distR="0" wp14:anchorId="0B5397DF" wp14:editId="7A5D606D">
            <wp:extent cx="5760720" cy="2931795"/>
            <wp:effectExtent l="0" t="0" r="0" b="1905"/>
            <wp:docPr id="2111576145" name="Picture 2111576145" descr="C:\Users\kaana\AppData\Local\Microsoft\Windows\INetCache\Content.MSO\5CBF05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p>
    <w:p w:rsidR="00004D4B" w:rsidP="00F85F41" w:rsidRDefault="00F85F41" w14:paraId="7BE8BF55" w14:textId="1E43D2AE">
      <w:pPr>
        <w:pStyle w:val="Caption"/>
      </w:pPr>
      <w:bookmarkStart w:name="_Toc533057170" w:id="115"/>
      <w:bookmarkStart w:name="_Toc534935741" w:id="116"/>
      <w:r>
        <w:t xml:space="preserve">Figuur </w:t>
      </w:r>
      <w:r>
        <w:fldChar w:fldCharType="begin"/>
      </w:r>
      <w:r>
        <w:instrText xml:space="preserve"> SEQ Figuur \* ARABIC </w:instrText>
      </w:r>
      <w:r>
        <w:fldChar w:fldCharType="separate"/>
      </w:r>
      <w:r w:rsidR="00B75A81">
        <w:rPr>
          <w:noProof/>
        </w:rPr>
        <w:t>29</w:t>
      </w:r>
      <w:r>
        <w:fldChar w:fldCharType="end"/>
      </w:r>
      <w:r w:rsidR="00A0704C">
        <w:t>: Reizigers in een bepaalde hotelkamer – Reizigers</w:t>
      </w:r>
      <w:bookmarkEnd w:id="115"/>
      <w:bookmarkEnd w:id="116"/>
    </w:p>
    <w:p w:rsidRPr="00A0704C" w:rsidR="00A0704C" w:rsidP="00A0704C" w:rsidRDefault="00A0704C" w14:paraId="234CDE8B" w14:textId="6B134A69">
      <w:r>
        <w:t>Als de reiziger een kamer heeft gekozen kan hij er nog altijd uit omdat er dan een knop met “Verlaat kamer” komt onder zijn</w:t>
      </w:r>
      <w:r w:rsidR="00DD580E">
        <w:t xml:space="preserve"> naam op deze pagina (Figuur 31)</w:t>
      </w:r>
    </w:p>
    <w:p w:rsidR="00F85F41" w:rsidP="00F85F41" w:rsidRDefault="004C2B34" w14:paraId="309A0E3D" w14:textId="77777777">
      <w:pPr>
        <w:keepNext/>
      </w:pPr>
      <w:r>
        <w:rPr>
          <w:noProof/>
        </w:rPr>
        <w:lastRenderedPageBreak/>
        <w:drawing>
          <wp:inline distT="0" distB="0" distL="0" distR="0" wp14:anchorId="5D654E0A" wp14:editId="5D453EDF">
            <wp:extent cx="5760720" cy="2931795"/>
            <wp:effectExtent l="0" t="0" r="0" b="1905"/>
            <wp:docPr id="2050215770" name="Picture 2050215770" descr="C:\Users\kaana\AppData\Local\Microsoft\Windows\INetCache\Content.MSO\3F9063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p>
    <w:p w:rsidR="00004D4B" w:rsidP="00F85F41" w:rsidRDefault="00F85F41" w14:paraId="64B190F6" w14:textId="7DE84704">
      <w:pPr>
        <w:pStyle w:val="Caption"/>
      </w:pPr>
      <w:bookmarkStart w:name="_Toc533057171" w:id="117"/>
      <w:bookmarkStart w:name="_Toc534935742" w:id="118"/>
      <w:r>
        <w:t xml:space="preserve">Figuur </w:t>
      </w:r>
      <w:r>
        <w:fldChar w:fldCharType="begin"/>
      </w:r>
      <w:r>
        <w:instrText xml:space="preserve"> SEQ Figuur \* ARABIC </w:instrText>
      </w:r>
      <w:r>
        <w:fldChar w:fldCharType="separate"/>
      </w:r>
      <w:r w:rsidR="00B75A81">
        <w:rPr>
          <w:noProof/>
        </w:rPr>
        <w:t>30</w:t>
      </w:r>
      <w:r>
        <w:fldChar w:fldCharType="end"/>
      </w:r>
      <w:r w:rsidR="001B393D">
        <w:t>: Reiziger kan kamer verlaten – Reizigers</w:t>
      </w:r>
      <w:bookmarkEnd w:id="117"/>
      <w:bookmarkEnd w:id="118"/>
    </w:p>
    <w:p w:rsidRPr="001B393D" w:rsidR="001B393D" w:rsidP="001B393D" w:rsidRDefault="00C848F7" w14:paraId="1F1E5843" w14:textId="57D57127">
      <w:r>
        <w:t xml:space="preserve">Als de reiziger zich ook voor een andere kamer probeert </w:t>
      </w:r>
      <w:r w:rsidR="00B54479">
        <w:t>in te schrijven</w:t>
      </w:r>
      <w:r w:rsidR="00C2358F">
        <w:t xml:space="preserve"> wanneer hij al in ene zit wordt hij gegroet met een foutbericht (Figuur 32) en lukt dit niet.</w:t>
      </w:r>
    </w:p>
    <w:p w:rsidR="00F85F41" w:rsidP="00F85F41" w:rsidRDefault="00F320A5" w14:paraId="50074377" w14:textId="77777777">
      <w:pPr>
        <w:keepNext/>
      </w:pPr>
      <w:r>
        <w:rPr>
          <w:noProof/>
        </w:rPr>
        <w:drawing>
          <wp:inline distT="0" distB="0" distL="0" distR="0" wp14:anchorId="794ACE9A" wp14:editId="035257B0">
            <wp:extent cx="5760720" cy="3272155"/>
            <wp:effectExtent l="0" t="0" r="0" b="4445"/>
            <wp:docPr id="1063575346" name="Picture 1063575346" descr="C:\Users\kaana\AppData\Local\Microsoft\Windows\INetCache\Content.MSO\FCE633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3272155"/>
                    </a:xfrm>
                    <a:prstGeom prst="rect">
                      <a:avLst/>
                    </a:prstGeom>
                  </pic:spPr>
                </pic:pic>
              </a:graphicData>
            </a:graphic>
          </wp:inline>
        </w:drawing>
      </w:r>
    </w:p>
    <w:p w:rsidR="00004D4B" w:rsidP="00F85F41" w:rsidRDefault="00F85F41" w14:paraId="71731A79" w14:textId="4A8F7B53">
      <w:pPr>
        <w:pStyle w:val="Caption"/>
      </w:pPr>
      <w:bookmarkStart w:name="_Toc533057172" w:id="119"/>
      <w:bookmarkStart w:name="_Toc534935743" w:id="120"/>
      <w:r>
        <w:t xml:space="preserve">Figuur </w:t>
      </w:r>
      <w:r>
        <w:fldChar w:fldCharType="begin"/>
      </w:r>
      <w:r>
        <w:instrText xml:space="preserve"> SEQ Figuur \* ARABIC </w:instrText>
      </w:r>
      <w:r>
        <w:fldChar w:fldCharType="separate"/>
      </w:r>
      <w:r w:rsidR="00B75A81">
        <w:rPr>
          <w:noProof/>
        </w:rPr>
        <w:t>31</w:t>
      </w:r>
      <w:r>
        <w:fldChar w:fldCharType="end"/>
      </w:r>
      <w:r w:rsidR="00752304">
        <w:t xml:space="preserve">: Foutbericht kamer kiezen </w:t>
      </w:r>
      <w:r w:rsidR="00CC21C2">
        <w:t>–</w:t>
      </w:r>
      <w:r w:rsidR="00752304">
        <w:t xml:space="preserve"> reizigers</w:t>
      </w:r>
      <w:bookmarkEnd w:id="119"/>
      <w:bookmarkEnd w:id="120"/>
    </w:p>
    <w:p w:rsidR="002F2E13" w:rsidP="002F2E13" w:rsidRDefault="002F2E13" w14:paraId="22A42B2F" w14:textId="77777777"/>
    <w:p w:rsidR="002F2E13" w:rsidP="002F2E13" w:rsidRDefault="002F2E13" w14:paraId="5F6B0AC0" w14:textId="0D2BB45F">
      <w:pPr>
        <w:pStyle w:val="Heading3"/>
      </w:pPr>
      <w:bookmarkStart w:name="_Toc533057109" w:id="121"/>
      <w:bookmarkStart w:name="_Toc534925226" w:id="122"/>
      <w:r>
        <w:t>Auto’s</w:t>
      </w:r>
      <w:bookmarkEnd w:id="121"/>
      <w:bookmarkEnd w:id="122"/>
    </w:p>
    <w:p w:rsidRPr="002F2E13" w:rsidR="002F2E13" w:rsidP="002F2E13" w:rsidRDefault="002F2E13" w14:paraId="16D7AD47" w14:textId="77777777"/>
    <w:p w:rsidRPr="00CC21C2" w:rsidR="00CC21C2" w:rsidP="00CC21C2" w:rsidRDefault="00CC21C2" w14:paraId="00EC40A7" w14:textId="1F086A8D">
      <w:r>
        <w:t>Bij het klikken op “</w:t>
      </w:r>
      <w:proofErr w:type="spellStart"/>
      <w:r>
        <w:t>Autos</w:t>
      </w:r>
      <w:proofErr w:type="spellEnd"/>
      <w:r>
        <w:t xml:space="preserve">” in het menu wordt de reiziger genavigeerd naar een lijst van alle auto’s die gebruikt zullen worden op de reis waar hij naartoe zal gaan. </w:t>
      </w:r>
      <w:r w:rsidR="00394328">
        <w:t xml:space="preserve">Het manier van inschrijven werkt </w:t>
      </w:r>
      <w:r w:rsidR="00394328">
        <w:lastRenderedPageBreak/>
        <w:t>hetzelfde als bij de hotels behalve dat hij zich maar 1 keer kan inschrijven bij een auto</w:t>
      </w:r>
      <w:r w:rsidR="00D75760">
        <w:t>, waar hij bij de hotels voor iedere hotel apart moet inschrijven (Figuur 33).</w:t>
      </w:r>
    </w:p>
    <w:p w:rsidR="00F85F41" w:rsidP="00F85F41" w:rsidRDefault="003B08A0" w14:paraId="71E96550" w14:textId="77777777">
      <w:pPr>
        <w:keepNext/>
      </w:pPr>
      <w:r>
        <w:rPr>
          <w:noProof/>
        </w:rPr>
        <w:drawing>
          <wp:inline distT="0" distB="0" distL="0" distR="0" wp14:anchorId="398F8CAD" wp14:editId="4F7ADACE">
            <wp:extent cx="5760720" cy="2931795"/>
            <wp:effectExtent l="0" t="0" r="0" b="1905"/>
            <wp:docPr id="727008876" name="Picture 727008876" descr="C:\Users\kaana\AppData\Local\Microsoft\Windows\INetCache\Content.MSO\98F246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p>
    <w:p w:rsidR="00004D4B" w:rsidP="00F85F41" w:rsidRDefault="00F85F41" w14:paraId="48E02336" w14:textId="0F0A30AD">
      <w:pPr>
        <w:pStyle w:val="Caption"/>
      </w:pPr>
      <w:bookmarkStart w:name="_Toc533057173" w:id="123"/>
      <w:bookmarkStart w:name="_Toc534935744" w:id="124"/>
      <w:r>
        <w:t xml:space="preserve">Figuur </w:t>
      </w:r>
      <w:r>
        <w:fldChar w:fldCharType="begin"/>
      </w:r>
      <w:r>
        <w:instrText xml:space="preserve"> SEQ Figuur \* ARABIC </w:instrText>
      </w:r>
      <w:r>
        <w:fldChar w:fldCharType="separate"/>
      </w:r>
      <w:r w:rsidR="00B75A81">
        <w:rPr>
          <w:noProof/>
        </w:rPr>
        <w:t>32</w:t>
      </w:r>
      <w:r>
        <w:fldChar w:fldCharType="end"/>
      </w:r>
      <w:r w:rsidR="00D75760">
        <w:t>: Lijst van auto’s – Reizigers</w:t>
      </w:r>
      <w:bookmarkEnd w:id="123"/>
      <w:bookmarkEnd w:id="124"/>
    </w:p>
    <w:p w:rsidRPr="00D75760" w:rsidR="00D75760" w:rsidP="00D75760" w:rsidRDefault="00D75760" w14:paraId="157FAC1A" w14:textId="78B2C3E1">
      <w:r>
        <w:t xml:space="preserve">De reiziger kan </w:t>
      </w:r>
      <w:r w:rsidR="00733718">
        <w:t xml:space="preserve">alle andere reizigers zien die zich hebben ingeschreven voor een bepaalde auto bij het klikken op “Bekijk Auto” </w:t>
      </w:r>
      <w:r w:rsidR="00AA034B">
        <w:t xml:space="preserve">naast de desbetreffende auto en kan zichzelf ook inschrijven </w:t>
      </w:r>
      <w:r w:rsidR="00AA1F73">
        <w:t>voor</w:t>
      </w:r>
      <w:r w:rsidR="00AA034B">
        <w:t xml:space="preserve"> deze auto als er nog plaats is door op “Kies Auto” te drukken (Figuur 34). </w:t>
      </w:r>
      <w:r w:rsidR="00172795">
        <w:t>Zoals bij de hotels kan hij hier ook de auto nog kiezen te verlaten later.</w:t>
      </w:r>
    </w:p>
    <w:p w:rsidR="00F85F41" w:rsidP="00F85F41" w:rsidRDefault="00E555D1" w14:paraId="00EB64BE" w14:textId="77777777">
      <w:pPr>
        <w:keepNext/>
      </w:pPr>
      <w:r>
        <w:rPr>
          <w:noProof/>
        </w:rPr>
        <w:drawing>
          <wp:inline distT="0" distB="0" distL="0" distR="0" wp14:anchorId="19A72F8E" wp14:editId="639659AB">
            <wp:extent cx="5760720" cy="3299460"/>
            <wp:effectExtent l="0" t="0" r="0" b="0"/>
            <wp:docPr id="176020192" name="Picture 176020192" descr="C:\Users\kaana\AppData\Local\Microsoft\Windows\INetCache\Content.MSO\6EADEA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3299460"/>
                    </a:xfrm>
                    <a:prstGeom prst="rect">
                      <a:avLst/>
                    </a:prstGeom>
                  </pic:spPr>
                </pic:pic>
              </a:graphicData>
            </a:graphic>
          </wp:inline>
        </w:drawing>
      </w:r>
    </w:p>
    <w:p w:rsidR="00F85F41" w:rsidP="00F85F41" w:rsidRDefault="00F85F41" w14:paraId="618481C5" w14:textId="4BDA3237">
      <w:pPr>
        <w:pStyle w:val="Caption"/>
      </w:pPr>
      <w:bookmarkStart w:name="_Toc533057174" w:id="125"/>
      <w:bookmarkStart w:name="_Toc534935745" w:id="126"/>
      <w:r>
        <w:t xml:space="preserve">Figuur </w:t>
      </w:r>
      <w:r>
        <w:fldChar w:fldCharType="begin"/>
      </w:r>
      <w:r>
        <w:instrText xml:space="preserve"> SEQ Figuur \* ARABIC </w:instrText>
      </w:r>
      <w:r>
        <w:fldChar w:fldCharType="separate"/>
      </w:r>
      <w:r w:rsidR="00B75A81">
        <w:rPr>
          <w:noProof/>
        </w:rPr>
        <w:t>33</w:t>
      </w:r>
      <w:r>
        <w:fldChar w:fldCharType="end"/>
      </w:r>
      <w:r w:rsidR="00AA034B">
        <w:t>: Auto kiezen – Reizigers</w:t>
      </w:r>
      <w:bookmarkEnd w:id="125"/>
      <w:bookmarkEnd w:id="126"/>
    </w:p>
    <w:p w:rsidRPr="00AA034B" w:rsidR="00AA034B" w:rsidP="00AA034B" w:rsidRDefault="00172795" w14:paraId="15882A6A" w14:textId="5B084A44">
      <w:r>
        <w:t>Als de gebruike</w:t>
      </w:r>
      <w:r w:rsidR="002F2E13">
        <w:t>r zich voor nog een andere auto probeert in te schrijven zonder dat hij zich eerst uitschrijft wordt hij gegroet door een foutbericht op de pagina (Figuur 35).</w:t>
      </w:r>
    </w:p>
    <w:p w:rsidR="00F85F41" w:rsidP="00F85F41" w:rsidRDefault="00E555D1" w14:paraId="300D3E4A" w14:textId="77777777">
      <w:pPr>
        <w:keepNext/>
      </w:pPr>
      <w:r>
        <w:rPr>
          <w:noProof/>
        </w:rPr>
        <w:lastRenderedPageBreak/>
        <w:drawing>
          <wp:inline distT="0" distB="0" distL="0" distR="0" wp14:anchorId="1C2DBA72" wp14:editId="74FAAB76">
            <wp:extent cx="5760720" cy="3550285"/>
            <wp:effectExtent l="0" t="0" r="0" b="0"/>
            <wp:docPr id="2119393281" name="Picture 2119393281" descr="C:\Users\kaana\AppData\Local\Microsoft\Windows\INetCache\Content.MSO\95AEB7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3550285"/>
                    </a:xfrm>
                    <a:prstGeom prst="rect">
                      <a:avLst/>
                    </a:prstGeom>
                  </pic:spPr>
                </pic:pic>
              </a:graphicData>
            </a:graphic>
          </wp:inline>
        </w:drawing>
      </w:r>
    </w:p>
    <w:p w:rsidRPr="00964B54" w:rsidR="00964B54" w:rsidP="00F85F41" w:rsidRDefault="00F85F41" w14:paraId="5C52D9B8" w14:textId="1FBEB938">
      <w:pPr>
        <w:pStyle w:val="Caption"/>
      </w:pPr>
      <w:bookmarkStart w:name="_Toc533057175" w:id="127"/>
      <w:bookmarkStart w:name="_Toc534935746" w:id="128"/>
      <w:r>
        <w:t xml:space="preserve">Figuur </w:t>
      </w:r>
      <w:r>
        <w:fldChar w:fldCharType="begin"/>
      </w:r>
      <w:r>
        <w:instrText xml:space="preserve"> SEQ Figuur \* ARABIC </w:instrText>
      </w:r>
      <w:r>
        <w:fldChar w:fldCharType="separate"/>
      </w:r>
      <w:r w:rsidR="00B75A81">
        <w:rPr>
          <w:noProof/>
        </w:rPr>
        <w:t>34</w:t>
      </w:r>
      <w:r>
        <w:fldChar w:fldCharType="end"/>
      </w:r>
      <w:r w:rsidR="002F2E13">
        <w:t>: Foutbericht auto - Reizigers</w:t>
      </w:r>
      <w:bookmarkEnd w:id="127"/>
      <w:bookmarkEnd w:id="128"/>
    </w:p>
    <w:p w:rsidRPr="00911A33" w:rsidR="00964B54" w:rsidP="007B712A" w:rsidRDefault="1834F6C2" w14:paraId="75830967" w14:textId="19E51815">
      <w:pPr>
        <w:pStyle w:val="Heading2"/>
      </w:pPr>
      <w:bookmarkStart w:name="_Toc533003145" w:id="129"/>
      <w:bookmarkStart w:name="_Toc533005245" w:id="130"/>
      <w:bookmarkStart w:name="_Toc533020294" w:id="131"/>
      <w:bookmarkStart w:name="_Toc533057110" w:id="132"/>
      <w:bookmarkStart w:name="_Toc534925227" w:id="133"/>
      <w:r w:rsidRPr="00911A33">
        <w:t>Organisator</w:t>
      </w:r>
      <w:bookmarkEnd w:id="129"/>
      <w:bookmarkEnd w:id="130"/>
      <w:bookmarkEnd w:id="131"/>
      <w:bookmarkEnd w:id="132"/>
      <w:bookmarkEnd w:id="133"/>
    </w:p>
    <w:p w:rsidR="346B7BC9" w:rsidP="346B7BC9" w:rsidRDefault="738F363D" w14:paraId="75D57446" w14:textId="5178B59B">
      <w:r>
        <w:t>Een organisator is een begeleider met extra rechten op de website. Hij/zij heeft het recht om persoonlijke data van reizigers te bekijken, massa e-mails te versturen, betalingsinformatie te bekijken, hotels te bekijken en toevoegen en auto’s bekijken en toevoegen.</w:t>
      </w:r>
    </w:p>
    <w:p w:rsidR="77BCE517" w:rsidP="77BCE517" w:rsidRDefault="738F363D" w14:paraId="17819AE0" w14:textId="432B78E0">
      <w:pPr>
        <w:pStyle w:val="Heading3"/>
      </w:pPr>
      <w:bookmarkStart w:name="_Toc533005246" w:id="134"/>
      <w:bookmarkStart w:name="_Toc533020295" w:id="135"/>
      <w:bookmarkStart w:name="_Toc533057111" w:id="136"/>
      <w:bookmarkStart w:name="_Toc534925228" w:id="137"/>
      <w:r>
        <w:t>De hoofdpagina</w:t>
      </w:r>
      <w:bookmarkEnd w:id="134"/>
      <w:bookmarkEnd w:id="135"/>
      <w:bookmarkEnd w:id="136"/>
      <w:bookmarkEnd w:id="137"/>
    </w:p>
    <w:p w:rsidR="77BCE517" w:rsidP="77BCE517" w:rsidRDefault="738F363D" w14:paraId="23A8BCB7" w14:textId="72A7E5D1">
      <w:r>
        <w:t>De organisator heeft nog altijd dezelfde hoofdpagina als iedere andere front-end functie buiten een extra menu punt in de navigatiebalk. Dit menu punt bevat alle organisator functies.</w:t>
      </w:r>
    </w:p>
    <w:p w:rsidR="346B7BC9" w:rsidP="00043E0E" w:rsidRDefault="346B7BC9" w14:paraId="60A87976" w14:textId="68969139">
      <w:pPr>
        <w:keepNext/>
      </w:pPr>
      <w:r>
        <w:rPr>
          <w:noProof/>
        </w:rPr>
        <w:lastRenderedPageBreak/>
        <w:drawing>
          <wp:inline distT="0" distB="0" distL="0" distR="0" wp14:anchorId="602A6FB7" wp14:editId="04DA6BBF">
            <wp:extent cx="5724524" cy="2647593"/>
            <wp:effectExtent l="0" t="0" r="0" b="0"/>
            <wp:docPr id="384647011" name="Picture 38464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2647593"/>
                    </a:xfrm>
                    <a:prstGeom prst="rect">
                      <a:avLst/>
                    </a:prstGeom>
                  </pic:spPr>
                </pic:pic>
              </a:graphicData>
            </a:graphic>
          </wp:inline>
        </w:drawing>
      </w:r>
    </w:p>
    <w:p w:rsidR="346B7BC9" w:rsidP="77BCE517" w:rsidRDefault="738F363D" w14:paraId="57A9A2E8" w14:textId="388775ED">
      <w:pPr>
        <w:pStyle w:val="Heading3"/>
      </w:pPr>
      <w:bookmarkStart w:name="_Toc533005247" w:id="138"/>
      <w:bookmarkStart w:name="_Toc533020296" w:id="139"/>
      <w:bookmarkStart w:name="_Toc533057112" w:id="140"/>
      <w:bookmarkStart w:name="_Toc534925229" w:id="141"/>
      <w:r>
        <w:t>Reizigers</w:t>
      </w:r>
      <w:bookmarkEnd w:id="138"/>
      <w:bookmarkEnd w:id="139"/>
      <w:bookmarkEnd w:id="140"/>
      <w:bookmarkEnd w:id="141"/>
    </w:p>
    <w:p w:rsidR="6ADF54F9" w:rsidP="6ADF54F9" w:rsidRDefault="733AD00E" w14:paraId="687C3AF5" w14:textId="0DA140A3">
      <w:r>
        <w:t>Wanneer de organisator naar “Reiziger” navigeert krijg hij een overzicht van al de reizigers van de reis waar hij/</w:t>
      </w:r>
      <w:r w:rsidR="58116F2E">
        <w:t>zij organisator van is.</w:t>
      </w:r>
    </w:p>
    <w:p w:rsidR="58116F2E" w:rsidP="58116F2E" w:rsidRDefault="58116F2E" w14:paraId="140C6F25" w14:textId="1EE2B3AF">
      <w:bookmarkStart w:name="_Toc532991194" w:id="142"/>
      <w:r>
        <w:rPr>
          <w:noProof/>
        </w:rPr>
        <w:drawing>
          <wp:inline distT="0" distB="0" distL="0" distR="0" wp14:anchorId="6734B40F" wp14:editId="2B33A6E5">
            <wp:extent cx="5715000" cy="2643188"/>
            <wp:effectExtent l="0" t="0" r="0" b="0"/>
            <wp:docPr id="1790663928" name="Picture 179066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15000" cy="2643188"/>
                    </a:xfrm>
                    <a:prstGeom prst="rect">
                      <a:avLst/>
                    </a:prstGeom>
                  </pic:spPr>
                </pic:pic>
              </a:graphicData>
            </a:graphic>
          </wp:inline>
        </w:drawing>
      </w:r>
    </w:p>
    <w:p w:rsidRPr="0080560C" w:rsidR="0080560C" w:rsidP="0080560C" w:rsidRDefault="42496895" w14:paraId="641C7F8D" w14:textId="7390BA7B">
      <w:r>
        <w:t>Als de Organisator een reiziger selecteert krijg hij de keuze de gegevens van deze reiziger aan te passen.</w:t>
      </w:r>
    </w:p>
    <w:p w:rsidRPr="00BD4F28" w:rsidR="00BD4F28" w:rsidP="00BD4F28" w:rsidRDefault="42496895" w14:paraId="7337F538" w14:textId="3621A497">
      <w:r>
        <w:rPr>
          <w:noProof/>
        </w:rPr>
        <w:lastRenderedPageBreak/>
        <w:drawing>
          <wp:inline distT="0" distB="0" distL="0" distR="0" wp14:anchorId="72A763A8" wp14:editId="7D1CAD9A">
            <wp:extent cx="5686425" cy="2629972"/>
            <wp:effectExtent l="0" t="0" r="0" b="0"/>
            <wp:docPr id="1342650564" name="Picture 134265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686425" cy="2629972"/>
                    </a:xfrm>
                    <a:prstGeom prst="rect">
                      <a:avLst/>
                    </a:prstGeom>
                  </pic:spPr>
                </pic:pic>
              </a:graphicData>
            </a:graphic>
          </wp:inline>
        </w:drawing>
      </w:r>
    </w:p>
    <w:p w:rsidR="1580C393" w:rsidP="1580C393" w:rsidRDefault="1580C393" w14:paraId="298B141C" w14:textId="3621A497">
      <w:pPr>
        <w:pStyle w:val="Heading3"/>
      </w:pPr>
      <w:bookmarkStart w:name="_Toc533005248" w:id="143"/>
      <w:bookmarkStart w:name="_Toc533020297" w:id="144"/>
      <w:bookmarkStart w:name="_Toc533057113" w:id="145"/>
      <w:bookmarkStart w:name="_Toc534925230" w:id="146"/>
      <w:r>
        <w:t>Verstuur email</w:t>
      </w:r>
      <w:bookmarkEnd w:id="143"/>
      <w:bookmarkEnd w:id="144"/>
      <w:bookmarkEnd w:id="145"/>
      <w:bookmarkEnd w:id="146"/>
    </w:p>
    <w:p w:rsidR="73C1F0CD" w:rsidP="73C1F0CD" w:rsidRDefault="15389EE2" w14:paraId="38B0CABA" w14:textId="1CD36132">
      <w:r>
        <w:t>Als de organisator naar “Verstuur email” navigeert krijg hij/zij een formulier te zien waarin hij een massa e-mail kan sturen naar iedereen die deelneemt aan de reis. In het formulier zal er een onderwerp van de mail ingevuld moeten worden, er zal een reis moeten worden geselecteerd en er zal een bericht getypte moeten worden. Het veld “email contactpersoon” wordt automatisch ingevuld.</w:t>
      </w:r>
      <w:r w:rsidR="3D200E76">
        <w:rPr>
          <w:noProof/>
        </w:rPr>
        <w:drawing>
          <wp:inline distT="0" distB="0" distL="0" distR="0" wp14:anchorId="32D5A88D" wp14:editId="626D7E79">
            <wp:extent cx="5772150" cy="2669620"/>
            <wp:effectExtent l="0" t="0" r="0" b="0"/>
            <wp:docPr id="1233472457" name="Picture 123347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72150" cy="2669620"/>
                    </a:xfrm>
                    <a:prstGeom prst="rect">
                      <a:avLst/>
                    </a:prstGeom>
                  </pic:spPr>
                </pic:pic>
              </a:graphicData>
            </a:graphic>
          </wp:inline>
        </w:drawing>
      </w:r>
    </w:p>
    <w:p w:rsidRPr="008E5DF8" w:rsidR="008E5DF8" w:rsidP="008E5DF8" w:rsidRDefault="74A710C0" w14:paraId="0702A7EC" w14:textId="1CD36132">
      <w:pPr>
        <w:pStyle w:val="Heading3"/>
      </w:pPr>
      <w:bookmarkStart w:name="_Toc533005249" w:id="147"/>
      <w:bookmarkStart w:name="_Toc533020298" w:id="148"/>
      <w:bookmarkStart w:name="_Toc533057114" w:id="149"/>
      <w:bookmarkStart w:name="_Toc534925231" w:id="150"/>
      <w:r w:rsidRPr="74A710C0">
        <w:t>Betalingen</w:t>
      </w:r>
      <w:bookmarkEnd w:id="147"/>
      <w:bookmarkEnd w:id="148"/>
      <w:bookmarkEnd w:id="149"/>
      <w:bookmarkEnd w:id="150"/>
    </w:p>
    <w:p w:rsidRPr="00461C37" w:rsidR="00461C37" w:rsidP="00461C37" w:rsidRDefault="14C4B5CA" w14:paraId="63AA73F8" w14:textId="179FB09F">
      <w:r>
        <w:t>Indien de organisator navigeert naar “Betalingen” dan krijg hij/zij een pagina te zien waarop alle reizigers van zijn/haar te zien zijn met het reeds betaalde en nog te betalen bedrag. Ook kan de organisator een massa e-mail sturen dat alle reizigers herinnerd aan hun betalingen.</w:t>
      </w:r>
    </w:p>
    <w:p w:rsidR="700FD69C" w:rsidP="700FD69C" w:rsidRDefault="26DBF0DE" w14:paraId="6191CFF7" w14:textId="40A7AA62">
      <w:r>
        <w:rPr>
          <w:noProof/>
        </w:rPr>
        <w:lastRenderedPageBreak/>
        <w:drawing>
          <wp:inline distT="0" distB="0" distL="0" distR="0" wp14:anchorId="2AE8844E" wp14:editId="4FBFFCCF">
            <wp:extent cx="5734052" cy="2651998"/>
            <wp:effectExtent l="0" t="0" r="0" b="0"/>
            <wp:docPr id="1623680336" name="Picture 162368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34052" cy="2651998"/>
                    </a:xfrm>
                    <a:prstGeom prst="rect">
                      <a:avLst/>
                    </a:prstGeom>
                  </pic:spPr>
                </pic:pic>
              </a:graphicData>
            </a:graphic>
          </wp:inline>
        </w:drawing>
      </w:r>
    </w:p>
    <w:p w:rsidRPr="00E37E68" w:rsidR="00E37E68" w:rsidP="00E37E68" w:rsidRDefault="1121AC5C" w14:paraId="64CCB194" w14:textId="4494D4C3">
      <w:r>
        <w:t>Een organisator kan ook op de blauwe “+” klikken, wanneer hij/zij dat doet krijg hij een pop-up venster waar hij/zij een nieuwe betaling kan toevoegen voor de gekozen reiziger.</w:t>
      </w:r>
    </w:p>
    <w:p w:rsidRPr="00DD7CC0" w:rsidR="00DD7CC0" w:rsidP="00DD7CC0" w:rsidRDefault="1121AC5C" w14:paraId="432AC24C" w14:textId="5882ED03">
      <w:r>
        <w:rPr>
          <w:noProof/>
        </w:rPr>
        <w:drawing>
          <wp:inline distT="0" distB="0" distL="0" distR="0" wp14:anchorId="1F095833" wp14:editId="703D3C7C">
            <wp:extent cx="5762626" cy="2665214"/>
            <wp:effectExtent l="0" t="0" r="0" b="0"/>
            <wp:docPr id="8585782" name="Picture 858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62626" cy="2665214"/>
                    </a:xfrm>
                    <a:prstGeom prst="rect">
                      <a:avLst/>
                    </a:prstGeom>
                  </pic:spPr>
                </pic:pic>
              </a:graphicData>
            </a:graphic>
          </wp:inline>
        </w:drawing>
      </w:r>
    </w:p>
    <w:p w:rsidR="233601C8" w:rsidP="539B4876" w:rsidRDefault="392A0104" w14:paraId="75BC0922" w14:textId="1DFA317F">
      <w:pPr>
        <w:pStyle w:val="Heading3"/>
      </w:pPr>
      <w:bookmarkStart w:name="_Toc533020299" w:id="151"/>
      <w:bookmarkStart w:name="_Toc533057115" w:id="152"/>
      <w:bookmarkStart w:name="_Toc534925232" w:id="153"/>
      <w:r>
        <w:t>Hotels</w:t>
      </w:r>
      <w:bookmarkEnd w:id="151"/>
      <w:bookmarkEnd w:id="152"/>
      <w:bookmarkEnd w:id="153"/>
    </w:p>
    <w:p w:rsidR="392A0104" w:rsidP="392A0104" w:rsidRDefault="392A0104" w14:paraId="2056E1F0" w14:textId="666F88D3">
      <w:r>
        <w:t xml:space="preserve">Als de organisator naar “Hotels” navigeert krijgt hij/zij een overzicht van alle </w:t>
      </w:r>
      <w:r w:rsidR="734D0E1E">
        <w:t>hotels</w:t>
      </w:r>
      <w:r w:rsidR="445AC714">
        <w:t xml:space="preserve"> die reeds aangemaakt zijn voor zijn/haar reis.</w:t>
      </w:r>
      <w:r w:rsidR="734D0E1E">
        <w:t xml:space="preserve"> Hier krijgt de organisator ook de keuze om nieuwe hotels aan te maken en hotels toevoegen aan de reis.</w:t>
      </w:r>
    </w:p>
    <w:p w:rsidRPr="00DC2227" w:rsidR="00DC2227" w:rsidP="00DC2227" w:rsidRDefault="46BF6CCB" w14:paraId="3AE2AB00" w14:textId="24A2AFEE">
      <w:r>
        <w:rPr>
          <w:noProof/>
        </w:rPr>
        <w:lastRenderedPageBreak/>
        <w:drawing>
          <wp:inline distT="0" distB="0" distL="0" distR="0" wp14:anchorId="714F3CD8" wp14:editId="21E6CB1A">
            <wp:extent cx="5743575" cy="2656404"/>
            <wp:effectExtent l="0" t="0" r="0" b="0"/>
            <wp:docPr id="652861775" name="Picture 65286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43575" cy="2656404"/>
                    </a:xfrm>
                    <a:prstGeom prst="rect">
                      <a:avLst/>
                    </a:prstGeom>
                  </pic:spPr>
                </pic:pic>
              </a:graphicData>
            </a:graphic>
          </wp:inline>
        </w:drawing>
      </w:r>
    </w:p>
    <w:p w:rsidRPr="007D101A" w:rsidR="007D101A" w:rsidP="007D101A" w:rsidRDefault="00A12609" w14:paraId="46469BD9" w14:textId="0C20EA86">
      <w:r>
        <w:t xml:space="preserve">Wanneer er op nieuw hotel aanmaken geklikt </w:t>
      </w:r>
      <w:r w:rsidR="6FF4FD68">
        <w:t>wordt</w:t>
      </w:r>
      <w:r>
        <w:t xml:space="preserve"> krijg je een scherm waar</w:t>
      </w:r>
      <w:r w:rsidR="0083659A">
        <w:t xml:space="preserve"> je de </w:t>
      </w:r>
      <w:r w:rsidR="00B73CFE">
        <w:t>hotelnaam, het e-</w:t>
      </w:r>
      <w:r w:rsidR="6FF4FD68">
        <w:t>mailadres</w:t>
      </w:r>
      <w:r w:rsidR="00B73CFE">
        <w:t xml:space="preserve"> van het hotel, het adres van het hotel en het telefoonnummer van het hotel moet invullen.</w:t>
      </w:r>
    </w:p>
    <w:p w:rsidRPr="000B0029" w:rsidR="000B0029" w:rsidP="000B0029" w:rsidRDefault="00A12609" w14:paraId="64118574" w14:textId="3140A40F">
      <w:r>
        <w:rPr>
          <w:noProof/>
        </w:rPr>
        <w:drawing>
          <wp:inline distT="0" distB="0" distL="0" distR="0" wp14:anchorId="17E2A426" wp14:editId="43914C24">
            <wp:extent cx="5760720" cy="2666365"/>
            <wp:effectExtent l="0" t="0" r="0" b="635"/>
            <wp:docPr id="1893603232" name="Picture 189360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2666365"/>
                    </a:xfrm>
                    <a:prstGeom prst="rect">
                      <a:avLst/>
                    </a:prstGeom>
                  </pic:spPr>
                </pic:pic>
              </a:graphicData>
            </a:graphic>
          </wp:inline>
        </w:drawing>
      </w:r>
    </w:p>
    <w:p w:rsidR="00B73CFE" w:rsidP="46BF6CCB" w:rsidRDefault="00B73CFE" w14:paraId="5661BD22" w14:textId="6B943783">
      <w:r>
        <w:t>Na deze stap moet je het hotel nog gaan koppelen aan de geselecteerde reis, dit doen we met de “Hotel toevoegen aan x reis” knop</w:t>
      </w:r>
      <w:r w:rsidR="00C33FF8">
        <w:t>. Hier moeten we alleen de startdatum van verblijf en einddatum van verblijf invullen.</w:t>
      </w:r>
    </w:p>
    <w:p w:rsidR="00B73CFE" w:rsidP="46BF6CCB" w:rsidRDefault="00C33FF8" w14:paraId="14A6B860" w14:textId="11C51866">
      <w:r>
        <w:rPr>
          <w:noProof/>
        </w:rPr>
        <w:lastRenderedPageBreak/>
        <w:drawing>
          <wp:inline distT="0" distB="0" distL="0" distR="0" wp14:anchorId="5145C65D" wp14:editId="515A9AF2">
            <wp:extent cx="5760720" cy="2666365"/>
            <wp:effectExtent l="0" t="0" r="0" b="635"/>
            <wp:docPr id="252758461" name="Picture 25275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2666365"/>
                    </a:xfrm>
                    <a:prstGeom prst="rect">
                      <a:avLst/>
                    </a:prstGeom>
                  </pic:spPr>
                </pic:pic>
              </a:graphicData>
            </a:graphic>
          </wp:inline>
        </w:drawing>
      </w:r>
    </w:p>
    <w:p w:rsidRPr="00056EE0" w:rsidR="00056EE0" w:rsidP="00056EE0" w:rsidRDefault="00DF0BA1" w14:paraId="3A1F927E" w14:textId="4E05106B">
      <w:pPr>
        <w:pStyle w:val="Heading3"/>
      </w:pPr>
      <w:bookmarkStart w:name="_Toc533020300" w:id="154"/>
      <w:bookmarkStart w:name="_Toc533057116" w:id="155"/>
      <w:bookmarkStart w:name="_Toc534925233" w:id="156"/>
      <w:r>
        <w:t>Auto’s</w:t>
      </w:r>
      <w:bookmarkEnd w:id="154"/>
      <w:bookmarkEnd w:id="155"/>
      <w:bookmarkEnd w:id="156"/>
    </w:p>
    <w:p w:rsidRPr="009B62CD" w:rsidR="009B62CD" w:rsidP="009B62CD" w:rsidRDefault="00BF336D" w14:paraId="730035D6" w14:textId="76DE10AC">
      <w:r>
        <w:t xml:space="preserve">Indien de organisator naar “Auto’s” navigeert krijg hij een lijst te zien met alle </w:t>
      </w:r>
      <w:r w:rsidR="001774D6">
        <w:t>reeds aangemaakte auto’s</w:t>
      </w:r>
      <w:r w:rsidR="00ED39A7">
        <w:t xml:space="preserve"> voor de geselecteerde reis. Hier kan hij/zij een nieuwe auto gaan aanmaken of reeds bestaande auto’s bekijken of verwijderen.</w:t>
      </w:r>
    </w:p>
    <w:p w:rsidRPr="008234A1" w:rsidR="008234A1" w:rsidP="008234A1" w:rsidRDefault="00583F66" w14:paraId="58B147B8" w14:textId="75DBED5B">
      <w:r>
        <w:rPr>
          <w:noProof/>
        </w:rPr>
        <w:drawing>
          <wp:inline distT="0" distB="0" distL="0" distR="0" wp14:anchorId="112DB84B" wp14:editId="7DA7F6DF">
            <wp:extent cx="5760720" cy="2666365"/>
            <wp:effectExtent l="0" t="0" r="0" b="635"/>
            <wp:docPr id="1297557136" name="Picture 12975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60720" cy="2666365"/>
                    </a:xfrm>
                    <a:prstGeom prst="rect">
                      <a:avLst/>
                    </a:prstGeom>
                  </pic:spPr>
                </pic:pic>
              </a:graphicData>
            </a:graphic>
          </wp:inline>
        </w:drawing>
      </w:r>
    </w:p>
    <w:p w:rsidRPr="004243FC" w:rsidR="00D5563C" w:rsidP="004243FC" w:rsidRDefault="00D5563C" w14:paraId="2F7459FC" w14:textId="6768264B">
      <w:r>
        <w:t xml:space="preserve">Wanneer een organisator </w:t>
      </w:r>
      <w:r w:rsidR="008852FE">
        <w:t xml:space="preserve">op “nieuwe auto aanmaken” klikt krijgt hij/zij een pop-up waarin </w:t>
      </w:r>
      <w:r w:rsidR="00B94807">
        <w:t>de naam van de auto en het aantal plaatsen in de auto moeten worden ingevuld.</w:t>
      </w:r>
    </w:p>
    <w:p w:rsidRPr="00DF0BA1" w:rsidR="00DF0BA1" w:rsidP="00DF0BA1" w:rsidRDefault="00D5563C" w14:paraId="2E7A1097" w14:textId="6EEA56DF">
      <w:r>
        <w:rPr>
          <w:noProof/>
        </w:rPr>
        <w:lastRenderedPageBreak/>
        <w:drawing>
          <wp:inline distT="0" distB="0" distL="0" distR="0" wp14:anchorId="2F139609" wp14:editId="3910FAD9">
            <wp:extent cx="5760720" cy="2666365"/>
            <wp:effectExtent l="0" t="0" r="0" b="635"/>
            <wp:docPr id="1426858094" name="Picture 142685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60720" cy="2666365"/>
                    </a:xfrm>
                    <a:prstGeom prst="rect">
                      <a:avLst/>
                    </a:prstGeom>
                  </pic:spPr>
                </pic:pic>
              </a:graphicData>
            </a:graphic>
          </wp:inline>
        </w:drawing>
      </w:r>
    </w:p>
    <w:p w:rsidRPr="00911A33" w:rsidR="007B712A" w:rsidRDefault="007B712A" w14:paraId="219DE6B8" w14:textId="19E51815">
      <w:pPr>
        <w:rPr>
          <w:rFonts w:asciiTheme="majorHAnsi" w:hAnsiTheme="majorHAnsi" w:eastAsiaTheme="majorEastAsia" w:cstheme="majorBidi"/>
          <w:color w:val="8F0000" w:themeColor="accent6" w:themeShade="BF"/>
          <w:sz w:val="36"/>
          <w:szCs w:val="36"/>
        </w:rPr>
      </w:pPr>
      <w:r w:rsidRPr="00911A33">
        <w:br w:type="page"/>
      </w:r>
    </w:p>
    <w:p w:rsidRPr="00911A33" w:rsidR="00C434A8" w:rsidP="007B712A" w:rsidRDefault="1834F6C2" w14:paraId="62E78AA1" w14:textId="7FC91946">
      <w:pPr>
        <w:pStyle w:val="Heading2"/>
      </w:pPr>
      <w:bookmarkStart w:name="_Toc533003146" w:id="157"/>
      <w:bookmarkStart w:name="_Toc533005250" w:id="158"/>
      <w:bookmarkStart w:name="_Toc533020301" w:id="159"/>
      <w:bookmarkStart w:name="_Toc533057117" w:id="160"/>
      <w:bookmarkStart w:name="_Toc534925234" w:id="161"/>
      <w:r w:rsidRPr="00911A33">
        <w:lastRenderedPageBreak/>
        <w:t>Administrator</w:t>
      </w:r>
      <w:bookmarkEnd w:id="142"/>
      <w:bookmarkEnd w:id="157"/>
      <w:bookmarkEnd w:id="158"/>
      <w:bookmarkEnd w:id="159"/>
      <w:bookmarkEnd w:id="160"/>
      <w:bookmarkEnd w:id="161"/>
    </w:p>
    <w:p w:rsidR="00C434A8" w:rsidP="00F25CFD" w:rsidRDefault="00A8544E" w14:paraId="4991A946" w14:textId="3E53BDC4">
      <w:r w:rsidRPr="00F25CFD">
        <w:t xml:space="preserve">De </w:t>
      </w:r>
      <w:r w:rsidR="00360C9E">
        <w:t>administrator</w:t>
      </w:r>
      <w:r w:rsidRPr="00F25CFD">
        <w:t xml:space="preserve"> is de beheerder van de website. </w:t>
      </w:r>
      <w:r w:rsidRPr="00F25CFD" w:rsidR="00CF735D">
        <w:t xml:space="preserve">Hij/zij </w:t>
      </w:r>
      <w:r w:rsidR="00D45755">
        <w:t>heeft het recht om alle data te bekijken of aan te passen</w:t>
      </w:r>
      <w:r w:rsidR="00BA2259">
        <w:t xml:space="preserve"> waaronder het</w:t>
      </w:r>
      <w:r w:rsidR="00452D2C">
        <w:t xml:space="preserve"> beheren van de pagina’s en reizen, organisatoren linken met reizen</w:t>
      </w:r>
      <w:r w:rsidR="0048208C">
        <w:t>, een lijst met postcodes toevoegen</w:t>
      </w:r>
      <w:r w:rsidR="007F2D32">
        <w:t>, studie- en afstudeerrichtingen beheren</w:t>
      </w:r>
      <w:r w:rsidR="0048208C">
        <w:t xml:space="preserve"> en </w:t>
      </w:r>
      <w:r w:rsidR="007F2D32">
        <w:t>het maken van een registratieaccount.</w:t>
      </w:r>
    </w:p>
    <w:p w:rsidR="1ECCFF4D" w:rsidP="0E8AD3E8" w:rsidRDefault="0E8AD3E8" w14:paraId="1B4BBD2D" w14:textId="78C8AA1C">
      <w:pPr>
        <w:pStyle w:val="Heading3"/>
      </w:pPr>
      <w:bookmarkStart w:name="_Toc533020302" w:id="162"/>
      <w:bookmarkStart w:name="_Toc533057118" w:id="163"/>
      <w:bookmarkStart w:name="_Toc534925235" w:id="164"/>
      <w:r w:rsidRPr="0E8AD3E8">
        <w:t>Front-end</w:t>
      </w:r>
      <w:bookmarkEnd w:id="162"/>
      <w:bookmarkEnd w:id="163"/>
      <w:bookmarkEnd w:id="164"/>
    </w:p>
    <w:p w:rsidR="0E8AD3E8" w:rsidP="0E8AD3E8" w:rsidRDefault="0E8AD3E8" w14:paraId="3E4ABEA7" w14:textId="2A11F295">
      <w:r w:rsidRPr="0E8AD3E8">
        <w:t xml:space="preserve">Op de front-end heeft de administrator dezelfde rechten als een organisator. Hij/zij kan per reis de reizigers raadplegen, betalingen bekijken en </w:t>
      </w:r>
      <w:r w:rsidRPr="75869310" w:rsidR="75869310">
        <w:t xml:space="preserve">aanpassen, kamers en auto’s </w:t>
      </w:r>
      <w:r w:rsidR="55B0881D">
        <w:t>aanmaken</w:t>
      </w:r>
      <w:r w:rsidRPr="75869310" w:rsidR="75869310">
        <w:t>.</w:t>
      </w:r>
    </w:p>
    <w:p w:rsidR="007916E0" w:rsidP="00FE3157" w:rsidRDefault="00FF445A" w14:paraId="5A6B0919" w14:textId="0CFA0A56">
      <w:pPr>
        <w:pStyle w:val="Heading3"/>
      </w:pPr>
      <w:bookmarkStart w:name="_Toc533003147" w:id="165"/>
      <w:bookmarkStart w:name="_Toc533005251" w:id="166"/>
      <w:bookmarkStart w:name="_Toc533020303" w:id="167"/>
      <w:bookmarkStart w:name="_Toc533057119" w:id="168"/>
      <w:bookmarkStart w:name="_Toc534925236" w:id="169"/>
      <w:proofErr w:type="spellStart"/>
      <w:r>
        <w:t>Adminpaneel</w:t>
      </w:r>
      <w:bookmarkEnd w:id="165"/>
      <w:bookmarkEnd w:id="166"/>
      <w:bookmarkEnd w:id="167"/>
      <w:bookmarkEnd w:id="168"/>
      <w:bookmarkEnd w:id="169"/>
      <w:proofErr w:type="spellEnd"/>
      <w:r>
        <w:t xml:space="preserve"> </w:t>
      </w:r>
    </w:p>
    <w:p w:rsidRPr="00911A33" w:rsidR="00911A33" w:rsidP="00911A33" w:rsidRDefault="00FF445A" w14:paraId="0E77194B" w14:textId="725A2B30">
      <w:r>
        <w:t>Wanneer de administrator zich inlogt op de website</w:t>
      </w:r>
      <w:r w:rsidR="00006587">
        <w:t xml:space="preserve"> wordt </w:t>
      </w:r>
      <w:r w:rsidR="00031111">
        <w:t xml:space="preserve">hij/zij doorverwezen naar het </w:t>
      </w:r>
      <w:proofErr w:type="spellStart"/>
      <w:r w:rsidR="008D6223">
        <w:t>admin</w:t>
      </w:r>
      <w:r w:rsidR="00810996">
        <w:t>paneel</w:t>
      </w:r>
      <w:proofErr w:type="spellEnd"/>
      <w:r w:rsidR="008D6223">
        <w:t xml:space="preserve">. </w:t>
      </w:r>
    </w:p>
    <w:p w:rsidR="00800A91" w:rsidP="00546852" w:rsidRDefault="00800A91" w14:paraId="5FB10CB8" w14:textId="429C6178">
      <w:r>
        <w:t>In de bovenste menubalk heeft de administrator de mogelijkheid om naar publieke applicatie te gaan door op ‘Front-end’ te klikken. Hierbij is er ook een mogelijkheid om af te melden.</w:t>
      </w:r>
    </w:p>
    <w:p w:rsidR="003968DF" w:rsidP="00FF445A" w:rsidRDefault="003968DF" w14:paraId="713A2300" w14:textId="5F61BF1B">
      <w:r>
        <w:t>In de menubalk lin</w:t>
      </w:r>
      <w:r w:rsidR="002424A6">
        <w:t xml:space="preserve">ks </w:t>
      </w:r>
      <w:r w:rsidR="00154D7F">
        <w:t>ziet men een overzicht aan acties die da administrator kan uitvoeren.</w:t>
      </w:r>
    </w:p>
    <w:p w:rsidR="00546852" w:rsidP="00800A91" w:rsidRDefault="006255D7" w14:paraId="12C78985" w14:textId="63E779E7">
      <w:pPr>
        <w:keepNext/>
      </w:pPr>
      <w:r>
        <w:rPr>
          <w:noProof/>
        </w:rPr>
        <w:drawing>
          <wp:inline distT="0" distB="0" distL="0" distR="0" wp14:anchorId="2D090AD0" wp14:editId="0573B750">
            <wp:extent cx="5760720" cy="3240405"/>
            <wp:effectExtent l="0" t="0" r="0" b="0"/>
            <wp:docPr id="354221817" name="Picture 35422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46852" w:rsidP="00800A91" w:rsidRDefault="00800A91" w14:paraId="4E79BF50" w14:textId="414D3496">
      <w:pPr>
        <w:pStyle w:val="Caption"/>
      </w:pPr>
      <w:bookmarkStart w:name="_Toc533028820" w:id="170"/>
      <w:bookmarkStart w:name="_Toc533057176" w:id="171"/>
      <w:bookmarkStart w:name="_Toc534935747" w:id="172"/>
      <w:r>
        <w:t xml:space="preserve">Figuur </w:t>
      </w:r>
      <w:r>
        <w:fldChar w:fldCharType="begin"/>
      </w:r>
      <w:r>
        <w:instrText xml:space="preserve"> SEQ Figuur \* ARABIC </w:instrText>
      </w:r>
      <w:r>
        <w:fldChar w:fldCharType="separate"/>
      </w:r>
      <w:r w:rsidR="00B75A81">
        <w:rPr>
          <w:noProof/>
        </w:rPr>
        <w:t>35</w:t>
      </w:r>
      <w:r>
        <w:fldChar w:fldCharType="end"/>
      </w:r>
      <w:r>
        <w:t xml:space="preserve"> Dashboard </w:t>
      </w:r>
      <w:r w:rsidR="00290612">
        <w:t>-</w:t>
      </w:r>
      <w:r>
        <w:t xml:space="preserve"> Administrator</w:t>
      </w:r>
      <w:bookmarkEnd w:id="170"/>
      <w:bookmarkEnd w:id="171"/>
      <w:bookmarkEnd w:id="172"/>
    </w:p>
    <w:p w:rsidR="000D04F3" w:rsidRDefault="000D04F3" w14:paraId="5A82F049" w14:textId="77777777">
      <w:pPr>
        <w:rPr>
          <w:rFonts w:asciiTheme="majorHAnsi" w:hAnsiTheme="majorHAnsi" w:eastAsiaTheme="majorEastAsia" w:cstheme="majorBidi"/>
          <w:color w:val="5F0000" w:themeColor="accent1" w:themeShade="7F"/>
          <w:sz w:val="28"/>
          <w:szCs w:val="24"/>
        </w:rPr>
      </w:pPr>
      <w:r>
        <w:br w:type="page"/>
      </w:r>
    </w:p>
    <w:p w:rsidRPr="00B54F9F" w:rsidR="00B54F9F" w:rsidP="00B54F9F" w:rsidRDefault="00B66F1D" w14:paraId="398257A1" w14:textId="7E749C4C">
      <w:pPr>
        <w:pStyle w:val="Heading3"/>
      </w:pPr>
      <w:bookmarkStart w:name="_Toc533003148" w:id="173"/>
      <w:bookmarkStart w:name="_Toc533005252" w:id="174"/>
      <w:bookmarkStart w:name="_Toc533020304" w:id="175"/>
      <w:bookmarkStart w:name="_Toc533057120" w:id="176"/>
      <w:bookmarkStart w:name="_Toc534925237" w:id="177"/>
      <w:r>
        <w:lastRenderedPageBreak/>
        <w:t>Aanpassen infopagina</w:t>
      </w:r>
      <w:bookmarkEnd w:id="173"/>
      <w:bookmarkEnd w:id="174"/>
      <w:bookmarkEnd w:id="175"/>
      <w:bookmarkEnd w:id="176"/>
      <w:bookmarkEnd w:id="177"/>
    </w:p>
    <w:p w:rsidRPr="00A92216" w:rsidR="00A92216" w:rsidP="00A92216" w:rsidRDefault="00A318F5" w14:paraId="1E27A9A6" w14:textId="639A0C18">
      <w:r>
        <w:t xml:space="preserve">Als we navigeren naar ‘Info Aanpassen’ </w:t>
      </w:r>
      <w:r w:rsidR="00736007">
        <w:t xml:space="preserve">krijgen we een </w:t>
      </w:r>
      <w:proofErr w:type="spellStart"/>
      <w:r w:rsidR="00736007">
        <w:t>texteditor</w:t>
      </w:r>
      <w:proofErr w:type="spellEnd"/>
      <w:r w:rsidR="00736007">
        <w:t xml:space="preserve"> met hierin</w:t>
      </w:r>
      <w:r w:rsidR="00B15DD7">
        <w:t xml:space="preserve"> de huidige content van de infopagina. </w:t>
      </w:r>
    </w:p>
    <w:p w:rsidR="000D04F3" w:rsidP="000D04F3" w:rsidRDefault="00B66F1D" w14:paraId="4E4900A2" w14:textId="77777777">
      <w:pPr>
        <w:keepNext/>
      </w:pPr>
      <w:r>
        <w:rPr>
          <w:noProof/>
        </w:rPr>
        <w:drawing>
          <wp:inline distT="0" distB="0" distL="0" distR="0" wp14:anchorId="4F6EC7B3" wp14:editId="15244439">
            <wp:extent cx="5760720" cy="3240405"/>
            <wp:effectExtent l="0" t="0" r="0" b="0"/>
            <wp:docPr id="215105804" name="Picture 21510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9A5255" w:rsidR="009A5255" w:rsidP="00F35FC4" w:rsidRDefault="000D04F3" w14:paraId="4FF1A966" w14:textId="545714C8">
      <w:pPr>
        <w:pStyle w:val="Caption"/>
      </w:pPr>
      <w:bookmarkStart w:name="_Toc533028821" w:id="178"/>
      <w:bookmarkStart w:name="_Toc533057177" w:id="179"/>
      <w:bookmarkStart w:name="_Toc534935748" w:id="180"/>
      <w:r>
        <w:t xml:space="preserve">Figuur </w:t>
      </w:r>
      <w:r>
        <w:fldChar w:fldCharType="begin"/>
      </w:r>
      <w:r>
        <w:instrText xml:space="preserve"> SEQ Figuur \* ARABIC </w:instrText>
      </w:r>
      <w:r>
        <w:fldChar w:fldCharType="separate"/>
      </w:r>
      <w:r w:rsidR="00B75A81">
        <w:rPr>
          <w:noProof/>
        </w:rPr>
        <w:t>36</w:t>
      </w:r>
      <w:r>
        <w:fldChar w:fldCharType="end"/>
      </w:r>
      <w:r>
        <w:t xml:space="preserve"> Aanpassen Infopagina </w:t>
      </w:r>
      <w:r w:rsidR="009A5255">
        <w:t>–</w:t>
      </w:r>
      <w:r>
        <w:t xml:space="preserve"> Administrator</w:t>
      </w:r>
      <w:bookmarkEnd w:id="178"/>
      <w:bookmarkEnd w:id="179"/>
      <w:bookmarkEnd w:id="180"/>
    </w:p>
    <w:p w:rsidRPr="00F35FC4" w:rsidR="00F35FC4" w:rsidP="00F35FC4" w:rsidRDefault="00F35FC4" w14:paraId="456F4342" w14:textId="38F0998D">
      <w:r>
        <w:t>Na het maken van wijzigingen kunnen we deze opslaan en annuleren. Deze wijzigingen worden toegepast op de infopagina van de front-end.</w:t>
      </w:r>
      <w:r w:rsidR="0037558C">
        <w:t xml:space="preserve"> Vervolgens krijgen we een melding bij het succesvol opslaan van de infopagina</w:t>
      </w:r>
      <w:r w:rsidR="007325E3">
        <w:t>.</w:t>
      </w:r>
    </w:p>
    <w:p w:rsidR="00F4278A" w:rsidP="00F4278A" w:rsidRDefault="00F35FC4" w14:paraId="0076FD54" w14:textId="77777777">
      <w:pPr>
        <w:keepNext/>
      </w:pPr>
      <w:r>
        <w:rPr>
          <w:noProof/>
        </w:rPr>
        <w:drawing>
          <wp:inline distT="0" distB="0" distL="0" distR="0" wp14:anchorId="44B0363B" wp14:editId="7877B1C6">
            <wp:extent cx="5760720" cy="3240405"/>
            <wp:effectExtent l="0" t="0" r="0" b="0"/>
            <wp:docPr id="1139685999" name="Picture 113968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F35FC4" w:rsidR="00F35FC4" w:rsidP="00F4278A" w:rsidRDefault="00F4278A" w14:paraId="4DDB0392" w14:textId="0EE46276">
      <w:pPr>
        <w:pStyle w:val="Caption"/>
      </w:pPr>
      <w:bookmarkStart w:name="_Toc533028822" w:id="181"/>
      <w:bookmarkStart w:name="_Toc533057178" w:id="182"/>
      <w:bookmarkStart w:name="_Toc534935749" w:id="183"/>
      <w:r>
        <w:t xml:space="preserve">Figuur </w:t>
      </w:r>
      <w:r>
        <w:fldChar w:fldCharType="begin"/>
      </w:r>
      <w:r>
        <w:instrText xml:space="preserve"> SEQ Figuur \* ARABIC </w:instrText>
      </w:r>
      <w:r>
        <w:fldChar w:fldCharType="separate"/>
      </w:r>
      <w:r w:rsidR="00B75A81">
        <w:rPr>
          <w:noProof/>
        </w:rPr>
        <w:t>37</w:t>
      </w:r>
      <w:r>
        <w:fldChar w:fldCharType="end"/>
      </w:r>
      <w:r>
        <w:t xml:space="preserve"> Succesvolle Aanpassing Infopagina - Administrator</w:t>
      </w:r>
      <w:bookmarkEnd w:id="181"/>
      <w:bookmarkEnd w:id="182"/>
      <w:bookmarkEnd w:id="183"/>
    </w:p>
    <w:p w:rsidR="00F35FC4" w:rsidRDefault="00F35FC4" w14:paraId="1CB7D0BF" w14:textId="77777777">
      <w:pPr>
        <w:rPr>
          <w:rFonts w:asciiTheme="majorHAnsi" w:hAnsiTheme="majorHAnsi" w:eastAsiaTheme="majorEastAsia" w:cstheme="majorBidi"/>
          <w:color w:val="5F0000" w:themeColor="accent1" w:themeShade="7F"/>
          <w:sz w:val="28"/>
          <w:szCs w:val="24"/>
        </w:rPr>
      </w:pPr>
      <w:r>
        <w:br w:type="page"/>
      </w:r>
    </w:p>
    <w:p w:rsidRPr="001C6513" w:rsidR="001C6513" w:rsidP="001C6513" w:rsidRDefault="0055546C" w14:paraId="1D31AEF2" w14:textId="0771164D">
      <w:pPr>
        <w:pStyle w:val="Heading3"/>
      </w:pPr>
      <w:bookmarkStart w:name="_Toc533003149" w:id="184"/>
      <w:bookmarkStart w:name="_Toc533005253" w:id="185"/>
      <w:bookmarkStart w:name="_Toc533020305" w:id="186"/>
      <w:bookmarkStart w:name="_Toc533057121" w:id="187"/>
      <w:bookmarkStart w:name="_Toc534925238" w:id="188"/>
      <w:r>
        <w:lastRenderedPageBreak/>
        <w:t>Instellen registratieaccount</w:t>
      </w:r>
      <w:bookmarkEnd w:id="184"/>
      <w:bookmarkEnd w:id="185"/>
      <w:bookmarkEnd w:id="186"/>
      <w:bookmarkEnd w:id="187"/>
      <w:bookmarkEnd w:id="188"/>
    </w:p>
    <w:p w:rsidRPr="00FB4749" w:rsidR="000979B8" w:rsidP="00FB4749" w:rsidRDefault="008C7D82" w14:paraId="00F6178C" w14:textId="6D9156FB">
      <w:r>
        <w:t>Als we navigeren naar ‘Account Registreren’</w:t>
      </w:r>
      <w:r w:rsidR="00543CA9">
        <w:t xml:space="preserve"> krijgen we een formulier voor het instellen van het registratieaccount.</w:t>
      </w:r>
      <w:r w:rsidR="00F02BC7">
        <w:t xml:space="preserve"> Hierbij kunnen we de logingegevens instellen die </w:t>
      </w:r>
      <w:r w:rsidR="00031D23">
        <w:t xml:space="preserve">een </w:t>
      </w:r>
      <w:r w:rsidR="00AD4DB9">
        <w:t>reiziger nodig heeft om zich te registreren voor een reis.</w:t>
      </w:r>
      <w:r w:rsidR="00975398">
        <w:t xml:space="preserve"> </w:t>
      </w:r>
      <w:r w:rsidR="000979B8">
        <w:t xml:space="preserve">De gebruikersnaam van het reeds ingestelde registratieaccount wordt hierbij </w:t>
      </w:r>
      <w:r w:rsidR="00A94144">
        <w:t>ook weergegeven.</w:t>
      </w:r>
      <w:r w:rsidR="00DF0980">
        <w:t xml:space="preserve"> </w:t>
      </w:r>
    </w:p>
    <w:p w:rsidR="00FE79B6" w:rsidP="00FE79B6" w:rsidRDefault="00FE79B6" w14:paraId="143EC7A8" w14:textId="77777777">
      <w:pPr>
        <w:keepNext/>
      </w:pPr>
      <w:r>
        <w:rPr>
          <w:noProof/>
        </w:rPr>
        <w:drawing>
          <wp:inline distT="0" distB="0" distL="0" distR="0" wp14:anchorId="1D6025C0" wp14:editId="75DF9368">
            <wp:extent cx="5760720" cy="3240405"/>
            <wp:effectExtent l="0" t="0" r="0" b="0"/>
            <wp:docPr id="1770860344" name="Picture 177086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8E11B7" w:rsidR="008E11B7" w:rsidP="008E11B7" w:rsidRDefault="00FE79B6" w14:paraId="4BD17323" w14:textId="010ECF71">
      <w:pPr>
        <w:pStyle w:val="Caption"/>
      </w:pPr>
      <w:bookmarkStart w:name="_Toc533028823" w:id="189"/>
      <w:bookmarkStart w:name="_Toc533057179" w:id="190"/>
      <w:bookmarkStart w:name="_Toc534935750" w:id="191"/>
      <w:r>
        <w:t xml:space="preserve">Figuur </w:t>
      </w:r>
      <w:r>
        <w:fldChar w:fldCharType="begin"/>
      </w:r>
      <w:r>
        <w:instrText xml:space="preserve"> SEQ Figuur \* ARABIC </w:instrText>
      </w:r>
      <w:r>
        <w:fldChar w:fldCharType="separate"/>
      </w:r>
      <w:r w:rsidR="00B75A81">
        <w:rPr>
          <w:noProof/>
        </w:rPr>
        <w:t>38</w:t>
      </w:r>
      <w:r>
        <w:fldChar w:fldCharType="end"/>
      </w:r>
      <w:r>
        <w:t xml:space="preserve"> Instellen Registratieaccount </w:t>
      </w:r>
      <w:r w:rsidR="00290612">
        <w:t>-</w:t>
      </w:r>
      <w:r>
        <w:t xml:space="preserve"> Administrator</w:t>
      </w:r>
      <w:bookmarkEnd w:id="189"/>
      <w:bookmarkEnd w:id="190"/>
      <w:bookmarkEnd w:id="191"/>
    </w:p>
    <w:p w:rsidRPr="00F817C7" w:rsidR="00F817C7" w:rsidP="00F817C7" w:rsidRDefault="0099705D" w14:paraId="76EC7448" w14:textId="52AF7CAE">
      <w:r>
        <w:t xml:space="preserve">Bij het opslaan van dit account wordt er een bevestiging gevraagd en worden de vorige inloggegevens overschreven. </w:t>
      </w:r>
      <w:r w:rsidR="00F65ED8">
        <w:t>Vervolgens komt er een bericht dat weergeeft dat het registratieaccount succesvol is gewijzigd.</w:t>
      </w:r>
    </w:p>
    <w:p w:rsidR="00FB7C36" w:rsidP="00FB7C36" w:rsidRDefault="00FB7C36" w14:paraId="2C49306E" w14:textId="77777777">
      <w:pPr>
        <w:keepNext/>
      </w:pPr>
      <w:r>
        <w:rPr>
          <w:noProof/>
        </w:rPr>
        <w:drawing>
          <wp:inline distT="0" distB="0" distL="0" distR="0" wp14:anchorId="5FBEC778" wp14:editId="4A8DE11B">
            <wp:extent cx="5760720" cy="3240405"/>
            <wp:effectExtent l="0" t="0" r="0" b="0"/>
            <wp:docPr id="1369861618" name="Picture 136986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FB4749" w:rsidR="00F65ED8" w:rsidP="00FB7C36" w:rsidRDefault="00FB7C36" w14:paraId="3DF196AE" w14:textId="7B554250">
      <w:pPr>
        <w:pStyle w:val="Caption"/>
      </w:pPr>
      <w:bookmarkStart w:name="_Toc533028824" w:id="192"/>
      <w:bookmarkStart w:name="_Toc533057180" w:id="193"/>
      <w:bookmarkStart w:name="_Toc534935751" w:id="194"/>
      <w:r>
        <w:t xml:space="preserve">Figuur </w:t>
      </w:r>
      <w:r>
        <w:fldChar w:fldCharType="begin"/>
      </w:r>
      <w:r>
        <w:instrText xml:space="preserve"> SEQ Figuur \* ARABIC </w:instrText>
      </w:r>
      <w:r>
        <w:fldChar w:fldCharType="separate"/>
      </w:r>
      <w:r w:rsidR="00B75A81">
        <w:rPr>
          <w:noProof/>
        </w:rPr>
        <w:t>39</w:t>
      </w:r>
      <w:r>
        <w:fldChar w:fldCharType="end"/>
      </w:r>
      <w:r>
        <w:t xml:space="preserve"> Succesvolle </w:t>
      </w:r>
      <w:r w:rsidR="00F4278A">
        <w:t>Aanpassing</w:t>
      </w:r>
      <w:r>
        <w:t xml:space="preserve"> Registratieaccount </w:t>
      </w:r>
      <w:r w:rsidR="00731DEF">
        <w:t>–</w:t>
      </w:r>
      <w:r>
        <w:t xml:space="preserve"> Administrator</w:t>
      </w:r>
      <w:bookmarkEnd w:id="192"/>
      <w:bookmarkEnd w:id="193"/>
      <w:bookmarkEnd w:id="194"/>
    </w:p>
    <w:p w:rsidR="00DC6363" w:rsidP="009056BB" w:rsidRDefault="009056BB" w14:paraId="6C9F062B" w14:textId="77777777">
      <w:pPr>
        <w:pStyle w:val="Heading3"/>
      </w:pPr>
      <w:r>
        <w:br w:type="page"/>
      </w:r>
      <w:bookmarkStart w:name="_Toc533020306" w:id="195"/>
      <w:bookmarkStart w:name="_Toc533057122" w:id="196"/>
      <w:bookmarkStart w:name="_Toc534925239" w:id="197"/>
      <w:r w:rsidR="571C0E0C">
        <w:lastRenderedPageBreak/>
        <w:t>Beheren reizen</w:t>
      </w:r>
      <w:bookmarkStart w:name="_Toc533003150" w:id="198"/>
      <w:bookmarkStart w:name="_Toc533005254" w:id="199"/>
      <w:bookmarkEnd w:id="195"/>
      <w:bookmarkEnd w:id="196"/>
      <w:bookmarkEnd w:id="198"/>
      <w:bookmarkEnd w:id="199"/>
      <w:bookmarkEnd w:id="197"/>
    </w:p>
    <w:p w:rsidR="571C0E0C" w:rsidP="571C0E0C" w:rsidRDefault="0723B4BA" w14:paraId="0440B1EE" w14:textId="403A91BC">
      <w:r>
        <w:t>Als we navigeren naar ‘Beheer reizen’ krijgen we een overzicht met alle reizen. Hierbij hebben we de optie om nieuwe reizen toe te voegen en om bestaande reizen aan te passen.</w:t>
      </w:r>
    </w:p>
    <w:p w:rsidR="009F74C7" w:rsidP="009F74C7" w:rsidRDefault="00DC6363" w14:paraId="43023118" w14:textId="77777777">
      <w:pPr>
        <w:keepNext/>
      </w:pPr>
      <w:r>
        <w:rPr>
          <w:noProof/>
        </w:rPr>
        <w:drawing>
          <wp:inline distT="0" distB="0" distL="0" distR="0" wp14:anchorId="175303EB" wp14:editId="09FAD8AA">
            <wp:extent cx="5760720" cy="3240405"/>
            <wp:effectExtent l="0" t="0" r="0" b="0"/>
            <wp:docPr id="159563790" name="Picture 15956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F74C7" w:rsidP="009F74C7" w:rsidRDefault="009F74C7" w14:paraId="46224A1F" w14:textId="2E6B01C1">
      <w:pPr>
        <w:pStyle w:val="Caption"/>
      </w:pPr>
      <w:bookmarkStart w:name="_Toc533028825" w:id="200"/>
      <w:bookmarkStart w:name="_Toc533057181" w:id="201"/>
      <w:bookmarkStart w:name="_Toc534935752" w:id="202"/>
      <w:r>
        <w:t xml:space="preserve">Figuur </w:t>
      </w:r>
      <w:r>
        <w:fldChar w:fldCharType="begin"/>
      </w:r>
      <w:r>
        <w:instrText xml:space="preserve"> SEQ Figuur \* ARABIC </w:instrText>
      </w:r>
      <w:r>
        <w:fldChar w:fldCharType="separate"/>
      </w:r>
      <w:r w:rsidR="00B75A81">
        <w:rPr>
          <w:noProof/>
        </w:rPr>
        <w:t>40</w:t>
      </w:r>
      <w:r>
        <w:fldChar w:fldCharType="end"/>
      </w:r>
      <w:r>
        <w:t xml:space="preserve"> Overzicht Reizen </w:t>
      </w:r>
      <w:r w:rsidR="00044E60">
        <w:t>–</w:t>
      </w:r>
      <w:r>
        <w:t xml:space="preserve"> Administrator</w:t>
      </w:r>
      <w:bookmarkEnd w:id="200"/>
      <w:bookmarkEnd w:id="201"/>
      <w:bookmarkEnd w:id="202"/>
    </w:p>
    <w:p w:rsidR="008D5E46" w:rsidRDefault="008D5E46" w14:paraId="3EB8CADE" w14:textId="77777777">
      <w:pPr>
        <w:rPr>
          <w:rFonts w:asciiTheme="majorHAnsi" w:hAnsiTheme="majorHAnsi" w:eastAsiaTheme="majorEastAsia" w:cstheme="majorBidi"/>
          <w:i/>
          <w:iCs/>
          <w:color w:val="8F0000" w:themeColor="accent1" w:themeShade="BF"/>
        </w:rPr>
      </w:pPr>
      <w:r>
        <w:br w:type="page"/>
      </w:r>
    </w:p>
    <w:p w:rsidRPr="000F72CD" w:rsidR="000F72CD" w:rsidP="000F72CD" w:rsidRDefault="008D5E46" w14:paraId="28D9F726" w14:textId="02EFA5D0">
      <w:pPr>
        <w:pStyle w:val="Heading4"/>
      </w:pPr>
      <w:r>
        <w:lastRenderedPageBreak/>
        <w:t>Toevoegen reis</w:t>
      </w:r>
    </w:p>
    <w:p w:rsidR="16718F6F" w:rsidRDefault="6C4184E8" w14:paraId="6097AF9C" w14:textId="4C0281C0">
      <w:r>
        <w:t xml:space="preserve">Om een reis toe te voegen klikken we op ‘Voeg een reis toe’. Vervolgens verschijnt er een formulier waarbij de gegevens van de reis moeten worden ingesteld (de contactpersoon is hierbij optioneel). </w:t>
      </w:r>
    </w:p>
    <w:p w:rsidR="00044E60" w:rsidP="00044E60" w:rsidRDefault="00044E60" w14:paraId="12118C4D" w14:textId="77777777">
      <w:pPr>
        <w:keepNext/>
      </w:pPr>
      <w:r>
        <w:rPr>
          <w:noProof/>
        </w:rPr>
        <w:drawing>
          <wp:inline distT="0" distB="0" distL="0" distR="0" wp14:anchorId="6F9CA879" wp14:editId="57697EB2">
            <wp:extent cx="5760720" cy="3240405"/>
            <wp:effectExtent l="0" t="0" r="0" b="0"/>
            <wp:docPr id="141558953" name="Picture 14155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044E60" w:rsidR="00044E60" w:rsidP="00044E60" w:rsidRDefault="00044E60" w14:paraId="07049030" w14:textId="6500864A">
      <w:pPr>
        <w:pStyle w:val="Caption"/>
      </w:pPr>
      <w:bookmarkStart w:name="_Toc533028826" w:id="203"/>
      <w:bookmarkStart w:name="_Toc533057182" w:id="204"/>
      <w:bookmarkStart w:name="_Toc534935753" w:id="205"/>
      <w:r>
        <w:t xml:space="preserve">Figuur </w:t>
      </w:r>
      <w:r>
        <w:fldChar w:fldCharType="begin"/>
      </w:r>
      <w:r>
        <w:instrText xml:space="preserve"> SEQ Figuur \* ARABIC </w:instrText>
      </w:r>
      <w:r>
        <w:fldChar w:fldCharType="separate"/>
      </w:r>
      <w:r w:rsidR="00B75A81">
        <w:rPr>
          <w:noProof/>
        </w:rPr>
        <w:t>41</w:t>
      </w:r>
      <w:r>
        <w:fldChar w:fldCharType="end"/>
      </w:r>
      <w:r>
        <w:t xml:space="preserve"> Toevoegen </w:t>
      </w:r>
      <w:r w:rsidR="00FF306F">
        <w:t>Reis</w:t>
      </w:r>
      <w:r w:rsidR="00E93317">
        <w:t xml:space="preserve"> </w:t>
      </w:r>
      <w:r w:rsidR="008D5E46">
        <w:t>–</w:t>
      </w:r>
      <w:r>
        <w:t xml:space="preserve"> Administrator</w:t>
      </w:r>
      <w:bookmarkEnd w:id="203"/>
      <w:bookmarkEnd w:id="204"/>
      <w:bookmarkEnd w:id="205"/>
    </w:p>
    <w:p w:rsidR="6C4184E8" w:rsidP="6C4184E8" w:rsidRDefault="6C4184E8" w14:paraId="5DE12F29" w14:textId="09EFAAEE">
      <w:r w:rsidRPr="6C4184E8">
        <w:t xml:space="preserve">Wanneer we op ‘Opslaan’ klikken wordt de nieuwe reis </w:t>
      </w:r>
      <w:r w:rsidR="4FEBAF46">
        <w:t>opgeslagen. Als bevestiging krijgen we een melding dat d</w:t>
      </w:r>
      <w:r w:rsidRPr="4FEBAF46" w:rsidR="4FEBAF46">
        <w:t>eze succesvol is verlopen.</w:t>
      </w:r>
    </w:p>
    <w:p w:rsidR="008D5E46" w:rsidP="008D5E46" w:rsidRDefault="008D5E46" w14:paraId="639C5D7B" w14:textId="77777777">
      <w:pPr>
        <w:keepNext/>
      </w:pPr>
      <w:r>
        <w:rPr>
          <w:noProof/>
        </w:rPr>
        <w:drawing>
          <wp:inline distT="0" distB="0" distL="0" distR="0" wp14:anchorId="49D58DDC" wp14:editId="260F27C2">
            <wp:extent cx="5760720" cy="3240405"/>
            <wp:effectExtent l="0" t="0" r="0" b="0"/>
            <wp:docPr id="1922567783" name="Picture 192256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8D5E46" w:rsidR="008D5E46" w:rsidP="008D5E46" w:rsidRDefault="008D5E46" w14:paraId="3702D346" w14:textId="52877809">
      <w:pPr>
        <w:pStyle w:val="Caption"/>
      </w:pPr>
      <w:bookmarkStart w:name="_Toc533028827" w:id="206"/>
      <w:bookmarkStart w:name="_Toc533057183" w:id="207"/>
      <w:bookmarkStart w:name="_Toc534935754" w:id="208"/>
      <w:r>
        <w:t xml:space="preserve">Figuur </w:t>
      </w:r>
      <w:r>
        <w:fldChar w:fldCharType="begin"/>
      </w:r>
      <w:r>
        <w:instrText xml:space="preserve"> SEQ Figuur \* ARABIC </w:instrText>
      </w:r>
      <w:r>
        <w:fldChar w:fldCharType="separate"/>
      </w:r>
      <w:r w:rsidR="00B75A81">
        <w:rPr>
          <w:noProof/>
        </w:rPr>
        <w:t>42</w:t>
      </w:r>
      <w:r>
        <w:fldChar w:fldCharType="end"/>
      </w:r>
      <w:r>
        <w:t xml:space="preserve"> Succesvolle Toevoeging Reis </w:t>
      </w:r>
      <w:r w:rsidR="00426A07">
        <w:t>–</w:t>
      </w:r>
      <w:r>
        <w:t xml:space="preserve"> Administrator</w:t>
      </w:r>
      <w:bookmarkEnd w:id="206"/>
      <w:bookmarkEnd w:id="207"/>
      <w:bookmarkEnd w:id="208"/>
    </w:p>
    <w:p w:rsidR="00426A07" w:rsidRDefault="00426A07" w14:paraId="252FB0A1" w14:textId="2B7F3467">
      <w:r>
        <w:br w:type="page"/>
      </w:r>
    </w:p>
    <w:p w:rsidRPr="005A46F7" w:rsidR="005A46F7" w:rsidP="005A46F7" w:rsidRDefault="00426A07" w14:paraId="4A0A1175" w14:textId="63148BF1">
      <w:pPr>
        <w:pStyle w:val="Heading4"/>
      </w:pPr>
      <w:r>
        <w:lastRenderedPageBreak/>
        <w:t>Aanpassen reis</w:t>
      </w:r>
    </w:p>
    <w:p w:rsidR="4FEBAF46" w:rsidP="4FEBAF46" w:rsidRDefault="4FEBAF46" w14:paraId="4E3435FC" w14:textId="2EC7F328">
      <w:r w:rsidRPr="4FEBAF46">
        <w:t>We kunnen ook bestaande reizen aanpassen.</w:t>
      </w:r>
      <w:r w:rsidR="02CB473A">
        <w:t xml:space="preserve"> Door op de knop ‘</w:t>
      </w:r>
      <w:proofErr w:type="spellStart"/>
      <w:r w:rsidR="02CB473A">
        <w:t>Edit</w:t>
      </w:r>
      <w:proofErr w:type="spellEnd"/>
      <w:r w:rsidR="02CB473A">
        <w:t>’' te drukken krijgen we een formulier met de huid</w:t>
      </w:r>
      <w:r w:rsidRPr="02CB473A" w:rsidR="02CB473A">
        <w:t xml:space="preserve">ige gegevens van deze reis. </w:t>
      </w:r>
    </w:p>
    <w:p w:rsidR="00E93317" w:rsidP="00E93317" w:rsidRDefault="006A5401" w14:paraId="66B055C3" w14:textId="63148BF1">
      <w:pPr>
        <w:keepNext/>
      </w:pPr>
      <w:r>
        <w:rPr>
          <w:noProof/>
        </w:rPr>
        <w:drawing>
          <wp:inline distT="0" distB="0" distL="0" distR="0" wp14:anchorId="2FDC4034" wp14:editId="5BAA933B">
            <wp:extent cx="5760720" cy="3240405"/>
            <wp:effectExtent l="0" t="0" r="0" b="0"/>
            <wp:docPr id="1655733511" name="Picture 165573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6A5401" w:rsidR="006A5401" w:rsidP="00E93317" w:rsidRDefault="00E93317" w14:paraId="0DA20E59" w14:textId="31AC8A35">
      <w:pPr>
        <w:pStyle w:val="Caption"/>
      </w:pPr>
      <w:bookmarkStart w:name="_Toc533028828" w:id="209"/>
      <w:bookmarkStart w:name="_Toc533057184" w:id="210"/>
      <w:bookmarkStart w:name="_Toc534935755" w:id="211"/>
      <w:r>
        <w:t xml:space="preserve">Figuur </w:t>
      </w:r>
      <w:r>
        <w:fldChar w:fldCharType="begin"/>
      </w:r>
      <w:r>
        <w:instrText xml:space="preserve"> SEQ Figuur \* ARABIC </w:instrText>
      </w:r>
      <w:r>
        <w:fldChar w:fldCharType="separate"/>
      </w:r>
      <w:r w:rsidR="00B75A81">
        <w:rPr>
          <w:noProof/>
        </w:rPr>
        <w:t>43</w:t>
      </w:r>
      <w:r>
        <w:fldChar w:fldCharType="end"/>
      </w:r>
      <w:r>
        <w:t xml:space="preserve"> Aanpassen Reis </w:t>
      </w:r>
      <w:r w:rsidR="00F96A99">
        <w:t>–</w:t>
      </w:r>
      <w:r>
        <w:t xml:space="preserve"> Administrator</w:t>
      </w:r>
      <w:bookmarkEnd w:id="209"/>
      <w:bookmarkEnd w:id="210"/>
      <w:bookmarkEnd w:id="211"/>
    </w:p>
    <w:p w:rsidR="1F14AB9B" w:rsidP="1F14AB9B" w:rsidRDefault="1F14AB9B" w14:paraId="49A0E16B" w14:textId="0FFFBC01">
      <w:r w:rsidRPr="1F14AB9B">
        <w:t xml:space="preserve">Om de aanpassingen op te slaan drukken we op ‘Opslaan’. </w:t>
      </w:r>
      <w:r w:rsidRPr="26A25C80" w:rsidR="26A25C80">
        <w:t xml:space="preserve">Indien alle gegevens correct zijn </w:t>
      </w:r>
      <w:r w:rsidR="56E8DEFE">
        <w:t>ingevul</w:t>
      </w:r>
      <w:r w:rsidRPr="56E8DEFE" w:rsidR="56E8DEFE">
        <w:t>d</w:t>
      </w:r>
      <w:r w:rsidRPr="26A25C80" w:rsidR="26A25C80">
        <w:t xml:space="preserve"> worden de wijzigingen opgeslagen en krijgen we een melding dat de actie is </w:t>
      </w:r>
      <w:r w:rsidRPr="56E8DEFE" w:rsidR="56E8DEFE">
        <w:t>geslaagd.</w:t>
      </w:r>
    </w:p>
    <w:p w:rsidR="00F96A99" w:rsidP="00F96A99" w:rsidRDefault="00F96A99" w14:paraId="68FC5CC5" w14:textId="77777777">
      <w:pPr>
        <w:keepNext/>
      </w:pPr>
      <w:r>
        <w:rPr>
          <w:noProof/>
        </w:rPr>
        <w:drawing>
          <wp:inline distT="0" distB="0" distL="0" distR="0" wp14:anchorId="0F70A41B" wp14:editId="02B01234">
            <wp:extent cx="5760720" cy="3240405"/>
            <wp:effectExtent l="0" t="0" r="0" b="0"/>
            <wp:docPr id="300895420" name="Picture 30089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F96A99" w:rsidR="00F96A99" w:rsidP="00F96A99" w:rsidRDefault="00F96A99" w14:paraId="70CA216F" w14:textId="59CA6529">
      <w:pPr>
        <w:pStyle w:val="Caption"/>
      </w:pPr>
      <w:bookmarkStart w:name="_Toc533028829" w:id="212"/>
      <w:bookmarkStart w:name="_Toc533057185" w:id="213"/>
      <w:bookmarkStart w:name="_Toc534935756" w:id="214"/>
      <w:r>
        <w:t xml:space="preserve">Figuur </w:t>
      </w:r>
      <w:r>
        <w:fldChar w:fldCharType="begin"/>
      </w:r>
      <w:r>
        <w:instrText xml:space="preserve"> SEQ Figuur \* ARABIC </w:instrText>
      </w:r>
      <w:r>
        <w:fldChar w:fldCharType="separate"/>
      </w:r>
      <w:r w:rsidR="00B75A81">
        <w:rPr>
          <w:noProof/>
        </w:rPr>
        <w:t>44</w:t>
      </w:r>
      <w:r>
        <w:fldChar w:fldCharType="end"/>
      </w:r>
      <w:r>
        <w:t xml:space="preserve"> Succesvolle Aanpassing Reis - Administrator</w:t>
      </w:r>
      <w:bookmarkEnd w:id="212"/>
      <w:bookmarkEnd w:id="213"/>
      <w:bookmarkEnd w:id="214"/>
    </w:p>
    <w:p w:rsidRPr="009056BB" w:rsidR="00731DEF" w:rsidP="009F74C7" w:rsidRDefault="00731DEF" w14:paraId="0D824666" w14:textId="2435E796">
      <w:r>
        <w:br w:type="page"/>
      </w:r>
    </w:p>
    <w:p w:rsidRPr="009056BB" w:rsidR="00912C58" w:rsidP="00912C58" w:rsidRDefault="007C2995" w14:paraId="45A4E89F" w14:textId="552B2CB5">
      <w:pPr>
        <w:pStyle w:val="Heading3"/>
      </w:pPr>
      <w:bookmarkStart w:name="_Toc533003151" w:id="215"/>
      <w:bookmarkStart w:name="_Toc533005255" w:id="216"/>
      <w:bookmarkStart w:name="_Toc533020307" w:id="217"/>
      <w:bookmarkStart w:name="_Toc533057123" w:id="218"/>
      <w:bookmarkStart w:name="_Toc534925240" w:id="219"/>
      <w:r>
        <w:lastRenderedPageBreak/>
        <w:t>Beheren</w:t>
      </w:r>
      <w:r w:rsidR="00912C58">
        <w:t xml:space="preserve"> </w:t>
      </w:r>
      <w:r w:rsidR="00F94380">
        <w:t>organisatoren</w:t>
      </w:r>
      <w:bookmarkEnd w:id="215"/>
      <w:bookmarkEnd w:id="216"/>
      <w:bookmarkEnd w:id="217"/>
      <w:bookmarkEnd w:id="218"/>
      <w:bookmarkEnd w:id="219"/>
      <w:r w:rsidR="00F94380">
        <w:t xml:space="preserve"> </w:t>
      </w:r>
    </w:p>
    <w:p w:rsidR="32AD0388" w:rsidP="32AD0388" w:rsidRDefault="7BBB304A" w14:paraId="3D30AA6E" w14:textId="67EE7D70">
      <w:r>
        <w:t>Als we navigeren naar ‘Organisator Koppelen’ krijgen we een overzicht van alle actieve reizen met hierbij hun gekoppelde organisatoren.</w:t>
      </w:r>
    </w:p>
    <w:p w:rsidR="004D398F" w:rsidP="004D398F" w:rsidRDefault="0041496A" w14:paraId="01E5A3ED" w14:textId="77777777">
      <w:pPr>
        <w:keepNext/>
      </w:pPr>
      <w:r>
        <w:rPr>
          <w:noProof/>
        </w:rPr>
        <w:drawing>
          <wp:inline distT="0" distB="0" distL="0" distR="0" wp14:anchorId="1B073185" wp14:editId="74792B5A">
            <wp:extent cx="5760720" cy="3240405"/>
            <wp:effectExtent l="0" t="0" r="0" b="0"/>
            <wp:docPr id="410614260" name="Picture 41061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226DD" w:rsidP="003430A5" w:rsidRDefault="004D398F" w14:paraId="5957EE4D" w14:textId="3DE0B060">
      <w:pPr>
        <w:pStyle w:val="Caption"/>
      </w:pPr>
      <w:bookmarkStart w:name="_Toc533028830" w:id="220"/>
      <w:bookmarkStart w:name="_Toc533057186" w:id="221"/>
      <w:bookmarkStart w:name="_Toc534935757" w:id="222"/>
      <w:r>
        <w:t xml:space="preserve">Figuur </w:t>
      </w:r>
      <w:r>
        <w:fldChar w:fldCharType="begin"/>
      </w:r>
      <w:r>
        <w:instrText xml:space="preserve"> SEQ Figuur \* ARABIC </w:instrText>
      </w:r>
      <w:r>
        <w:fldChar w:fldCharType="separate"/>
      </w:r>
      <w:r w:rsidR="00B75A81">
        <w:rPr>
          <w:noProof/>
        </w:rPr>
        <w:t>45</w:t>
      </w:r>
      <w:r>
        <w:fldChar w:fldCharType="end"/>
      </w:r>
      <w:r>
        <w:t xml:space="preserve"> Overzicht Organisatoren Per Reis </w:t>
      </w:r>
      <w:r w:rsidR="005226DD">
        <w:t>–</w:t>
      </w:r>
      <w:r>
        <w:t xml:space="preserve"> Administrator</w:t>
      </w:r>
      <w:bookmarkEnd w:id="220"/>
      <w:bookmarkEnd w:id="221"/>
      <w:bookmarkEnd w:id="222"/>
    </w:p>
    <w:p w:rsidR="00CC764D" w:rsidRDefault="00CC764D" w14:paraId="24CA2CAB" w14:textId="77777777">
      <w:pPr>
        <w:rPr>
          <w:rFonts w:asciiTheme="majorHAnsi" w:hAnsiTheme="majorHAnsi" w:eastAsiaTheme="majorEastAsia" w:cstheme="majorBidi"/>
          <w:i/>
          <w:color w:val="8F0000" w:themeColor="accent6" w:themeShade="BF"/>
        </w:rPr>
      </w:pPr>
      <w:r>
        <w:br w:type="page"/>
      </w:r>
    </w:p>
    <w:p w:rsidRPr="00CC764D" w:rsidR="00CC764D" w:rsidP="00CC764D" w:rsidRDefault="00CC764D" w14:paraId="5DE5D48E" w14:textId="6818DD3F">
      <w:pPr>
        <w:pStyle w:val="Heading4"/>
      </w:pPr>
      <w:r>
        <w:lastRenderedPageBreak/>
        <w:t xml:space="preserve">Koppelen organisatoren </w:t>
      </w:r>
    </w:p>
    <w:p w:rsidR="2F02003D" w:rsidP="2F02003D" w:rsidRDefault="2F02003D" w14:paraId="13CD3710" w14:textId="387D46A1">
      <w:r w:rsidRPr="2F02003D">
        <w:t>Om een organisator te koppelen aan een actieve reis, selecteren we eerst de gewenste reis</w:t>
      </w:r>
      <w:r w:rsidR="78DFF912">
        <w:t xml:space="preserve"> en klikken we vervolgens op de ‘+’ -knop.</w:t>
      </w:r>
    </w:p>
    <w:p w:rsidR="69140456" w:rsidP="69140456" w:rsidRDefault="1AE45824" w14:paraId="5B4C86DE" w14:textId="1CA631C1">
      <w:r>
        <w:t>Vervolgens krijgen we een lijst met alle ingeschreven begeleiders.</w:t>
      </w:r>
      <w:r w:rsidR="69140456">
        <w:t xml:space="preserve"> Uit deze lijst kunnen we de gewenste gebeleider kiezen.</w:t>
      </w:r>
    </w:p>
    <w:p w:rsidR="00356239" w:rsidP="00356239" w:rsidRDefault="00356239" w14:paraId="35CFDA3A" w14:textId="77777777">
      <w:pPr>
        <w:keepNext/>
      </w:pPr>
      <w:r>
        <w:rPr>
          <w:noProof/>
        </w:rPr>
        <w:drawing>
          <wp:inline distT="0" distB="0" distL="0" distR="0" wp14:anchorId="197E7AC3" wp14:editId="4BAA6657">
            <wp:extent cx="5760720" cy="3240405"/>
            <wp:effectExtent l="0" t="0" r="0" b="0"/>
            <wp:docPr id="1747913194" name="Picture 174791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56239" w:rsidP="00356239" w:rsidRDefault="00356239" w14:paraId="5F7FA183" w14:textId="3C958CA6">
      <w:pPr>
        <w:pStyle w:val="Caption"/>
      </w:pPr>
      <w:bookmarkStart w:name="_Toc533028831" w:id="223"/>
      <w:bookmarkStart w:name="_Toc533057187" w:id="224"/>
      <w:bookmarkStart w:name="_Toc534935758" w:id="225"/>
      <w:r>
        <w:t xml:space="preserve">Figuur </w:t>
      </w:r>
      <w:r>
        <w:fldChar w:fldCharType="begin"/>
      </w:r>
      <w:r>
        <w:instrText xml:space="preserve"> SEQ Figuur \* ARABIC </w:instrText>
      </w:r>
      <w:r>
        <w:fldChar w:fldCharType="separate"/>
      </w:r>
      <w:r w:rsidR="00B75A81">
        <w:rPr>
          <w:noProof/>
        </w:rPr>
        <w:t>46</w:t>
      </w:r>
      <w:r>
        <w:fldChar w:fldCharType="end"/>
      </w:r>
      <w:r>
        <w:t xml:space="preserve"> Ko</w:t>
      </w:r>
      <w:r w:rsidR="009126CF">
        <w:t>p</w:t>
      </w:r>
      <w:r>
        <w:t xml:space="preserve">pelen Organisator Reis </w:t>
      </w:r>
      <w:r w:rsidR="005C0704">
        <w:t>–</w:t>
      </w:r>
      <w:r>
        <w:t xml:space="preserve"> Administrator</w:t>
      </w:r>
      <w:bookmarkEnd w:id="223"/>
      <w:bookmarkEnd w:id="224"/>
      <w:bookmarkEnd w:id="225"/>
    </w:p>
    <w:p w:rsidR="7C8B2503" w:rsidP="7C8B2503" w:rsidRDefault="7C8B2503" w14:paraId="681173A5" w14:textId="1CA631C1">
      <w:r>
        <w:t>Als we op opslaan klikken worden de geselecteerde begeleiders gekoppeld aan de gegeven reis.</w:t>
      </w:r>
    </w:p>
    <w:p w:rsidR="005C0704" w:rsidP="005C0704" w:rsidRDefault="005C0704" w14:paraId="59AB30B6" w14:textId="77777777">
      <w:pPr>
        <w:keepNext/>
      </w:pPr>
      <w:r>
        <w:rPr>
          <w:noProof/>
        </w:rPr>
        <w:drawing>
          <wp:inline distT="0" distB="0" distL="0" distR="0" wp14:anchorId="102A4BDD" wp14:editId="2E59BFA3">
            <wp:extent cx="5760720" cy="3240405"/>
            <wp:effectExtent l="0" t="0" r="0" b="0"/>
            <wp:docPr id="1664678664" name="Picture 166467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5C0704" w:rsidP="005C0704" w:rsidRDefault="005C0704" w14:paraId="4C8E3F77" w14:textId="1E94FA1B">
      <w:pPr>
        <w:pStyle w:val="Caption"/>
      </w:pPr>
      <w:bookmarkStart w:name="_Toc533028832" w:id="226"/>
      <w:bookmarkStart w:name="_Toc533057188" w:id="227"/>
      <w:bookmarkStart w:name="_Toc534935759" w:id="228"/>
      <w:r>
        <w:t xml:space="preserve">Figuur </w:t>
      </w:r>
      <w:r>
        <w:fldChar w:fldCharType="begin"/>
      </w:r>
      <w:r>
        <w:instrText xml:space="preserve"> SEQ Figuur \* ARABIC </w:instrText>
      </w:r>
      <w:r>
        <w:fldChar w:fldCharType="separate"/>
      </w:r>
      <w:r w:rsidR="00B75A81">
        <w:rPr>
          <w:noProof/>
        </w:rPr>
        <w:t>47</w:t>
      </w:r>
      <w:r>
        <w:fldChar w:fldCharType="end"/>
      </w:r>
      <w:r>
        <w:t xml:space="preserve"> Succesvolle Koppeling Organisator </w:t>
      </w:r>
      <w:r w:rsidR="00FA62C9">
        <w:t>–</w:t>
      </w:r>
      <w:r>
        <w:t xml:space="preserve"> Administrator</w:t>
      </w:r>
      <w:bookmarkEnd w:id="226"/>
      <w:bookmarkEnd w:id="227"/>
      <w:bookmarkEnd w:id="228"/>
    </w:p>
    <w:p w:rsidRPr="00CC764D" w:rsidR="00CC764D" w:rsidP="00CC764D" w:rsidRDefault="00CC764D" w14:paraId="494BFC53" w14:textId="2A694619">
      <w:pPr>
        <w:pStyle w:val="Heading4"/>
      </w:pPr>
      <w:r>
        <w:lastRenderedPageBreak/>
        <w:t>Verwijderen organisatoren</w:t>
      </w:r>
    </w:p>
    <w:p w:rsidR="3B48746C" w:rsidP="3B48746C" w:rsidRDefault="2695E9C0" w14:paraId="27CCB850" w14:textId="46B0F67D">
      <w:r>
        <w:t>Om een organisator te verwijderen klikken we op de ‘-’ -knop achter de organisator zijn/haar naam.</w:t>
      </w:r>
    </w:p>
    <w:p w:rsidR="00FA62C9" w:rsidP="00FA62C9" w:rsidRDefault="00FA62C9" w14:paraId="13CC6B2A" w14:textId="77777777">
      <w:pPr>
        <w:keepNext/>
      </w:pPr>
      <w:r>
        <w:rPr>
          <w:noProof/>
        </w:rPr>
        <w:drawing>
          <wp:inline distT="0" distB="0" distL="0" distR="0" wp14:anchorId="02E44324" wp14:editId="632A36C7">
            <wp:extent cx="5760720" cy="3240405"/>
            <wp:effectExtent l="0" t="0" r="0" b="0"/>
            <wp:docPr id="550685911" name="Picture 55068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FA62C9" w:rsidR="00FA62C9" w:rsidP="00FA62C9" w:rsidRDefault="00FA62C9" w14:paraId="5D909237" w14:textId="571B6BE3">
      <w:pPr>
        <w:pStyle w:val="Caption"/>
      </w:pPr>
      <w:bookmarkStart w:name="_Toc533028833" w:id="229"/>
      <w:bookmarkStart w:name="_Toc533057189" w:id="230"/>
      <w:bookmarkStart w:name="_Toc534935760" w:id="231"/>
      <w:r>
        <w:t xml:space="preserve">Figuur </w:t>
      </w:r>
      <w:r>
        <w:fldChar w:fldCharType="begin"/>
      </w:r>
      <w:r>
        <w:instrText xml:space="preserve"> SEQ Figuur \* ARABIC </w:instrText>
      </w:r>
      <w:r>
        <w:fldChar w:fldCharType="separate"/>
      </w:r>
      <w:r w:rsidR="00B75A81">
        <w:rPr>
          <w:noProof/>
        </w:rPr>
        <w:t>48</w:t>
      </w:r>
      <w:r>
        <w:fldChar w:fldCharType="end"/>
      </w:r>
      <w:r>
        <w:t xml:space="preserve"> Verwijdering Organisator</w:t>
      </w:r>
      <w:bookmarkEnd w:id="229"/>
      <w:bookmarkEnd w:id="230"/>
      <w:bookmarkEnd w:id="231"/>
    </w:p>
    <w:p w:rsidR="0005480F" w:rsidRDefault="0005480F" w14:paraId="012F87EC" w14:textId="77777777">
      <w:pPr>
        <w:rPr>
          <w:i/>
          <w:iCs/>
          <w:color w:val="44546A" w:themeColor="text2"/>
          <w:sz w:val="18"/>
          <w:szCs w:val="18"/>
        </w:rPr>
      </w:pPr>
      <w:r>
        <w:br w:type="page"/>
      </w:r>
    </w:p>
    <w:p w:rsidRPr="0005480F" w:rsidR="0005480F" w:rsidP="0005480F" w:rsidRDefault="0005480F" w14:paraId="2137294F" w14:textId="4BB4717D">
      <w:pPr>
        <w:pStyle w:val="Heading3"/>
        <w:rPr>
          <w:rStyle w:val="Heading1Char"/>
          <w:color w:val="5F0000" w:themeColor="accent1" w:themeShade="7F"/>
          <w:sz w:val="28"/>
          <w:szCs w:val="24"/>
        </w:rPr>
      </w:pPr>
      <w:bookmarkStart w:name="_Toc533003152" w:id="232"/>
      <w:bookmarkStart w:name="_Toc533005256" w:id="233"/>
      <w:bookmarkStart w:name="_Toc533020308" w:id="234"/>
      <w:bookmarkStart w:name="_Toc533057124" w:id="235"/>
      <w:bookmarkStart w:name="_Toc534925241" w:id="236"/>
      <w:r w:rsidRPr="1645EA36">
        <w:rPr>
          <w:rStyle w:val="Heading1Char"/>
          <w:color w:val="600000" w:themeColor="accent6" w:themeShade="80"/>
          <w:sz w:val="28"/>
          <w:szCs w:val="28"/>
        </w:rPr>
        <w:lastRenderedPageBreak/>
        <w:t>Beheren pagina’s</w:t>
      </w:r>
      <w:bookmarkEnd w:id="232"/>
      <w:bookmarkEnd w:id="233"/>
      <w:bookmarkEnd w:id="234"/>
      <w:bookmarkEnd w:id="235"/>
      <w:bookmarkEnd w:id="236"/>
    </w:p>
    <w:p w:rsidR="1645EA36" w:rsidP="1645EA36" w:rsidRDefault="52BB853F" w14:paraId="43EFCE2F" w14:textId="7781C9C2">
      <w:r w:rsidRPr="52BB853F">
        <w:t xml:space="preserve">Als we navigeren naar ‘Pagina’s Aanpassen’ krijgen </w:t>
      </w:r>
      <w:r w:rsidRPr="4CF6C856" w:rsidR="4CF6C856">
        <w:t>we</w:t>
      </w:r>
      <w:r w:rsidRPr="52BB853F">
        <w:t xml:space="preserve"> een overzicht van alle </w:t>
      </w:r>
      <w:r w:rsidRPr="4CF6C856" w:rsidR="4CF6C856">
        <w:t xml:space="preserve">huidige pagina’s. Hierbij kunnen we een nieuwe </w:t>
      </w:r>
      <w:r w:rsidRPr="52BB853F">
        <w:t>pagina</w:t>
      </w:r>
      <w:r w:rsidRPr="4CF6C856" w:rsidR="4CF6C856">
        <w:t xml:space="preserve"> aanmaken of een </w:t>
      </w:r>
      <w:r w:rsidRPr="5FB2635E" w:rsidR="5FB2635E">
        <w:t>huidige pagina</w:t>
      </w:r>
      <w:r w:rsidRPr="4CF6C856" w:rsidR="4CF6C856">
        <w:t xml:space="preserve"> aanpassen.</w:t>
      </w:r>
    </w:p>
    <w:p w:rsidR="00735200" w:rsidP="00735200" w:rsidRDefault="00735200" w14:paraId="1E44FA50" w14:textId="77777777">
      <w:pPr>
        <w:keepNext/>
      </w:pPr>
      <w:r>
        <w:rPr>
          <w:noProof/>
        </w:rPr>
        <w:drawing>
          <wp:inline distT="0" distB="0" distL="0" distR="0" wp14:anchorId="03DA932C" wp14:editId="0750E868">
            <wp:extent cx="5760720" cy="3240405"/>
            <wp:effectExtent l="0" t="0" r="0" b="0"/>
            <wp:docPr id="2068380738" name="Picture 206838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735200" w:rsidP="00735200" w:rsidRDefault="00735200" w14:paraId="54F82C25" w14:textId="62B26D8D">
      <w:pPr>
        <w:pStyle w:val="Caption"/>
      </w:pPr>
      <w:bookmarkStart w:name="_Toc533028834" w:id="237"/>
      <w:bookmarkStart w:name="_Toc533057190" w:id="238"/>
      <w:bookmarkStart w:name="_Toc534935761" w:id="239"/>
      <w:r>
        <w:t xml:space="preserve">Figuur </w:t>
      </w:r>
      <w:r>
        <w:fldChar w:fldCharType="begin"/>
      </w:r>
      <w:r>
        <w:instrText xml:space="preserve"> SEQ Figuur \* ARABIC </w:instrText>
      </w:r>
      <w:r>
        <w:fldChar w:fldCharType="separate"/>
      </w:r>
      <w:r w:rsidR="00B75A81">
        <w:rPr>
          <w:noProof/>
        </w:rPr>
        <w:t>49</w:t>
      </w:r>
      <w:r>
        <w:fldChar w:fldCharType="end"/>
      </w:r>
      <w:r>
        <w:t xml:space="preserve"> Overzicht Pagina's </w:t>
      </w:r>
      <w:r w:rsidR="000E7D6F">
        <w:t>–</w:t>
      </w:r>
      <w:r>
        <w:t xml:space="preserve"> Administrator</w:t>
      </w:r>
      <w:bookmarkEnd w:id="237"/>
      <w:bookmarkEnd w:id="238"/>
      <w:bookmarkEnd w:id="239"/>
    </w:p>
    <w:p w:rsidR="004E69EA" w:rsidRDefault="004E69EA" w14:paraId="29098039" w14:textId="77777777">
      <w:pPr>
        <w:rPr>
          <w:rFonts w:asciiTheme="majorHAnsi" w:hAnsiTheme="majorHAnsi" w:eastAsiaTheme="majorEastAsia" w:cstheme="majorBidi"/>
          <w:i/>
          <w:iCs/>
          <w:color w:val="8F0000" w:themeColor="accent1" w:themeShade="BF"/>
        </w:rPr>
      </w:pPr>
      <w:r>
        <w:br w:type="page"/>
      </w:r>
    </w:p>
    <w:p w:rsidRPr="000E7D6F" w:rsidR="000E7D6F" w:rsidP="003B2D7A" w:rsidRDefault="003B2D7A" w14:paraId="7AB1D42E" w14:textId="3358E264">
      <w:pPr>
        <w:pStyle w:val="Heading4"/>
      </w:pPr>
      <w:r>
        <w:lastRenderedPageBreak/>
        <w:t>Aanmaken</w:t>
      </w:r>
      <w:r w:rsidR="009D6D1E">
        <w:t>/Aanpassen</w:t>
      </w:r>
      <w:r>
        <w:t xml:space="preserve"> pagina’s</w:t>
      </w:r>
    </w:p>
    <w:p w:rsidR="5FB2635E" w:rsidP="5FB2635E" w:rsidRDefault="5FB2635E" w14:paraId="660DED77" w14:textId="457066FB">
      <w:r w:rsidRPr="5FB2635E">
        <w:t>Om een nieuwe pagina aan te maken klikken we op de knop ‘</w:t>
      </w:r>
      <w:r w:rsidRPr="0DA27683" w:rsidR="0DA27683">
        <w:t>Nieuwe Pagina Aanmaken’. Vervolgens krijgen we een formulier waarin we de paginanaam kunnen instellen.</w:t>
      </w:r>
    </w:p>
    <w:p w:rsidR="006C2214" w:rsidP="006C2214" w:rsidRDefault="004E69EA" w14:paraId="359C8C12" w14:textId="77777777">
      <w:pPr>
        <w:keepNext/>
      </w:pPr>
      <w:r>
        <w:rPr>
          <w:noProof/>
        </w:rPr>
        <w:drawing>
          <wp:inline distT="0" distB="0" distL="0" distR="0" wp14:anchorId="721F44D4" wp14:editId="3D6A5BCA">
            <wp:extent cx="5760720" cy="3240405"/>
            <wp:effectExtent l="0" t="0" r="0" b="0"/>
            <wp:docPr id="41579276" name="Picture 4157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3B2D7A" w:rsidR="003B2D7A" w:rsidP="006C2214" w:rsidRDefault="006C2214" w14:paraId="574F7AE8" w14:textId="406959C2">
      <w:pPr>
        <w:pStyle w:val="Caption"/>
      </w:pPr>
      <w:bookmarkStart w:name="_Toc533028835" w:id="240"/>
      <w:bookmarkStart w:name="_Toc533057191" w:id="241"/>
      <w:bookmarkStart w:name="_Toc534935762" w:id="242"/>
      <w:r>
        <w:t xml:space="preserve">Figuur </w:t>
      </w:r>
      <w:r>
        <w:fldChar w:fldCharType="begin"/>
      </w:r>
      <w:r>
        <w:instrText xml:space="preserve"> SEQ Figuur \* ARABIC </w:instrText>
      </w:r>
      <w:r>
        <w:fldChar w:fldCharType="separate"/>
      </w:r>
      <w:r w:rsidR="00B75A81">
        <w:rPr>
          <w:noProof/>
        </w:rPr>
        <w:t>50</w:t>
      </w:r>
      <w:r>
        <w:fldChar w:fldCharType="end"/>
      </w:r>
      <w:r>
        <w:t xml:space="preserve"> Aanmaken Pagina's - Paginanaam – Administrator</w:t>
      </w:r>
      <w:bookmarkEnd w:id="240"/>
      <w:bookmarkEnd w:id="241"/>
      <w:bookmarkEnd w:id="242"/>
    </w:p>
    <w:p w:rsidR="0DA27683" w:rsidP="0DA27683" w:rsidRDefault="0DA27683" w14:paraId="2D056358" w14:textId="434C9AB7">
      <w:r w:rsidRPr="0DA27683">
        <w:t xml:space="preserve">Er zijn 2 soorten pagina’s die we kunnen aanmaken. </w:t>
      </w:r>
      <w:r w:rsidRPr="7568CCAD" w:rsidR="7568CCAD">
        <w:t xml:space="preserve">Voor de pagina inhoud kunnen we een PDF uploaden of zelf een tekst schrijven met behulp van een </w:t>
      </w:r>
      <w:proofErr w:type="spellStart"/>
      <w:r w:rsidRPr="7568CCAD" w:rsidR="7568CCAD">
        <w:t>texteditor</w:t>
      </w:r>
      <w:proofErr w:type="spellEnd"/>
      <w:r w:rsidRPr="7568CCAD" w:rsidR="7568CCAD">
        <w:t>.</w:t>
      </w:r>
    </w:p>
    <w:p w:rsidR="00E1082B" w:rsidRDefault="00E1082B" w14:paraId="39A802CE" w14:textId="77777777">
      <w:pPr>
        <w:rPr>
          <w:rFonts w:asciiTheme="majorHAnsi" w:hAnsiTheme="majorHAnsi" w:eastAsiaTheme="majorEastAsia" w:cstheme="majorBidi"/>
          <w:color w:val="8F0000" w:themeColor="accent1" w:themeShade="BF"/>
        </w:rPr>
      </w:pPr>
      <w:r>
        <w:br w:type="page"/>
      </w:r>
    </w:p>
    <w:p w:rsidRPr="00674FF8" w:rsidR="00674FF8" w:rsidP="00674FF8" w:rsidRDefault="00674FF8" w14:paraId="5A562BA4" w14:textId="52E219DB">
      <w:pPr>
        <w:pStyle w:val="Heading5"/>
      </w:pPr>
      <w:r>
        <w:lastRenderedPageBreak/>
        <w:t>PDF</w:t>
      </w:r>
    </w:p>
    <w:p w:rsidR="7568CCAD" w:rsidP="7568CCAD" w:rsidRDefault="0851E926" w14:paraId="4D39FD79" w14:textId="4C4C1B3E">
      <w:r w:rsidRPr="0851E926">
        <w:t>Om als pagina inhoud gebruik te maken van een PDF, selecteren we bij ‘type’ de optie ‘PDF’</w:t>
      </w:r>
      <w:r w:rsidRPr="074ECE4E" w:rsidR="074ECE4E">
        <w:t xml:space="preserve">. Vervolgens kunnen we via ‘Kies PDF’ een pdf uploaden. </w:t>
      </w:r>
      <w:r w:rsidRPr="72A2C634" w:rsidR="72A2C634">
        <w:t>Wanneer we deze inhoud willen opslaan drukken we op ‘Opslaan’.</w:t>
      </w:r>
    </w:p>
    <w:p w:rsidR="003D3127" w:rsidP="003D3127" w:rsidRDefault="004970A7" w14:paraId="4F1BC4EA" w14:textId="2390F289">
      <w:pPr>
        <w:keepNext/>
      </w:pPr>
      <w:r>
        <w:rPr>
          <w:noProof/>
        </w:rPr>
        <w:drawing>
          <wp:inline distT="0" distB="0" distL="0" distR="0" wp14:anchorId="066F849C" wp14:editId="43D46682">
            <wp:extent cx="5760720" cy="3240405"/>
            <wp:effectExtent l="0" t="0" r="0" b="0"/>
            <wp:docPr id="1215044890" name="Picture 121504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sidR="15389EE2">
        <w:t xml:space="preserve"> </w:t>
      </w:r>
    </w:p>
    <w:p w:rsidR="00B431D6" w:rsidP="003D3127" w:rsidRDefault="006C2214" w14:paraId="3B4C987D" w14:textId="257558C9">
      <w:pPr>
        <w:pStyle w:val="Caption"/>
      </w:pPr>
      <w:bookmarkStart w:name="_Toc533028836" w:id="243"/>
      <w:bookmarkStart w:name="_Toc533057192" w:id="244"/>
      <w:bookmarkStart w:name="_Toc534935763" w:id="245"/>
      <w:r>
        <w:t xml:space="preserve">Figuur </w:t>
      </w:r>
      <w:r>
        <w:fldChar w:fldCharType="begin"/>
      </w:r>
      <w:r>
        <w:instrText xml:space="preserve"> SEQ Figuur \* ARABIC </w:instrText>
      </w:r>
      <w:r>
        <w:fldChar w:fldCharType="separate"/>
      </w:r>
      <w:r w:rsidR="00B75A81">
        <w:rPr>
          <w:noProof/>
        </w:rPr>
        <w:t>51</w:t>
      </w:r>
      <w:r>
        <w:fldChar w:fldCharType="end"/>
      </w:r>
      <w:r>
        <w:t xml:space="preserve"> Aanmaken Pagina's </w:t>
      </w:r>
      <w:r w:rsidR="00354FA1">
        <w:t>–</w:t>
      </w:r>
      <w:r>
        <w:t xml:space="preserve"> Content </w:t>
      </w:r>
      <w:r w:rsidR="00354FA1">
        <w:t>PDF</w:t>
      </w:r>
      <w:r>
        <w:t xml:space="preserve"> </w:t>
      </w:r>
      <w:r w:rsidR="00674FF8">
        <w:t>–</w:t>
      </w:r>
      <w:r>
        <w:t xml:space="preserve"> Administrator</w:t>
      </w:r>
      <w:bookmarkEnd w:id="243"/>
      <w:bookmarkEnd w:id="244"/>
      <w:bookmarkEnd w:id="245"/>
    </w:p>
    <w:p w:rsidR="72A2C634" w:rsidP="72A2C634" w:rsidRDefault="72A2C634" w14:paraId="7E69CDA6" w14:textId="58279BE6">
      <w:r w:rsidRPr="72A2C634">
        <w:t>De aangemaakte pagina ziet er op de front-end als volgt uit.</w:t>
      </w:r>
    </w:p>
    <w:p w:rsidR="00B431D6" w:rsidP="00B431D6" w:rsidRDefault="00B431D6" w14:paraId="7E20939B" w14:textId="2390F289">
      <w:pPr>
        <w:pStyle w:val="Caption"/>
        <w:keepNext/>
      </w:pPr>
      <w:r>
        <w:rPr>
          <w:noProof/>
        </w:rPr>
        <w:drawing>
          <wp:inline distT="0" distB="0" distL="0" distR="0" wp14:anchorId="168382A8" wp14:editId="4C9C1BC5">
            <wp:extent cx="5760720" cy="3240405"/>
            <wp:effectExtent l="0" t="0" r="0" b="0"/>
            <wp:docPr id="1800644546" name="Picture 180064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172A6F" w:rsidR="00B431D6" w:rsidP="00B431D6" w:rsidRDefault="00B431D6" w14:paraId="42CBAD5A" w14:textId="77D68E2E">
      <w:pPr>
        <w:pStyle w:val="Caption"/>
        <w:rPr>
          <w:lang w:val="fr-FR"/>
        </w:rPr>
      </w:pPr>
      <w:bookmarkStart w:name="_Toc533028837" w:id="246"/>
      <w:bookmarkStart w:name="_Toc533057193" w:id="247"/>
      <w:bookmarkStart w:name="_Toc534935764" w:id="248"/>
      <w:proofErr w:type="spellStart"/>
      <w:r w:rsidRPr="00172A6F">
        <w:rPr>
          <w:lang w:val="fr-FR"/>
        </w:rPr>
        <w:t>Figuur</w:t>
      </w:r>
      <w:proofErr w:type="spellEnd"/>
      <w:r w:rsidRPr="00172A6F">
        <w:rPr>
          <w:lang w:val="fr-FR"/>
        </w:rPr>
        <w:t xml:space="preserve"> </w:t>
      </w:r>
      <w:r>
        <w:fldChar w:fldCharType="begin"/>
      </w:r>
      <w:r w:rsidRPr="00172A6F">
        <w:rPr>
          <w:lang w:val="fr-FR"/>
        </w:rPr>
        <w:instrText xml:space="preserve"> SEQ Figuur \* ARABIC </w:instrText>
      </w:r>
      <w:r>
        <w:fldChar w:fldCharType="separate"/>
      </w:r>
      <w:r w:rsidR="00B75A81">
        <w:rPr>
          <w:noProof/>
          <w:lang w:val="fr-FR"/>
        </w:rPr>
        <w:t>52</w:t>
      </w:r>
      <w:r>
        <w:fldChar w:fldCharType="end"/>
      </w:r>
      <w:r w:rsidRPr="00172A6F">
        <w:rPr>
          <w:lang w:val="fr-FR"/>
        </w:rPr>
        <w:t xml:space="preserve"> </w:t>
      </w:r>
      <w:proofErr w:type="spellStart"/>
      <w:r w:rsidRPr="00172A6F">
        <w:rPr>
          <w:lang w:val="fr-FR"/>
        </w:rPr>
        <w:t>Paginacontent</w:t>
      </w:r>
      <w:proofErr w:type="spellEnd"/>
      <w:r w:rsidRPr="00172A6F">
        <w:rPr>
          <w:lang w:val="fr-FR"/>
        </w:rPr>
        <w:t xml:space="preserve"> </w:t>
      </w:r>
      <w:proofErr w:type="spellStart"/>
      <w:r w:rsidRPr="00172A6F">
        <w:rPr>
          <w:lang w:val="fr-FR"/>
        </w:rPr>
        <w:t>Front-end</w:t>
      </w:r>
      <w:proofErr w:type="spellEnd"/>
      <w:r w:rsidRPr="00172A6F">
        <w:rPr>
          <w:lang w:val="fr-FR"/>
        </w:rPr>
        <w:t xml:space="preserve"> - PDF</w:t>
      </w:r>
      <w:bookmarkEnd w:id="246"/>
      <w:bookmarkEnd w:id="247"/>
      <w:bookmarkEnd w:id="248"/>
    </w:p>
    <w:p w:rsidRPr="00172A6F" w:rsidR="007B220E" w:rsidP="003D3127" w:rsidRDefault="007B220E" w14:paraId="4E98EE36" w14:textId="2B2323C9">
      <w:pPr>
        <w:pStyle w:val="Caption"/>
        <w:rPr>
          <w:lang w:val="fr-FR"/>
        </w:rPr>
      </w:pPr>
      <w:r w:rsidRPr="00172A6F">
        <w:rPr>
          <w:lang w:val="fr-FR"/>
        </w:rPr>
        <w:br w:type="page"/>
      </w:r>
    </w:p>
    <w:p w:rsidRPr="00172A6F" w:rsidR="00674FF8" w:rsidP="00674FF8" w:rsidRDefault="00CF576D" w14:paraId="6609BE1D" w14:textId="6DFB929A">
      <w:pPr>
        <w:pStyle w:val="Heading5"/>
        <w:rPr>
          <w:lang w:val="fr-FR"/>
        </w:rPr>
      </w:pPr>
      <w:r w:rsidRPr="00172A6F">
        <w:rPr>
          <w:lang w:val="fr-FR"/>
        </w:rPr>
        <w:lastRenderedPageBreak/>
        <w:t>HTML</w:t>
      </w:r>
    </w:p>
    <w:p w:rsidRPr="007D1B17" w:rsidR="7AF1B425" w:rsidP="7AF1B425" w:rsidRDefault="7AF1B425" w14:paraId="129B3D0E" w14:textId="1AA4872D">
      <w:r w:rsidRPr="007D1B17">
        <w:t xml:space="preserve">Om zelf de </w:t>
      </w:r>
      <w:proofErr w:type="spellStart"/>
      <w:r w:rsidRPr="007D1B17">
        <w:t>paginainhoud</w:t>
      </w:r>
      <w:proofErr w:type="spellEnd"/>
      <w:r w:rsidRPr="007D1B17">
        <w:t xml:space="preserve"> in te geven selecteren we bij ‘type’ de optie ‘HTML’.</w:t>
      </w:r>
      <w:r w:rsidRPr="007D1B17" w:rsidR="091668E4">
        <w:t xml:space="preserve"> Vervolgens krijgen we een </w:t>
      </w:r>
      <w:proofErr w:type="spellStart"/>
      <w:r w:rsidRPr="007D1B17" w:rsidR="091668E4">
        <w:t>texteditor</w:t>
      </w:r>
      <w:proofErr w:type="spellEnd"/>
      <w:r w:rsidRPr="007D1B17" w:rsidR="091668E4">
        <w:t xml:space="preserve"> te zien waarin we de gewenste </w:t>
      </w:r>
      <w:proofErr w:type="spellStart"/>
      <w:r w:rsidRPr="007D1B17" w:rsidR="091668E4">
        <w:t>paginainhoud</w:t>
      </w:r>
      <w:proofErr w:type="spellEnd"/>
      <w:r w:rsidRPr="007D1B17" w:rsidR="091668E4">
        <w:t xml:space="preserve"> kunnen ingeven.</w:t>
      </w:r>
      <w:r w:rsidRPr="007D1B17" w:rsidR="59F0F61F">
        <w:t xml:space="preserve"> We slaan deze op door op de knop ‘Opslaan te drukken’.</w:t>
      </w:r>
    </w:p>
    <w:p w:rsidR="00354FA1" w:rsidP="00354FA1" w:rsidRDefault="00354FA1" w14:paraId="105DA2A6" w14:textId="77777777">
      <w:pPr>
        <w:keepNext/>
      </w:pPr>
      <w:r>
        <w:rPr>
          <w:noProof/>
        </w:rPr>
        <w:drawing>
          <wp:inline distT="0" distB="0" distL="0" distR="0" wp14:anchorId="4807F620" wp14:editId="2284F091">
            <wp:extent cx="5760720" cy="3240405"/>
            <wp:effectExtent l="0" t="0" r="0" b="0"/>
            <wp:docPr id="104678422" name="Picture 10467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54FA1" w:rsidP="00354FA1" w:rsidRDefault="00354FA1" w14:paraId="73358561" w14:textId="00A47B51">
      <w:pPr>
        <w:pStyle w:val="Caption"/>
      </w:pPr>
      <w:bookmarkStart w:name="_Toc533028838" w:id="249"/>
      <w:bookmarkStart w:name="_Toc533057194" w:id="250"/>
      <w:bookmarkStart w:name="_Toc534935765" w:id="251"/>
      <w:r>
        <w:t xml:space="preserve">Figuur </w:t>
      </w:r>
      <w:r>
        <w:fldChar w:fldCharType="begin"/>
      </w:r>
      <w:r>
        <w:instrText xml:space="preserve"> SEQ Figuur \* ARABIC </w:instrText>
      </w:r>
      <w:r>
        <w:fldChar w:fldCharType="separate"/>
      </w:r>
      <w:r w:rsidR="00B75A81">
        <w:rPr>
          <w:noProof/>
        </w:rPr>
        <w:t>53</w:t>
      </w:r>
      <w:r>
        <w:fldChar w:fldCharType="end"/>
      </w:r>
      <w:r>
        <w:t xml:space="preserve"> Aanmaken Pagina's - Content HTML </w:t>
      </w:r>
      <w:r w:rsidR="002300EF">
        <w:t>–</w:t>
      </w:r>
      <w:r>
        <w:t xml:space="preserve"> Administrator</w:t>
      </w:r>
      <w:bookmarkEnd w:id="249"/>
      <w:bookmarkEnd w:id="250"/>
      <w:bookmarkEnd w:id="251"/>
    </w:p>
    <w:p w:rsidR="6B632BAC" w:rsidP="6B632BAC" w:rsidRDefault="6B632BAC" w14:paraId="34C8E548" w14:textId="0389BA80">
      <w:r w:rsidRPr="6B632BAC">
        <w:t>De aangemaakte pagina ziet er op de front-end als volgt uit.</w:t>
      </w:r>
    </w:p>
    <w:p w:rsidR="006E15A2" w:rsidP="006E15A2" w:rsidRDefault="006E15A2" w14:paraId="07D1667C" w14:textId="2F71FFAB">
      <w:pPr>
        <w:keepNext/>
      </w:pPr>
      <w:r>
        <w:rPr>
          <w:noProof/>
        </w:rPr>
        <w:drawing>
          <wp:inline distT="0" distB="0" distL="0" distR="0" wp14:anchorId="7F95697A" wp14:editId="6F78C58A">
            <wp:extent cx="5760720" cy="3240405"/>
            <wp:effectExtent l="0" t="0" r="0" b="0"/>
            <wp:docPr id="361365067" name="Picture 36136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E15A2" w:rsidP="006E15A2" w:rsidRDefault="006E15A2" w14:paraId="004D3DCE" w14:textId="32618369">
      <w:pPr>
        <w:pStyle w:val="Caption"/>
      </w:pPr>
      <w:bookmarkStart w:name="_Toc533028839" w:id="252"/>
      <w:bookmarkStart w:name="_Toc533057195" w:id="253"/>
      <w:bookmarkStart w:name="_Toc534935766" w:id="254"/>
      <w:r>
        <w:t xml:space="preserve">Figuur </w:t>
      </w:r>
      <w:r>
        <w:fldChar w:fldCharType="begin"/>
      </w:r>
      <w:r>
        <w:instrText xml:space="preserve"> SEQ Figuur \* ARABIC </w:instrText>
      </w:r>
      <w:r>
        <w:fldChar w:fldCharType="separate"/>
      </w:r>
      <w:r w:rsidR="00B75A81">
        <w:rPr>
          <w:noProof/>
        </w:rPr>
        <w:t>54</w:t>
      </w:r>
      <w:r>
        <w:fldChar w:fldCharType="end"/>
      </w:r>
      <w:r>
        <w:t xml:space="preserve"> Paginacontent Front-end</w:t>
      </w:r>
      <w:r w:rsidR="00B431D6">
        <w:t xml:space="preserve"> </w:t>
      </w:r>
      <w:r w:rsidR="006B64F6">
        <w:t>–</w:t>
      </w:r>
      <w:r w:rsidR="00B431D6">
        <w:t xml:space="preserve"> HTML</w:t>
      </w:r>
      <w:bookmarkEnd w:id="252"/>
      <w:bookmarkEnd w:id="253"/>
      <w:bookmarkEnd w:id="254"/>
    </w:p>
    <w:p w:rsidR="006B64F6" w:rsidRDefault="006B64F6" w14:paraId="59A2B29C" w14:textId="66DCD71C">
      <w:pPr>
        <w:rPr>
          <w:rFonts w:asciiTheme="majorHAnsi" w:hAnsiTheme="majorHAnsi" w:eastAsiaTheme="majorEastAsia" w:cstheme="majorBidi"/>
          <w:i/>
          <w:color w:val="8F0000" w:themeColor="accent6" w:themeShade="BF"/>
        </w:rPr>
      </w:pPr>
      <w:r>
        <w:br w:type="page"/>
      </w:r>
    </w:p>
    <w:p w:rsidRPr="006B64F6" w:rsidR="006B64F6" w:rsidP="006B64F6" w:rsidRDefault="006B64F6" w14:paraId="41353C97" w14:textId="7D3E49F3">
      <w:pPr>
        <w:pStyle w:val="Heading4"/>
      </w:pPr>
      <w:r>
        <w:lastRenderedPageBreak/>
        <w:t>Verwijderen pagina’s</w:t>
      </w:r>
    </w:p>
    <w:p w:rsidR="3451D060" w:rsidP="3451D060" w:rsidRDefault="3451D060" w14:paraId="49B9CF4B" w14:textId="03F2D2C1">
      <w:r w:rsidRPr="3451D060">
        <w:t>Om een pagina te verwijderen drukken we achter de pagina op de knop ‘Delete’</w:t>
      </w:r>
      <w:r w:rsidRPr="0A5D134E" w:rsidR="0A5D134E">
        <w:t>. Hierbij wordt er een bevestiging gevraagd.</w:t>
      </w:r>
    </w:p>
    <w:p w:rsidR="00F27074" w:rsidP="00F27074" w:rsidRDefault="00F27074" w14:paraId="6563DCBD" w14:textId="77777777">
      <w:pPr>
        <w:keepNext/>
      </w:pPr>
      <w:r>
        <w:rPr>
          <w:noProof/>
        </w:rPr>
        <w:drawing>
          <wp:inline distT="0" distB="0" distL="0" distR="0" wp14:anchorId="215D2BE0" wp14:editId="31D05DCB">
            <wp:extent cx="5760720" cy="3240405"/>
            <wp:effectExtent l="0" t="0" r="0" b="0"/>
            <wp:docPr id="1968221589" name="Picture 196822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FC194F" w:rsidR="00FC194F" w:rsidP="00F27074" w:rsidRDefault="00F27074" w14:paraId="6AC86F1C" w14:textId="32F8B2BC">
      <w:pPr>
        <w:pStyle w:val="Caption"/>
      </w:pPr>
      <w:bookmarkStart w:name="_Toc533028840" w:id="255"/>
      <w:bookmarkStart w:name="_Toc533057196" w:id="256"/>
      <w:bookmarkStart w:name="_Toc534935767" w:id="257"/>
      <w:r>
        <w:t xml:space="preserve">Figuur </w:t>
      </w:r>
      <w:r>
        <w:fldChar w:fldCharType="begin"/>
      </w:r>
      <w:r>
        <w:instrText xml:space="preserve"> SEQ Figuur \* ARABIC </w:instrText>
      </w:r>
      <w:r>
        <w:fldChar w:fldCharType="separate"/>
      </w:r>
      <w:r w:rsidR="00B75A81">
        <w:rPr>
          <w:noProof/>
        </w:rPr>
        <w:t>55</w:t>
      </w:r>
      <w:r>
        <w:fldChar w:fldCharType="end"/>
      </w:r>
      <w:r>
        <w:t xml:space="preserve"> Verwijderen Pagina's </w:t>
      </w:r>
      <w:r w:rsidR="00756827">
        <w:t>–</w:t>
      </w:r>
      <w:r>
        <w:t xml:space="preserve"> Administrator</w:t>
      </w:r>
      <w:bookmarkEnd w:id="255"/>
      <w:bookmarkEnd w:id="256"/>
      <w:bookmarkEnd w:id="257"/>
    </w:p>
    <w:p w:rsidR="0A5D134E" w:rsidP="0A5D134E" w:rsidRDefault="63EB2B17" w14:paraId="7C34527A" w14:textId="5983FEBC">
      <w:r w:rsidRPr="63EB2B17">
        <w:t>Na het verwijderen van de pagina krijgen we een melding dat de pagina succesvol is verwijderd.</w:t>
      </w:r>
    </w:p>
    <w:p w:rsidR="00756827" w:rsidP="00756827" w:rsidRDefault="00756827" w14:paraId="42206777" w14:textId="77777777">
      <w:pPr>
        <w:keepNext/>
      </w:pPr>
      <w:r>
        <w:rPr>
          <w:noProof/>
        </w:rPr>
        <w:drawing>
          <wp:inline distT="0" distB="0" distL="0" distR="0" wp14:anchorId="099337AF" wp14:editId="5113B544">
            <wp:extent cx="5760720" cy="3240405"/>
            <wp:effectExtent l="0" t="0" r="0" b="0"/>
            <wp:docPr id="1622399625" name="Picture 162239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756827" w:rsidR="00756827" w:rsidP="00756827" w:rsidRDefault="00756827" w14:paraId="6721A2BC" w14:textId="33456F46">
      <w:pPr>
        <w:pStyle w:val="Caption"/>
      </w:pPr>
      <w:bookmarkStart w:name="_Toc533028841" w:id="258"/>
      <w:bookmarkStart w:name="_Toc533057197" w:id="259"/>
      <w:bookmarkStart w:name="_Toc534935768" w:id="260"/>
      <w:r>
        <w:t xml:space="preserve">Figuur </w:t>
      </w:r>
      <w:r>
        <w:fldChar w:fldCharType="begin"/>
      </w:r>
      <w:r>
        <w:instrText xml:space="preserve"> SEQ Figuur \* ARABIC </w:instrText>
      </w:r>
      <w:r>
        <w:fldChar w:fldCharType="separate"/>
      </w:r>
      <w:r w:rsidR="00B75A81">
        <w:rPr>
          <w:noProof/>
        </w:rPr>
        <w:t>56</w:t>
      </w:r>
      <w:r>
        <w:fldChar w:fldCharType="end"/>
      </w:r>
      <w:r>
        <w:t xml:space="preserve"> Succesvolle Verwijdering Pagina's - Administrator</w:t>
      </w:r>
      <w:bookmarkEnd w:id="258"/>
      <w:bookmarkEnd w:id="259"/>
      <w:bookmarkEnd w:id="260"/>
    </w:p>
    <w:p w:rsidR="00BB3061" w:rsidRDefault="00BB3061" w14:paraId="11705BE6" w14:textId="77777777">
      <w:r>
        <w:br w:type="page"/>
      </w:r>
    </w:p>
    <w:p w:rsidR="00BB3061" w:rsidP="00BB3061" w:rsidRDefault="00BB3061" w14:paraId="50EE67FD" w14:textId="77777777">
      <w:pPr>
        <w:pStyle w:val="Heading3"/>
      </w:pPr>
      <w:bookmarkStart w:name="_Toc533003153" w:id="261"/>
      <w:bookmarkStart w:name="_Toc533005257" w:id="262"/>
      <w:bookmarkStart w:name="_Toc533020309" w:id="263"/>
      <w:bookmarkStart w:name="_Toc533057125" w:id="264"/>
      <w:bookmarkStart w:name="_Toc534925242" w:id="265"/>
      <w:r>
        <w:lastRenderedPageBreak/>
        <w:t>Beheren gemeentes</w:t>
      </w:r>
      <w:bookmarkEnd w:id="261"/>
      <w:bookmarkEnd w:id="262"/>
      <w:bookmarkEnd w:id="263"/>
      <w:bookmarkEnd w:id="264"/>
      <w:bookmarkEnd w:id="265"/>
    </w:p>
    <w:p w:rsidR="05FC9001" w:rsidP="05FC9001" w:rsidRDefault="05FC9001" w14:paraId="0960BDCC" w14:textId="59D3F8EF">
      <w:r w:rsidRPr="05FC9001">
        <w:t xml:space="preserve">Als we navigeren naar ‘Postcode Toevoegen’ zien we een overzicht met alle </w:t>
      </w:r>
      <w:r w:rsidRPr="42BD59E7" w:rsidR="42BD59E7">
        <w:t>huidige postcodes die in het systeem gekend zijn. Hier hebben we de optie om nieuwe postcodes / gemeentes toe te voegen en om deze te verwijderen uit het systeem.</w:t>
      </w:r>
    </w:p>
    <w:p w:rsidR="00BB3061" w:rsidP="00544F66" w:rsidRDefault="00BB3061" w14:paraId="6B812681" w14:textId="77777777">
      <w:r>
        <w:rPr>
          <w:noProof/>
        </w:rPr>
        <w:drawing>
          <wp:inline distT="0" distB="0" distL="0" distR="0" wp14:anchorId="4CD70BF1" wp14:editId="69776407">
            <wp:extent cx="5760720" cy="3240405"/>
            <wp:effectExtent l="0" t="0" r="0" b="0"/>
            <wp:docPr id="2005423509" name="Picture 200542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B3061" w:rsidP="00BB3061" w:rsidRDefault="00BB3061" w14:paraId="54AF1E6B" w14:textId="388D04A5">
      <w:pPr>
        <w:pStyle w:val="Caption"/>
      </w:pPr>
      <w:bookmarkStart w:name="_Toc533028842" w:id="266"/>
      <w:bookmarkStart w:name="_Toc533057198" w:id="267"/>
      <w:bookmarkStart w:name="_Toc534935769" w:id="268"/>
      <w:r>
        <w:t xml:space="preserve">Figuur </w:t>
      </w:r>
      <w:r>
        <w:fldChar w:fldCharType="begin"/>
      </w:r>
      <w:r>
        <w:instrText xml:space="preserve"> SEQ Figuur \* ARABIC </w:instrText>
      </w:r>
      <w:r>
        <w:fldChar w:fldCharType="separate"/>
      </w:r>
      <w:r w:rsidR="00B75A81">
        <w:rPr>
          <w:noProof/>
        </w:rPr>
        <w:t>57</w:t>
      </w:r>
      <w:r>
        <w:fldChar w:fldCharType="end"/>
      </w:r>
      <w:r>
        <w:t xml:space="preserve"> Overzicht Gemeentes </w:t>
      </w:r>
      <w:r w:rsidR="00CF413D">
        <w:t>–</w:t>
      </w:r>
      <w:r>
        <w:t xml:space="preserve"> Administrator</w:t>
      </w:r>
      <w:bookmarkEnd w:id="266"/>
      <w:bookmarkEnd w:id="267"/>
      <w:bookmarkEnd w:id="268"/>
    </w:p>
    <w:p w:rsidR="003E32E6" w:rsidRDefault="003E32E6" w14:paraId="2ABC92D1" w14:textId="77777777">
      <w:pPr>
        <w:rPr>
          <w:rFonts w:asciiTheme="majorHAnsi" w:hAnsiTheme="majorHAnsi" w:eastAsiaTheme="majorEastAsia" w:cstheme="majorBidi"/>
          <w:i/>
          <w:iCs/>
          <w:color w:val="8F0000" w:themeColor="accent1" w:themeShade="BF"/>
        </w:rPr>
      </w:pPr>
      <w:r>
        <w:br w:type="page"/>
      </w:r>
    </w:p>
    <w:p w:rsidR="00CF413D" w:rsidP="00CF413D" w:rsidRDefault="00CF413D" w14:paraId="25454885" w14:textId="27ACC98B">
      <w:pPr>
        <w:pStyle w:val="Heading4"/>
      </w:pPr>
      <w:r>
        <w:lastRenderedPageBreak/>
        <w:t>Aanmaken gemeente</w:t>
      </w:r>
    </w:p>
    <w:p w:rsidR="05AD8DE8" w:rsidP="05AD8DE8" w:rsidRDefault="05AD8DE8" w14:paraId="3494005F" w14:textId="0C62F34A">
      <w:r w:rsidRPr="05AD8DE8">
        <w:t xml:space="preserve">Om een gemeente toe te voegen vullen we eerst de gewenste postcode </w:t>
      </w:r>
      <w:r w:rsidRPr="06077C95" w:rsidR="06077C95">
        <w:t>en gemeente in.</w:t>
      </w:r>
    </w:p>
    <w:p w:rsidR="00FD54E4" w:rsidP="00FD54E4" w:rsidRDefault="003E32E6" w14:paraId="37AC117C" w14:textId="77777777">
      <w:pPr>
        <w:keepNext/>
      </w:pPr>
      <w:r>
        <w:rPr>
          <w:noProof/>
        </w:rPr>
        <w:drawing>
          <wp:inline distT="0" distB="0" distL="0" distR="0" wp14:anchorId="4B278341" wp14:editId="2649C505">
            <wp:extent cx="5760720" cy="3240405"/>
            <wp:effectExtent l="0" t="0" r="0" b="0"/>
            <wp:docPr id="896440447" name="Picture 89644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CF413D" w:rsidR="00CF413D" w:rsidP="00FD54E4" w:rsidRDefault="00FD54E4" w14:paraId="11D39943" w14:textId="00958E37">
      <w:pPr>
        <w:pStyle w:val="Caption"/>
      </w:pPr>
      <w:bookmarkStart w:name="_Toc533028843" w:id="269"/>
      <w:bookmarkStart w:name="_Toc533057199" w:id="270"/>
      <w:bookmarkStart w:name="_Toc534935770" w:id="271"/>
      <w:r>
        <w:t xml:space="preserve">Figuur </w:t>
      </w:r>
      <w:r>
        <w:fldChar w:fldCharType="begin"/>
      </w:r>
      <w:r>
        <w:instrText xml:space="preserve"> SEQ Figuur \* ARABIC </w:instrText>
      </w:r>
      <w:r>
        <w:fldChar w:fldCharType="separate"/>
      </w:r>
      <w:r w:rsidR="00B75A81">
        <w:rPr>
          <w:noProof/>
        </w:rPr>
        <w:t>58</w:t>
      </w:r>
      <w:r>
        <w:fldChar w:fldCharType="end"/>
      </w:r>
      <w:r>
        <w:t xml:space="preserve"> Toevoeging Gemeente – Administrator</w:t>
      </w:r>
      <w:bookmarkEnd w:id="269"/>
      <w:bookmarkEnd w:id="270"/>
      <w:bookmarkEnd w:id="271"/>
    </w:p>
    <w:p w:rsidR="06077C95" w:rsidP="06077C95" w:rsidRDefault="06077C95" w14:paraId="3F702089" w14:textId="45AE2ACC">
      <w:r w:rsidRPr="06077C95">
        <w:t xml:space="preserve">Om deze op te slaan drukken we op de knop ‘Postcode Toevoegen’. </w:t>
      </w:r>
      <w:r w:rsidRPr="3D48C12A" w:rsidR="3D48C12A">
        <w:t>Wanneer deze succesvol is toegevoegd krijgen we een succes bericht te zien.</w:t>
      </w:r>
    </w:p>
    <w:p w:rsidR="00FD54E4" w:rsidP="00FD54E4" w:rsidRDefault="00D63476" w14:paraId="40C4DF09" w14:textId="47D26ACD">
      <w:pPr>
        <w:keepNext/>
      </w:pPr>
      <w:r>
        <w:rPr>
          <w:noProof/>
        </w:rPr>
        <w:drawing>
          <wp:inline distT="0" distB="0" distL="0" distR="0" wp14:anchorId="495DA000" wp14:editId="679D37D1">
            <wp:extent cx="5760720" cy="3240405"/>
            <wp:effectExtent l="0" t="0" r="0" b="0"/>
            <wp:docPr id="373070859" name="Picture 37307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E70926" w:rsidP="00E70926" w:rsidRDefault="00FD54E4" w14:paraId="731C2416" w14:textId="0E72ADC3">
      <w:pPr>
        <w:pStyle w:val="Caption"/>
      </w:pPr>
      <w:bookmarkStart w:name="_Toc533028844" w:id="272"/>
      <w:bookmarkStart w:name="_Toc533057200" w:id="273"/>
      <w:bookmarkStart w:name="_Toc534935771" w:id="274"/>
      <w:r>
        <w:t xml:space="preserve">Figuur </w:t>
      </w:r>
      <w:r>
        <w:fldChar w:fldCharType="begin"/>
      </w:r>
      <w:r>
        <w:instrText xml:space="preserve"> SEQ Figuur \* ARABIC </w:instrText>
      </w:r>
      <w:r>
        <w:fldChar w:fldCharType="separate"/>
      </w:r>
      <w:r w:rsidR="00B75A81">
        <w:rPr>
          <w:noProof/>
        </w:rPr>
        <w:t>59</w:t>
      </w:r>
      <w:r>
        <w:fldChar w:fldCharType="end"/>
      </w:r>
      <w:r>
        <w:t xml:space="preserve"> Succesvolle Toevoeging Gemeente </w:t>
      </w:r>
      <w:r w:rsidR="00E70926">
        <w:t>–</w:t>
      </w:r>
      <w:r>
        <w:t xml:space="preserve"> Administrator</w:t>
      </w:r>
      <w:bookmarkEnd w:id="272"/>
      <w:bookmarkEnd w:id="273"/>
      <w:bookmarkEnd w:id="274"/>
    </w:p>
    <w:p w:rsidR="00E6331B" w:rsidRDefault="00E6331B" w14:paraId="1605E85A" w14:textId="47D26ACD">
      <w:pPr>
        <w:rPr>
          <w:rFonts w:asciiTheme="majorHAnsi" w:hAnsiTheme="majorHAnsi" w:eastAsiaTheme="majorEastAsia" w:cstheme="majorBidi"/>
          <w:i/>
          <w:iCs/>
          <w:color w:val="8F0000" w:themeColor="accent6" w:themeShade="BF"/>
        </w:rPr>
      </w:pPr>
      <w:r>
        <w:br w:type="page"/>
      </w:r>
    </w:p>
    <w:p w:rsidR="00E6331B" w:rsidP="00E70926" w:rsidRDefault="00481183" w14:paraId="16F53266" w14:textId="47D26ACD">
      <w:pPr>
        <w:pStyle w:val="Heading4"/>
      </w:pPr>
      <w:r>
        <w:lastRenderedPageBreak/>
        <w:t>Verwijderen gemeente</w:t>
      </w:r>
    </w:p>
    <w:p w:rsidR="3D48C12A" w:rsidP="3D48C12A" w:rsidRDefault="6E75ABC7" w14:paraId="30B23A19" w14:textId="38FFA783">
      <w:r w:rsidRPr="6E75ABC7">
        <w:t>Om een gemeente te verwijderen klikken we op de ‘-’ -knop achter de gewenste gemeente.</w:t>
      </w:r>
    </w:p>
    <w:p w:rsidR="00EF31E0" w:rsidP="00EF31E0" w:rsidRDefault="00E6331B" w14:paraId="66DA286D" w14:textId="3D88B25E">
      <w:pPr>
        <w:keepNext/>
      </w:pPr>
      <w:r>
        <w:rPr>
          <w:noProof/>
        </w:rPr>
        <w:drawing>
          <wp:inline distT="0" distB="0" distL="0" distR="0" wp14:anchorId="0728F4E7" wp14:editId="774F1224">
            <wp:extent cx="5760720" cy="3240405"/>
            <wp:effectExtent l="0" t="0" r="0" b="0"/>
            <wp:docPr id="1532603352" name="Picture 153260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E6331B" w:rsidP="00EF31E0" w:rsidRDefault="00EF31E0" w14:paraId="646A55FF" w14:textId="206BACBA">
      <w:pPr>
        <w:pStyle w:val="Caption"/>
      </w:pPr>
      <w:bookmarkStart w:name="_Toc533028845" w:id="275"/>
      <w:bookmarkStart w:name="_Toc533057201" w:id="276"/>
      <w:bookmarkStart w:name="_Toc534935772" w:id="277"/>
      <w:r>
        <w:t xml:space="preserve">Figuur </w:t>
      </w:r>
      <w:r>
        <w:fldChar w:fldCharType="begin"/>
      </w:r>
      <w:r>
        <w:instrText xml:space="preserve"> SEQ Figuur \* ARABIC </w:instrText>
      </w:r>
      <w:r>
        <w:fldChar w:fldCharType="separate"/>
      </w:r>
      <w:r w:rsidR="00B75A81">
        <w:rPr>
          <w:noProof/>
        </w:rPr>
        <w:t>60</w:t>
      </w:r>
      <w:r>
        <w:fldChar w:fldCharType="end"/>
      </w:r>
      <w:r>
        <w:t xml:space="preserve"> Verwijdering Gemeente – Administrator</w:t>
      </w:r>
      <w:bookmarkEnd w:id="275"/>
      <w:bookmarkEnd w:id="276"/>
      <w:bookmarkEnd w:id="277"/>
    </w:p>
    <w:p w:rsidR="76E1A2D3" w:rsidP="76E1A2D3" w:rsidRDefault="76E1A2D3" w14:paraId="0ED7F912" w14:textId="04522181">
      <w:r w:rsidRPr="76E1A2D3">
        <w:t>Na het bevestigen van verwijderen wordt de gemeente uit de lijst verwijderd</w:t>
      </w:r>
      <w:r w:rsidRPr="57F21C91" w:rsidR="57F21C91">
        <w:t xml:space="preserve"> en wordt u verwittigd door een bericht.</w:t>
      </w:r>
    </w:p>
    <w:p w:rsidR="00EF31E0" w:rsidP="00EF31E0" w:rsidRDefault="00EF31E0" w14:paraId="6B2227DD" w14:textId="77777777">
      <w:pPr>
        <w:keepNext/>
      </w:pPr>
      <w:r>
        <w:rPr>
          <w:noProof/>
        </w:rPr>
        <w:drawing>
          <wp:inline distT="0" distB="0" distL="0" distR="0" wp14:anchorId="5E16EEFB" wp14:editId="603609FB">
            <wp:extent cx="5760720" cy="3240405"/>
            <wp:effectExtent l="0" t="0" r="0" b="0"/>
            <wp:docPr id="1939302110" name="Picture 193930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EF31E0" w:rsidP="00EF31E0" w:rsidRDefault="00EF31E0" w14:paraId="18603CAD" w14:textId="41C9E7BD">
      <w:pPr>
        <w:pStyle w:val="Caption"/>
      </w:pPr>
      <w:bookmarkStart w:name="_Toc533003217" w:id="278"/>
      <w:bookmarkStart w:name="_Toc533028846" w:id="279"/>
      <w:bookmarkStart w:name="_Toc533057202" w:id="280"/>
      <w:bookmarkStart w:name="_Toc534935773" w:id="281"/>
      <w:r>
        <w:t xml:space="preserve">Figuur </w:t>
      </w:r>
      <w:r>
        <w:fldChar w:fldCharType="begin"/>
      </w:r>
      <w:r>
        <w:instrText xml:space="preserve"> SEQ Figuur \* ARABIC </w:instrText>
      </w:r>
      <w:r>
        <w:fldChar w:fldCharType="separate"/>
      </w:r>
      <w:r w:rsidR="00B75A81">
        <w:rPr>
          <w:noProof/>
        </w:rPr>
        <w:t>61</w:t>
      </w:r>
      <w:r>
        <w:fldChar w:fldCharType="end"/>
      </w:r>
      <w:r>
        <w:t xml:space="preserve"> Succesvolle Verwijdering Gemeente - Administr</w:t>
      </w:r>
      <w:r w:rsidR="00FC6D9D">
        <w:t>a</w:t>
      </w:r>
      <w:r>
        <w:t>tor</w:t>
      </w:r>
      <w:bookmarkEnd w:id="278"/>
      <w:bookmarkEnd w:id="279"/>
      <w:bookmarkEnd w:id="280"/>
      <w:bookmarkEnd w:id="281"/>
    </w:p>
    <w:p w:rsidR="00BB40E2" w:rsidP="00BB40E2" w:rsidRDefault="0005480F" w14:paraId="7188DF65" w14:textId="77D7CBC7">
      <w:pPr>
        <w:pStyle w:val="Heading3"/>
      </w:pPr>
      <w:r>
        <w:br w:type="page"/>
      </w:r>
      <w:bookmarkStart w:name="_Toc533005258" w:id="282"/>
      <w:bookmarkStart w:name="_Toc533020310" w:id="283"/>
      <w:bookmarkStart w:name="_Toc533057126" w:id="284"/>
      <w:bookmarkStart w:name="_Toc534925243" w:id="285"/>
      <w:r w:rsidR="00BB40E2">
        <w:lastRenderedPageBreak/>
        <w:t>Toevoegen richtingen</w:t>
      </w:r>
      <w:bookmarkEnd w:id="282"/>
      <w:bookmarkEnd w:id="283"/>
      <w:bookmarkEnd w:id="284"/>
      <w:bookmarkEnd w:id="285"/>
    </w:p>
    <w:p w:rsidR="57F21C91" w:rsidP="57F21C91" w:rsidRDefault="472BA83D" w14:paraId="3EF69193" w14:textId="2977C0B0">
      <w:r w:rsidRPr="472BA83D">
        <w:t xml:space="preserve">Als </w:t>
      </w:r>
      <w:r w:rsidRPr="625AD411" w:rsidR="625AD411">
        <w:t>we</w:t>
      </w:r>
      <w:r w:rsidRPr="472BA83D">
        <w:t xml:space="preserve"> navigeren naar ‘Studierichting toevoegen’ krijgen we een overzicht met alle </w:t>
      </w:r>
      <w:r w:rsidRPr="625AD411" w:rsidR="625AD411">
        <w:t>studierichtingen. Hier kunnen we zowel studie –als afstudeerrichtingen toevoegen.</w:t>
      </w:r>
    </w:p>
    <w:p w:rsidRPr="00953547" w:rsidR="00953547" w:rsidP="00953547" w:rsidRDefault="00953547" w14:paraId="0968F8A3" w14:textId="666D291F">
      <w:pPr>
        <w:pStyle w:val="Heading4"/>
      </w:pPr>
      <w:r>
        <w:t xml:space="preserve">Overzicht richtingen </w:t>
      </w:r>
    </w:p>
    <w:p w:rsidR="00F644FF" w:rsidP="00F644FF" w:rsidRDefault="00953547" w14:paraId="205408B3" w14:textId="77777777">
      <w:pPr>
        <w:keepNext/>
      </w:pPr>
      <w:r>
        <w:rPr>
          <w:noProof/>
        </w:rPr>
        <w:drawing>
          <wp:inline distT="0" distB="0" distL="0" distR="0" wp14:anchorId="6454AA6E" wp14:editId="49832FA1">
            <wp:extent cx="5760720" cy="3240405"/>
            <wp:effectExtent l="0" t="0" r="0" b="0"/>
            <wp:docPr id="1393316379" name="Picture 139331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953547" w:rsidP="00F644FF" w:rsidRDefault="00F644FF" w14:paraId="508F48BF" w14:textId="153CB1A8">
      <w:pPr>
        <w:pStyle w:val="Caption"/>
      </w:pPr>
      <w:bookmarkStart w:name="_Toc533028847" w:id="286"/>
      <w:bookmarkStart w:name="_Toc533057203" w:id="287"/>
      <w:bookmarkStart w:name="_Toc534935774" w:id="288"/>
      <w:r>
        <w:t xml:space="preserve">Figuur </w:t>
      </w:r>
      <w:r>
        <w:fldChar w:fldCharType="begin"/>
      </w:r>
      <w:r>
        <w:instrText xml:space="preserve"> SEQ Figuur \* ARABIC </w:instrText>
      </w:r>
      <w:r>
        <w:fldChar w:fldCharType="separate"/>
      </w:r>
      <w:r w:rsidR="00B75A81">
        <w:rPr>
          <w:noProof/>
        </w:rPr>
        <w:t>62</w:t>
      </w:r>
      <w:r>
        <w:fldChar w:fldCharType="end"/>
      </w:r>
      <w:r>
        <w:t xml:space="preserve"> Overzicht Richtingen – Administrator</w:t>
      </w:r>
      <w:bookmarkEnd w:id="286"/>
      <w:bookmarkEnd w:id="287"/>
      <w:bookmarkEnd w:id="288"/>
    </w:p>
    <w:p w:rsidR="18D6D736" w:rsidP="18D6D736" w:rsidRDefault="18D6D736" w14:paraId="5D78E6B3" w14:textId="1680E64F">
      <w:r w:rsidRPr="18D6D736">
        <w:t>Bij het selecteren van een studierichting in de linker tabel worden de afstudeerrichtingen</w:t>
      </w:r>
      <w:r w:rsidRPr="3CD5726E" w:rsidR="3CD5726E">
        <w:t xml:space="preserve"> geladen.</w:t>
      </w:r>
    </w:p>
    <w:p w:rsidR="00F644FF" w:rsidP="00F644FF" w:rsidRDefault="00953547" w14:paraId="5CA87719" w14:textId="77777777">
      <w:pPr>
        <w:keepNext/>
      </w:pPr>
      <w:r>
        <w:rPr>
          <w:noProof/>
        </w:rPr>
        <w:drawing>
          <wp:inline distT="0" distB="0" distL="0" distR="0" wp14:anchorId="2BEAF0A7" wp14:editId="2D25D231">
            <wp:extent cx="5760720" cy="3240405"/>
            <wp:effectExtent l="0" t="0" r="0" b="0"/>
            <wp:docPr id="197630085" name="Picture 19763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95468" w:rsidP="00F644FF" w:rsidRDefault="00F644FF" w14:paraId="2C9C92BA" w14:textId="4FF9D469">
      <w:pPr>
        <w:pStyle w:val="Caption"/>
      </w:pPr>
      <w:bookmarkStart w:name="_Toc533028848" w:id="289"/>
      <w:bookmarkStart w:name="_Toc533057204" w:id="290"/>
      <w:bookmarkStart w:name="_Toc534935775" w:id="291"/>
      <w:r>
        <w:t xml:space="preserve">Figuur </w:t>
      </w:r>
      <w:r>
        <w:fldChar w:fldCharType="begin"/>
      </w:r>
      <w:r>
        <w:instrText xml:space="preserve"> SEQ Figuur \* ARABIC </w:instrText>
      </w:r>
      <w:r>
        <w:fldChar w:fldCharType="separate"/>
      </w:r>
      <w:r w:rsidR="00B75A81">
        <w:rPr>
          <w:noProof/>
        </w:rPr>
        <w:t>63</w:t>
      </w:r>
      <w:r>
        <w:fldChar w:fldCharType="end"/>
      </w:r>
      <w:r>
        <w:t xml:space="preserve"> Overzicht Afstudeerrichting van Bijhorende Richting - Administrator</w:t>
      </w:r>
      <w:bookmarkEnd w:id="289"/>
      <w:bookmarkEnd w:id="290"/>
      <w:bookmarkEnd w:id="291"/>
    </w:p>
    <w:p w:rsidR="00B95468" w:rsidRDefault="00B95468" w14:paraId="10A08A1F" w14:textId="77777777">
      <w:r>
        <w:br w:type="page"/>
      </w:r>
    </w:p>
    <w:p w:rsidR="00B95468" w:rsidP="00B95468" w:rsidRDefault="00B95468" w14:paraId="190FC8A0" w14:textId="77777777">
      <w:pPr>
        <w:pStyle w:val="Heading4"/>
      </w:pPr>
      <w:r>
        <w:lastRenderedPageBreak/>
        <w:t>Toevoegen richting</w:t>
      </w:r>
    </w:p>
    <w:p w:rsidR="3CD5726E" w:rsidP="3CD5726E" w:rsidRDefault="3CD5726E" w14:paraId="2B2F8345" w14:textId="7AE65BFB">
      <w:r w:rsidRPr="3CD5726E">
        <w:t xml:space="preserve">Een richting kunnen we toevoegen door de gewenste naam in te vullen. </w:t>
      </w:r>
      <w:r w:rsidRPr="56C5A5DE" w:rsidR="56C5A5DE">
        <w:t xml:space="preserve">Vervolgens klikken we op ‘Voeg toe’ onder het invoerveld. </w:t>
      </w:r>
    </w:p>
    <w:p w:rsidR="007260BA" w:rsidP="007260BA" w:rsidRDefault="001A7F75" w14:paraId="4C6306EC" w14:textId="77777777">
      <w:pPr>
        <w:keepNext/>
      </w:pPr>
      <w:r>
        <w:rPr>
          <w:noProof/>
        </w:rPr>
        <w:drawing>
          <wp:inline distT="0" distB="0" distL="0" distR="0" wp14:anchorId="1060791F" wp14:editId="61F1C5D4">
            <wp:extent cx="5760720" cy="3240405"/>
            <wp:effectExtent l="0" t="0" r="0" b="0"/>
            <wp:docPr id="1203046265" name="Picture 120304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95468" w:rsidP="007260BA" w:rsidRDefault="007260BA" w14:paraId="3E2CD456" w14:textId="106E9713">
      <w:pPr>
        <w:pStyle w:val="Caption"/>
      </w:pPr>
      <w:bookmarkStart w:name="_Toc533028849" w:id="292"/>
      <w:bookmarkStart w:name="_Toc533057205" w:id="293"/>
      <w:bookmarkStart w:name="_Toc534935776" w:id="294"/>
      <w:r>
        <w:t xml:space="preserve">Figuur </w:t>
      </w:r>
      <w:r>
        <w:fldChar w:fldCharType="begin"/>
      </w:r>
      <w:r>
        <w:instrText xml:space="preserve"> SEQ Figuur \* ARABIC </w:instrText>
      </w:r>
      <w:r>
        <w:fldChar w:fldCharType="separate"/>
      </w:r>
      <w:r w:rsidR="00B75A81">
        <w:rPr>
          <w:noProof/>
        </w:rPr>
        <w:t>64</w:t>
      </w:r>
      <w:r>
        <w:fldChar w:fldCharType="end"/>
      </w:r>
      <w:r>
        <w:t xml:space="preserve"> Toevoegen Richting – Administrator</w:t>
      </w:r>
      <w:bookmarkEnd w:id="292"/>
      <w:bookmarkEnd w:id="293"/>
      <w:bookmarkEnd w:id="294"/>
    </w:p>
    <w:p w:rsidR="56C5A5DE" w:rsidP="56C5A5DE" w:rsidRDefault="3D200E76" w14:paraId="6200CFAF" w14:textId="32BE56C0">
      <w:r>
        <w:t>Na het toevoegen krijgen we een melding dat deze is toegevoegd.</w:t>
      </w:r>
    </w:p>
    <w:p w:rsidR="007260BA" w:rsidP="007260BA" w:rsidRDefault="00DF3A5F" w14:paraId="38546422" w14:textId="77777777">
      <w:pPr>
        <w:keepNext/>
      </w:pPr>
      <w:r>
        <w:rPr>
          <w:noProof/>
        </w:rPr>
        <w:drawing>
          <wp:inline distT="0" distB="0" distL="0" distR="0" wp14:anchorId="2AC2D365" wp14:editId="4DAEFCBD">
            <wp:extent cx="5760720" cy="3240405"/>
            <wp:effectExtent l="0" t="0" r="0" b="0"/>
            <wp:docPr id="1793570289" name="Picture 179357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B95468" w:rsidR="00DF3A5F" w:rsidP="007260BA" w:rsidRDefault="007260BA" w14:paraId="2494645A" w14:textId="7C46AF76">
      <w:pPr>
        <w:pStyle w:val="Caption"/>
      </w:pPr>
      <w:bookmarkStart w:name="_Toc533028850" w:id="295"/>
      <w:bookmarkStart w:name="_Toc533057206" w:id="296"/>
      <w:bookmarkStart w:name="_Toc534935777" w:id="297"/>
      <w:r>
        <w:t xml:space="preserve">Figuur </w:t>
      </w:r>
      <w:r>
        <w:fldChar w:fldCharType="begin"/>
      </w:r>
      <w:r>
        <w:instrText xml:space="preserve"> SEQ Figuur \* ARABIC </w:instrText>
      </w:r>
      <w:r>
        <w:fldChar w:fldCharType="separate"/>
      </w:r>
      <w:r w:rsidR="00B75A81">
        <w:rPr>
          <w:noProof/>
        </w:rPr>
        <w:t>65</w:t>
      </w:r>
      <w:r>
        <w:fldChar w:fldCharType="end"/>
      </w:r>
      <w:r>
        <w:t xml:space="preserve"> Succesvolle Toevoeging Richting - Administrator</w:t>
      </w:r>
      <w:bookmarkEnd w:id="295"/>
      <w:bookmarkEnd w:id="296"/>
      <w:bookmarkEnd w:id="297"/>
    </w:p>
    <w:p w:rsidR="00DF3A5F" w:rsidRDefault="00DF3A5F" w14:paraId="2B564BB7" w14:textId="0027D49C">
      <w:pPr>
        <w:rPr>
          <w:rFonts w:asciiTheme="majorHAnsi" w:hAnsiTheme="majorHAnsi" w:eastAsiaTheme="majorEastAsia" w:cstheme="majorBidi"/>
          <w:i/>
          <w:color w:val="8F0000" w:themeColor="accent6" w:themeShade="BF"/>
        </w:rPr>
      </w:pPr>
      <w:r>
        <w:br w:type="page"/>
      </w:r>
    </w:p>
    <w:p w:rsidR="00B95468" w:rsidP="00B95468" w:rsidRDefault="00B95468" w14:paraId="5A6A9D18" w14:textId="0027D49C">
      <w:pPr>
        <w:pStyle w:val="Heading4"/>
      </w:pPr>
      <w:r>
        <w:lastRenderedPageBreak/>
        <w:t>Toevoegen Afstudeerrichting</w:t>
      </w:r>
    </w:p>
    <w:p w:rsidR="03D7181D" w:rsidP="03D7181D" w:rsidRDefault="3D200E76" w14:paraId="4D7514B5" w14:textId="4DFAD147">
      <w:r>
        <w:t>Een afstudeerrichting kunnen we toevoegen door alvorens een studierichting aan te duiden in de lijst. Vervolgens krijgen we in de rechterkolom een overzicht van de reeds bestaande afstudeerrichtingen in die bepaalde richting. Om hier een nieuwe afstudeerrichting aan toe te voegen vullen we de gewenste naam in en klikken vervolgens op de knop ‘Voeg toe’.</w:t>
      </w:r>
    </w:p>
    <w:p w:rsidR="00826A06" w:rsidP="00826A06" w:rsidRDefault="00671E82" w14:paraId="1979B175" w14:textId="77777777">
      <w:pPr>
        <w:keepNext/>
      </w:pPr>
      <w:r>
        <w:rPr>
          <w:noProof/>
        </w:rPr>
        <w:drawing>
          <wp:inline distT="0" distB="0" distL="0" distR="0" wp14:anchorId="7E9B0DB2" wp14:editId="2B821F41">
            <wp:extent cx="5760720" cy="3240405"/>
            <wp:effectExtent l="0" t="0" r="0" b="0"/>
            <wp:docPr id="631658758" name="Picture 63165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671E82" w:rsidP="00826A06" w:rsidRDefault="00826A06" w14:paraId="317D1BD6" w14:textId="174039E7">
      <w:pPr>
        <w:pStyle w:val="Caption"/>
      </w:pPr>
      <w:bookmarkStart w:name="_Toc533028851" w:id="298"/>
      <w:bookmarkStart w:name="_Toc533057207" w:id="299"/>
      <w:bookmarkStart w:name="_Toc534935778" w:id="300"/>
      <w:r>
        <w:t xml:space="preserve">Figuur </w:t>
      </w:r>
      <w:r>
        <w:fldChar w:fldCharType="begin"/>
      </w:r>
      <w:r>
        <w:instrText xml:space="preserve"> SEQ Figuur \* ARABIC </w:instrText>
      </w:r>
      <w:r>
        <w:fldChar w:fldCharType="separate"/>
      </w:r>
      <w:r w:rsidR="00B75A81">
        <w:rPr>
          <w:noProof/>
        </w:rPr>
        <w:t>66</w:t>
      </w:r>
      <w:r>
        <w:fldChar w:fldCharType="end"/>
      </w:r>
      <w:r>
        <w:t xml:space="preserve"> Toevoegen Afstudeerrichting – Administrator</w:t>
      </w:r>
      <w:bookmarkEnd w:id="298"/>
      <w:bookmarkEnd w:id="299"/>
      <w:bookmarkEnd w:id="300"/>
    </w:p>
    <w:p w:rsidR="5F7A9E84" w:rsidP="5F7A9E84" w:rsidRDefault="5F7A9E84" w14:paraId="52515AF2" w14:textId="58A5CC8F">
      <w:r w:rsidRPr="5F7A9E84">
        <w:t xml:space="preserve">Wanneer deze afstudeerrichting succesvol is </w:t>
      </w:r>
      <w:r w:rsidRPr="3D89C900" w:rsidR="3D89C900">
        <w:t>toegevoegd</w:t>
      </w:r>
      <w:r w:rsidRPr="5F7A9E84">
        <w:t xml:space="preserve"> krijgen we een melding te zien dat deze</w:t>
      </w:r>
      <w:r w:rsidRPr="3D89C900" w:rsidR="3D89C900">
        <w:t xml:space="preserve"> actie is gelukt.</w:t>
      </w:r>
    </w:p>
    <w:p w:rsidR="00826A06" w:rsidP="00826A06" w:rsidRDefault="00671E82" w14:paraId="4089CDDC" w14:textId="77777777">
      <w:pPr>
        <w:keepNext/>
      </w:pPr>
      <w:r>
        <w:rPr>
          <w:noProof/>
        </w:rPr>
        <w:drawing>
          <wp:inline distT="0" distB="0" distL="0" distR="0" wp14:anchorId="376BFA13" wp14:editId="1A9521B9">
            <wp:extent cx="5760720" cy="3240405"/>
            <wp:effectExtent l="0" t="0" r="0" b="0"/>
            <wp:docPr id="1346220065" name="Picture 134622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826A06" w:rsidP="00826A06" w:rsidRDefault="00826A06" w14:paraId="3934BB83" w14:textId="459496B3">
      <w:pPr>
        <w:pStyle w:val="Caption"/>
        <w:rPr>
          <w:color w:val="auto"/>
          <w:sz w:val="22"/>
          <w:szCs w:val="22"/>
        </w:rPr>
      </w:pPr>
      <w:bookmarkStart w:name="_Toc533028852" w:id="301"/>
      <w:bookmarkStart w:name="_Toc533057208" w:id="302"/>
      <w:bookmarkStart w:name="_Toc534935779" w:id="303"/>
      <w:r>
        <w:t xml:space="preserve">Figuur </w:t>
      </w:r>
      <w:r>
        <w:fldChar w:fldCharType="begin"/>
      </w:r>
      <w:r>
        <w:instrText xml:space="preserve"> SEQ Figuur \* ARABIC </w:instrText>
      </w:r>
      <w:r>
        <w:fldChar w:fldCharType="separate"/>
      </w:r>
      <w:r w:rsidR="00B75A81">
        <w:rPr>
          <w:noProof/>
        </w:rPr>
        <w:t>67</w:t>
      </w:r>
      <w:r>
        <w:fldChar w:fldCharType="end"/>
      </w:r>
      <w:r>
        <w:t xml:space="preserve"> Succesvolle Toevoeging Afstudeerrichting - Administrator</w:t>
      </w:r>
      <w:bookmarkStart w:name="_Toc533020313" w:id="304"/>
      <w:bookmarkEnd w:id="301"/>
      <w:bookmarkEnd w:id="302"/>
      <w:bookmarkEnd w:id="303"/>
    </w:p>
    <w:p w:rsidR="007A60B3" w:rsidRDefault="007A60B3" w14:paraId="7520AC17" w14:textId="77777777">
      <w:pPr>
        <w:rPr>
          <w:rFonts w:asciiTheme="majorHAnsi" w:hAnsiTheme="majorHAnsi" w:eastAsiaTheme="majorEastAsia" w:cstheme="majorBidi"/>
          <w:color w:val="8F0000" w:themeColor="accent1" w:themeShade="BF"/>
          <w:sz w:val="48"/>
          <w:szCs w:val="32"/>
        </w:rPr>
      </w:pPr>
      <w:r>
        <w:lastRenderedPageBreak/>
        <w:br w:type="page"/>
      </w:r>
    </w:p>
    <w:p w:rsidRPr="009D37B4" w:rsidR="3D423F34" w:rsidP="00260B28" w:rsidRDefault="74A710C0" w14:paraId="7E7949EB" w14:textId="4D41ECA7">
      <w:pPr>
        <w:pStyle w:val="Heading1"/>
      </w:pPr>
      <w:bookmarkStart w:name="_Toc533005262" w:id="305"/>
      <w:bookmarkStart w:name="_Toc533057129" w:id="306"/>
      <w:bookmarkStart w:name="_Toc534925244" w:id="307"/>
      <w:r w:rsidRPr="009D37B4">
        <w:lastRenderedPageBreak/>
        <w:t>Agile-scrum</w:t>
      </w:r>
      <w:bookmarkEnd w:id="304"/>
      <w:bookmarkEnd w:id="305"/>
      <w:bookmarkEnd w:id="306"/>
      <w:bookmarkEnd w:id="307"/>
    </w:p>
    <w:p w:rsidRPr="009D37B4" w:rsidR="00E37E68" w:rsidP="1121AC5C" w:rsidRDefault="1121AC5C" w14:paraId="5C8F1DCA" w14:textId="4494D4C3">
      <w:pPr>
        <w:pStyle w:val="Heading2"/>
      </w:pPr>
      <w:bookmarkStart w:name="_Toc533005263" w:id="308"/>
      <w:bookmarkStart w:name="_Toc533020314" w:id="309"/>
      <w:bookmarkStart w:name="_Toc533057130" w:id="310"/>
      <w:bookmarkStart w:name="_Toc534925245" w:id="311"/>
      <w:r w:rsidRPr="009D37B4">
        <w:t>Agile</w:t>
      </w:r>
      <w:bookmarkEnd w:id="308"/>
      <w:bookmarkEnd w:id="309"/>
      <w:bookmarkEnd w:id="310"/>
      <w:bookmarkEnd w:id="311"/>
    </w:p>
    <w:p w:rsidRPr="00B00B47" w:rsidR="006830CD" w:rsidP="006830CD" w:rsidRDefault="78A213D8" w14:paraId="22DEDFAB" w14:textId="56C5BA2E">
      <w:r w:rsidRPr="00B00B47">
        <w:t>Agile software development is een algemene</w:t>
      </w:r>
      <w:r w:rsidRPr="00B00B47" w:rsidR="7F5C77C9">
        <w:t xml:space="preserve"> term voor een groep van software ontwikkel methodes. </w:t>
      </w:r>
      <w:r w:rsidRPr="00B00B47" w:rsidR="67F41961">
        <w:t xml:space="preserve">Hetgeen wat deze methodes met elkaar bindt is dat ze </w:t>
      </w:r>
      <w:r w:rsidR="00002D59">
        <w:t>constante aanpassing</w:t>
      </w:r>
      <w:r w:rsidRPr="00B00B47" w:rsidR="67F41961">
        <w:t xml:space="preserve"> en ontwikkeling ondersteunen. </w:t>
      </w:r>
      <w:r w:rsidRPr="00B00B47" w:rsidR="2878B8A2">
        <w:t xml:space="preserve">Agile werken staat dan ook lijnrecht tegenover de meer traditionele waterval ontwikkelmethoden waar eerst alle wensen en eisen in kaart worden gebracht </w:t>
      </w:r>
      <w:r w:rsidRPr="00B00B47" w:rsidR="19C1D3E8">
        <w:t>voordat men zelfs maar denkt aan ontwikkelen. Agile zorgt ervoor dat deze wensen en eisen gaandeweg duidelijker worden gedurende de ontwikkeling van de producten of diensten.</w:t>
      </w:r>
      <w:r w:rsidRPr="00B00B47" w:rsidR="178DE7D1">
        <w:t xml:space="preserve"> </w:t>
      </w:r>
      <w:r>
        <w:br/>
      </w:r>
      <w:r w:rsidRPr="00B00B47" w:rsidR="178DE7D1">
        <w:t xml:space="preserve">Kenmerkend voor Agile is dan ook de flexibiliteit om snel te reageren op veranderingen in eisen, wensen en prioriteiten. </w:t>
      </w:r>
      <w:r w:rsidRPr="00B00B47" w:rsidR="51F7A4D7">
        <w:t xml:space="preserve"> Een van de</w:t>
      </w:r>
      <w:r w:rsidRPr="00B00B47" w:rsidR="1EBE2EF0">
        <w:t xml:space="preserve"> meest gebruikte</w:t>
      </w:r>
      <w:r w:rsidRPr="00B00B47" w:rsidR="51F7A4D7">
        <w:t xml:space="preserve"> Agile software ontwikkel methodes is Scrum</w:t>
      </w:r>
      <w:r w:rsidRPr="00B00B47" w:rsidR="1EBE2EF0">
        <w:t>.</w:t>
      </w:r>
    </w:p>
    <w:p w:rsidRPr="00B00B47" w:rsidR="18229AD3" w:rsidP="18229AD3" w:rsidRDefault="14C4B5CA" w14:paraId="7C22F70B" w14:textId="2E152754">
      <w:pPr>
        <w:pStyle w:val="Heading2"/>
      </w:pPr>
      <w:bookmarkStart w:name="_Toc533005264" w:id="312"/>
      <w:bookmarkStart w:name="_Toc533020315" w:id="313"/>
      <w:bookmarkStart w:name="_Toc533057131" w:id="314"/>
      <w:bookmarkStart w:name="_Toc534925246" w:id="315"/>
      <w:r w:rsidRPr="00B00B47">
        <w:t>Scrum</w:t>
      </w:r>
      <w:bookmarkEnd w:id="312"/>
      <w:bookmarkEnd w:id="313"/>
      <w:bookmarkEnd w:id="314"/>
      <w:bookmarkEnd w:id="315"/>
    </w:p>
    <w:p w:rsidRPr="00B00B47" w:rsidR="539B4876" w:rsidP="539B4876" w:rsidRDefault="003B0177" w14:paraId="77380963" w14:textId="113DAC2D">
      <w:r>
        <w:t>Kenmerkend voor scrum</w:t>
      </w:r>
      <w:r w:rsidRPr="00B00B47" w:rsidR="539B4876">
        <w:t xml:space="preserve"> is dat het werkt met korte iteraties. Zo vormt elke iteratie eigenlijk een klein projectje op zichzelf en omvat het alle noodzakelijke taken zoals planning, design, ontwikkeling en testen. In het geval van Scrum noemen we deze iteraties sprints. </w:t>
      </w:r>
      <w:r w:rsidRPr="00B00B47" w:rsidR="445AC714">
        <w:t xml:space="preserve">Teamwerk is een constante hierbij, niet enkel tussen de teamleden, maar ook met de opdrachtgever of product </w:t>
      </w:r>
      <w:proofErr w:type="spellStart"/>
      <w:r w:rsidRPr="00B00B47" w:rsidR="445AC714">
        <w:t>owner</w:t>
      </w:r>
      <w:proofErr w:type="spellEnd"/>
      <w:r w:rsidRPr="00B00B47" w:rsidR="445AC714">
        <w:t>.</w:t>
      </w:r>
    </w:p>
    <w:p w:rsidR="00B00B47" w:rsidP="00B00B47" w:rsidRDefault="445AC714" w14:paraId="2A56A303" w14:textId="77777777">
      <w:pPr>
        <w:keepNext/>
      </w:pPr>
      <w:r>
        <w:rPr>
          <w:noProof/>
        </w:rPr>
        <w:drawing>
          <wp:inline distT="0" distB="0" distL="0" distR="0" wp14:anchorId="09DAC489" wp14:editId="0AF21D76">
            <wp:extent cx="5286375" cy="2753320"/>
            <wp:effectExtent l="0" t="0" r="0" b="0"/>
            <wp:docPr id="1280004269" name="Picture 128000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286375" cy="2753320"/>
                    </a:xfrm>
                    <a:prstGeom prst="rect">
                      <a:avLst/>
                    </a:prstGeom>
                  </pic:spPr>
                </pic:pic>
              </a:graphicData>
            </a:graphic>
          </wp:inline>
        </w:drawing>
      </w:r>
    </w:p>
    <w:p w:rsidRPr="00796785" w:rsidR="00796785" w:rsidP="00B00B47" w:rsidRDefault="00B00B47" w14:paraId="1E358C5D" w14:textId="75D9584F">
      <w:pPr>
        <w:pStyle w:val="Caption"/>
      </w:pPr>
      <w:bookmarkStart w:name="_Toc533028853" w:id="316"/>
      <w:bookmarkStart w:name="_Toc533057209" w:id="317"/>
      <w:bookmarkStart w:name="_Toc534935780" w:id="318"/>
      <w:r>
        <w:t xml:space="preserve">Figuur </w:t>
      </w:r>
      <w:r>
        <w:fldChar w:fldCharType="begin"/>
      </w:r>
      <w:r>
        <w:instrText xml:space="preserve"> SEQ Figuur \* ARABIC </w:instrText>
      </w:r>
      <w:r>
        <w:fldChar w:fldCharType="separate"/>
      </w:r>
      <w:r w:rsidR="00B75A81">
        <w:rPr>
          <w:noProof/>
        </w:rPr>
        <w:t>68</w:t>
      </w:r>
      <w:r>
        <w:fldChar w:fldCharType="end"/>
      </w:r>
      <w:r>
        <w:t xml:space="preserve"> Het Scrum proces</w:t>
      </w:r>
      <w:bookmarkEnd w:id="316"/>
      <w:bookmarkEnd w:id="317"/>
      <w:bookmarkEnd w:id="318"/>
    </w:p>
    <w:p w:rsidRPr="00B00B47" w:rsidR="00B00B47" w:rsidP="00B00B47" w:rsidRDefault="009508AD" w14:paraId="34A67B8E" w14:textId="03975E35">
      <w:r w:rsidR="30A4C718">
        <w:rPr/>
        <w:t xml:space="preserve">Een Agile methode zoals Scrum mag dan wel haaks staan op het waterval model, toch moeten we ook hier wat voorbereidend werk doen. Ten eerste moet er een Product </w:t>
      </w:r>
      <w:proofErr w:type="spellStart"/>
      <w:r w:rsidR="30A4C718">
        <w:rPr/>
        <w:t>Backlog</w:t>
      </w:r>
      <w:proofErr w:type="spellEnd"/>
      <w:r w:rsidR="30A4C718">
        <w:rPr/>
        <w:t xml:space="preserve"> aanwezig zijn, dit is een lijst items die aange</w:t>
      </w:r>
      <w:r w:rsidR="30A4C718">
        <w:rPr/>
        <w:t xml:space="preserve">eft </w:t>
      </w:r>
      <w:r w:rsidR="30A4C718">
        <w:rPr/>
        <w:t xml:space="preserve">wat er moet worden ontwikkeld. Deze lijst wordt opgesteld door de Product </w:t>
      </w:r>
      <w:proofErr w:type="spellStart"/>
      <w:r w:rsidR="30A4C718">
        <w:rPr/>
        <w:t>Owner</w:t>
      </w:r>
      <w:proofErr w:type="spellEnd"/>
      <w:r w:rsidR="30A4C718">
        <w:rPr/>
        <w:t xml:space="preserve"> (dit kan de opdrachtgever zelf zijn of iemand die hem vertegenwoordigt). In Scrum is hij de persoon die de link vormt tussen stakeholders en het ontwikkelteam. </w:t>
      </w:r>
    </w:p>
    <w:p w:rsidR="003E56C0" w:rsidP="00B00B47" w:rsidRDefault="007663A3" w14:paraId="09A7CE9C" w14:textId="0C500C08">
      <w:r>
        <w:t xml:space="preserve">Het Scrum ontwikkelteam bestaat </w:t>
      </w:r>
      <w:r w:rsidR="00486CCC">
        <w:t>uit maximaal 9 personen (dit is een aanbeveling en geen harde regel)</w:t>
      </w:r>
      <w:r w:rsidR="006E03AA">
        <w:t xml:space="preserve">. Het is een zelfsturend team en heeft dus geen </w:t>
      </w:r>
      <w:r w:rsidR="56E40F60">
        <w:t>interne</w:t>
      </w:r>
      <w:r w:rsidR="006E03AA">
        <w:t xml:space="preserve"> hiërarchie. Een speciale rol in het team is weggelegd voor de Scrum master. Hij begeleidt het team bij de Scrum-methoden, zit de meetings</w:t>
      </w:r>
      <w:r w:rsidR="003E56C0">
        <w:t>(</w:t>
      </w:r>
      <w:proofErr w:type="spellStart"/>
      <w:r w:rsidR="003E56C0">
        <w:t>daily</w:t>
      </w:r>
      <w:proofErr w:type="spellEnd"/>
      <w:r w:rsidR="003E56C0">
        <w:t xml:space="preserve"> stand-up, sprint planning, …) voor en zorgt voor het wegnemen van obstakels.</w:t>
      </w:r>
    </w:p>
    <w:p w:rsidR="00527317" w:rsidRDefault="00527317" w14:paraId="3A1517D7" w14:textId="77777777">
      <w:r>
        <w:br w:type="page"/>
      </w:r>
    </w:p>
    <w:p w:rsidRPr="00B00B47" w:rsidR="00EB4A98" w:rsidP="00EB4A98" w:rsidRDefault="009D421F" w14:paraId="07774FA4" w14:textId="75EA56E9">
      <w:r>
        <w:lastRenderedPageBreak/>
        <w:t xml:space="preserve">Scrum begint dus bij </w:t>
      </w:r>
      <w:r w:rsidR="009A11BB">
        <w:t>de</w:t>
      </w:r>
      <w:r w:rsidR="00F93730">
        <w:t xml:space="preserve"> Product </w:t>
      </w:r>
      <w:proofErr w:type="spellStart"/>
      <w:r w:rsidR="00F93730">
        <w:t>Backlog</w:t>
      </w:r>
      <w:proofErr w:type="spellEnd"/>
      <w:r w:rsidR="00F93730">
        <w:t xml:space="preserve">. De Scrum Guide omschrijft de </w:t>
      </w:r>
      <w:proofErr w:type="spellStart"/>
      <w:r w:rsidR="00F93730">
        <w:t>Backlog</w:t>
      </w:r>
      <w:proofErr w:type="spellEnd"/>
      <w:r w:rsidR="00F93730">
        <w:t xml:space="preserve"> als:</w:t>
      </w:r>
    </w:p>
    <w:p w:rsidR="003123FB" w:rsidP="00EB4A98" w:rsidRDefault="003123FB" w14:paraId="508533DA" w14:textId="2D5FE7A7">
      <w:r>
        <w:t>“Een lijst met alle features, functies, technologie, verbeteringen en bug-</w:t>
      </w:r>
      <w:proofErr w:type="spellStart"/>
      <w:r>
        <w:t>fixes</w:t>
      </w:r>
      <w:proofErr w:type="spellEnd"/>
      <w:r>
        <w:t xml:space="preserve"> die samen de veranderingen beschrijven die aan het product zullen worden gedaan in toekomstige releases.”</w:t>
      </w:r>
    </w:p>
    <w:p w:rsidRPr="00B00B47" w:rsidR="003123FB" w:rsidP="00EB4A98" w:rsidRDefault="00D70631" w14:paraId="5C731D7C" w14:textId="0F4EEA47">
      <w:r>
        <w:t xml:space="preserve">Deze items geven we weer als </w:t>
      </w:r>
      <w:r w:rsidR="006B1CF7">
        <w:t xml:space="preserve">‘User Story’. Deze representeren de </w:t>
      </w:r>
      <w:proofErr w:type="spellStart"/>
      <w:r w:rsidR="006B1CF7">
        <w:t>requirements</w:t>
      </w:r>
      <w:proofErr w:type="spellEnd"/>
      <w:r w:rsidR="006B1CF7">
        <w:t xml:space="preserve"> verteld vanuit het oogpunt van de gebruiker</w:t>
      </w:r>
      <w:r w:rsidR="00BD0E25">
        <w:t>s. Ze volgen bij voorkeur dit template:</w:t>
      </w:r>
    </w:p>
    <w:p w:rsidR="00D40C0B" w:rsidP="00EB4A98" w:rsidRDefault="00614C44" w14:paraId="0440F15C" w14:textId="475577DB">
      <w:r>
        <w:t>“Als een &lt;type gebruiker&gt;</w:t>
      </w:r>
      <w:r w:rsidR="00D40C0B">
        <w:br/>
      </w:r>
      <w:r w:rsidR="00D40C0B">
        <w:t>wil ik &lt;iets doen&gt;</w:t>
      </w:r>
      <w:r w:rsidR="00D40C0B">
        <w:br/>
      </w:r>
      <w:r w:rsidR="00D40C0B">
        <w:t>zodat ik &lt;er iets aan heb&gt;”</w:t>
      </w:r>
    </w:p>
    <w:p w:rsidR="000D0AB2" w:rsidP="00EB4A98" w:rsidRDefault="001526F9" w14:paraId="4DA068C7" w14:textId="153E993A">
      <w:r>
        <w:t xml:space="preserve">Een belangrijk onderdeel van de user </w:t>
      </w:r>
      <w:proofErr w:type="spellStart"/>
      <w:r>
        <w:t>stories</w:t>
      </w:r>
      <w:proofErr w:type="spellEnd"/>
      <w:r>
        <w:t xml:space="preserve"> zijn de acceptatiecriteria. Deze hoeven op voorhand niet volledig te zijn</w:t>
      </w:r>
      <w:r w:rsidR="000C0582">
        <w:t>!</w:t>
      </w:r>
      <w:r w:rsidR="00033FA3">
        <w:t xml:space="preserve"> Omdat er in Scrum een constante wisselwerking is tussen </w:t>
      </w:r>
      <w:proofErr w:type="spellStart"/>
      <w:r w:rsidR="00033FA3">
        <w:t>productowner</w:t>
      </w:r>
      <w:proofErr w:type="spellEnd"/>
      <w:r w:rsidR="00033FA3">
        <w:t xml:space="preserve"> en </w:t>
      </w:r>
      <w:r w:rsidR="00A656D4">
        <w:t xml:space="preserve">het ontwikkelteam kan men deze </w:t>
      </w:r>
      <w:proofErr w:type="spellStart"/>
      <w:r w:rsidR="00A656D4">
        <w:t>req</w:t>
      </w:r>
      <w:r w:rsidR="004B3C5B">
        <w:t>uirements</w:t>
      </w:r>
      <w:proofErr w:type="spellEnd"/>
      <w:r w:rsidR="004B3C5B">
        <w:t xml:space="preserve"> constant evalueren en aanpassen/toevoegen.</w:t>
      </w:r>
      <w:r w:rsidR="000D0AB2">
        <w:br/>
      </w:r>
      <w:r w:rsidR="00AB757E">
        <w:t xml:space="preserve">Voor iedere </w:t>
      </w:r>
      <w:r w:rsidR="00C12791">
        <w:t>user</w:t>
      </w:r>
      <w:r w:rsidR="00AB757E">
        <w:t xml:space="preserve"> </w:t>
      </w:r>
      <w:r w:rsidR="00C12791">
        <w:t>story</w:t>
      </w:r>
      <w:r w:rsidR="00AB757E">
        <w:t xml:space="preserve"> in d</w:t>
      </w:r>
      <w:r w:rsidR="00D22A18">
        <w:t xml:space="preserve">e </w:t>
      </w:r>
      <w:proofErr w:type="spellStart"/>
      <w:r w:rsidR="00D22A18">
        <w:t>backlog</w:t>
      </w:r>
      <w:proofErr w:type="spellEnd"/>
      <w:r w:rsidR="00D22A18">
        <w:t xml:space="preserve"> schatten we de omvang</w:t>
      </w:r>
      <w:r w:rsidR="00AB757E">
        <w:t xml:space="preserve"> in. Het gaat hier om een </w:t>
      </w:r>
      <w:r w:rsidR="000261BE">
        <w:t xml:space="preserve">relatieve schatting, niet om de tijd die nodig is om een user story te implementeren. </w:t>
      </w:r>
      <w:r w:rsidR="00C12791">
        <w:t xml:space="preserve">We schatten in hoe groot een user story is in vergelijking met een referentie user story. We geven deze referentie user story een bepaalde waarde. Nu gaan we kijken </w:t>
      </w:r>
      <w:r w:rsidR="00FB5B9F">
        <w:t xml:space="preserve">hoe groot onze user story in vergelijking met de referentie is. Dit kunnen we bijvoorbeeld doen door ‘poker planning’ waarbij ieder teamlid een aantal kaartjes met punten heeft en voor elke user story </w:t>
      </w:r>
      <w:r w:rsidR="007821F8">
        <w:t xml:space="preserve">laat zien hoe groot hij deze vindt in vergelijking met de referentie. </w:t>
      </w:r>
      <w:r w:rsidR="00ED37FD">
        <w:t xml:space="preserve">Hier wordt over gediscussieerd totdat het team eensgezind is. Mocht een user story </w:t>
      </w:r>
      <w:r w:rsidR="05F75D0B">
        <w:t>te veel</w:t>
      </w:r>
      <w:r w:rsidR="00ED37FD">
        <w:t xml:space="preserve"> punten krijgen betekent dit dat het eigenlijk te groot is en moet het mogelijk </w:t>
      </w:r>
      <w:r w:rsidR="00F80352">
        <w:t>opgesplitst worden.</w:t>
      </w:r>
      <w:r w:rsidR="00C81AA1">
        <w:t xml:space="preserve"> </w:t>
      </w:r>
    </w:p>
    <w:p w:rsidR="000D23B6" w:rsidP="00EB4A98" w:rsidRDefault="003F1A47" w14:paraId="11852590" w14:textId="71216C79">
      <w:r>
        <w:t>Om een overzicht te houden wordt er gebruik gemaakt van een Scrum board.</w:t>
      </w:r>
      <w:r w:rsidR="00E03C07">
        <w:t xml:space="preserve"> </w:t>
      </w:r>
      <w:r w:rsidR="001D045B">
        <w:t xml:space="preserve">Hierop zien we welke user </w:t>
      </w:r>
      <w:proofErr w:type="spellStart"/>
      <w:r w:rsidR="001D045B">
        <w:t>stories</w:t>
      </w:r>
      <w:proofErr w:type="spellEnd"/>
      <w:r w:rsidR="001D045B">
        <w:t xml:space="preserve"> nog gedaan moeten worden (</w:t>
      </w:r>
      <w:proofErr w:type="spellStart"/>
      <w:r w:rsidR="001D045B">
        <w:t>To</w:t>
      </w:r>
      <w:proofErr w:type="spellEnd"/>
      <w:r w:rsidR="001D045B">
        <w:t xml:space="preserve"> do), </w:t>
      </w:r>
      <w:r w:rsidR="4EECA9FF">
        <w:t xml:space="preserve">aan </w:t>
      </w:r>
      <w:r w:rsidR="001D045B">
        <w:t xml:space="preserve">welke user </w:t>
      </w:r>
      <w:proofErr w:type="spellStart"/>
      <w:r w:rsidR="001D045B">
        <w:t>stories</w:t>
      </w:r>
      <w:proofErr w:type="spellEnd"/>
      <w:r w:rsidR="001D045B">
        <w:t xml:space="preserve"> gewerkt </w:t>
      </w:r>
      <w:r w:rsidR="4EECA9FF">
        <w:t>wordt</w:t>
      </w:r>
      <w:r w:rsidR="001D045B">
        <w:t xml:space="preserve"> (in </w:t>
      </w:r>
      <w:proofErr w:type="spellStart"/>
      <w:r w:rsidR="001D045B">
        <w:t>progress</w:t>
      </w:r>
      <w:proofErr w:type="spellEnd"/>
      <w:r w:rsidR="001D045B">
        <w:t xml:space="preserve">), welke user </w:t>
      </w:r>
      <w:proofErr w:type="spellStart"/>
      <w:r w:rsidR="001D045B">
        <w:t>stories</w:t>
      </w:r>
      <w:proofErr w:type="spellEnd"/>
      <w:r w:rsidR="001D045B">
        <w:t xml:space="preserve"> getest moeten worden( </w:t>
      </w:r>
      <w:proofErr w:type="spellStart"/>
      <w:r w:rsidR="001D045B">
        <w:t>testing</w:t>
      </w:r>
      <w:proofErr w:type="spellEnd"/>
      <w:r w:rsidR="001D045B">
        <w:t xml:space="preserve">) en welke user </w:t>
      </w:r>
      <w:proofErr w:type="spellStart"/>
      <w:r w:rsidR="001D045B">
        <w:t>stories</w:t>
      </w:r>
      <w:proofErr w:type="spellEnd"/>
      <w:r w:rsidR="001D045B">
        <w:t xml:space="preserve"> af zijn!</w:t>
      </w:r>
      <w:r w:rsidR="001D045B">
        <w:br/>
      </w:r>
      <w:r w:rsidR="003E3CED">
        <w:t xml:space="preserve">De teamleden zorgen ervoor dat ze dit constant up </w:t>
      </w:r>
      <w:proofErr w:type="spellStart"/>
      <w:r w:rsidR="003E3CED">
        <w:t>to</w:t>
      </w:r>
      <w:proofErr w:type="spellEnd"/>
      <w:r w:rsidR="003E3CED">
        <w:t xml:space="preserve"> date houden. Meestal wordt er ook een </w:t>
      </w:r>
      <w:proofErr w:type="spellStart"/>
      <w:r w:rsidR="003E3CED">
        <w:t>burn</w:t>
      </w:r>
      <w:proofErr w:type="spellEnd"/>
      <w:r w:rsidR="003E3CED">
        <w:t xml:space="preserve"> down </w:t>
      </w:r>
      <w:proofErr w:type="spellStart"/>
      <w:r w:rsidR="003E3CED">
        <w:t>chart</w:t>
      </w:r>
      <w:proofErr w:type="spellEnd"/>
      <w:r w:rsidR="003E3CED">
        <w:t xml:space="preserve"> gemaakt waarop men kan zien </w:t>
      </w:r>
      <w:r w:rsidR="000D23B6">
        <w:t>of men op schema zit of niet.</w:t>
      </w:r>
    </w:p>
    <w:p w:rsidRPr="00B00B47" w:rsidR="3D423F34" w:rsidP="008B0DF4" w:rsidRDefault="1834F6C2" w14:paraId="1A83CD1C" w14:textId="547A6EB5">
      <w:pPr>
        <w:pStyle w:val="Heading1"/>
      </w:pPr>
      <w:bookmarkStart w:name="_Toc533005265" w:id="319"/>
      <w:bookmarkStart w:name="_Toc533020316" w:id="320"/>
      <w:bookmarkStart w:name="_Toc533057132" w:id="321"/>
      <w:bookmarkStart w:name="_Toc534925247" w:id="322"/>
      <w:r w:rsidRPr="00B00B47">
        <w:t>Sprints</w:t>
      </w:r>
      <w:bookmarkEnd w:id="319"/>
      <w:bookmarkEnd w:id="320"/>
      <w:bookmarkEnd w:id="321"/>
      <w:bookmarkEnd w:id="322"/>
    </w:p>
    <w:p w:rsidRPr="000D23B6" w:rsidR="00452F47" w:rsidP="000D23B6" w:rsidRDefault="03AB5AFA" w14:paraId="1D4AEA2D" w14:textId="2F8C1E60">
      <w:r>
        <w:t xml:space="preserve">Een project volgens Scrum bestaat dus uit iteraties die we sprints noemen. Deze duren ieder 1 tot 4 weken. Elke sprint begint met een sprint-planning waarin de product </w:t>
      </w:r>
      <w:proofErr w:type="spellStart"/>
      <w:r>
        <w:t>owner</w:t>
      </w:r>
      <w:proofErr w:type="spellEnd"/>
      <w:r>
        <w:t xml:space="preserve"> samen met het team bepaalt welke </w:t>
      </w:r>
      <w:proofErr w:type="spellStart"/>
      <w:r>
        <w:t>stories</w:t>
      </w:r>
      <w:proofErr w:type="spellEnd"/>
      <w:r>
        <w:t xml:space="preserve"> uit de product </w:t>
      </w:r>
      <w:proofErr w:type="spellStart"/>
      <w:r>
        <w:t>backlog</w:t>
      </w:r>
      <w:proofErr w:type="spellEnd"/>
      <w:r>
        <w:t xml:space="preserve"> deze sprint worden opgepakt, deze planning wordt begeleid door de Scrum master. Iedere sprint heeft een strikte begin- en einddatum. Als het werk binnen een sprint niet af geraakt, zullen er één of </w:t>
      </w:r>
      <w:r w:rsidR="6BDB6E79">
        <w:t>meer</w:t>
      </w:r>
      <w:r>
        <w:t xml:space="preserve"> minder belangrijke user </w:t>
      </w:r>
      <w:proofErr w:type="spellStart"/>
      <w:r>
        <w:t>stories</w:t>
      </w:r>
      <w:proofErr w:type="spellEnd"/>
      <w:r>
        <w:t xml:space="preserve"> moeten afvallen. Het team start dagelijks met een </w:t>
      </w:r>
      <w:proofErr w:type="spellStart"/>
      <w:r>
        <w:t>daily</w:t>
      </w:r>
      <w:proofErr w:type="spellEnd"/>
      <w:r>
        <w:t xml:space="preserve"> </w:t>
      </w:r>
      <w:proofErr w:type="spellStart"/>
      <w:r>
        <w:t>standup</w:t>
      </w:r>
      <w:proofErr w:type="spellEnd"/>
      <w:r>
        <w:t xml:space="preserve"> of </w:t>
      </w:r>
      <w:proofErr w:type="spellStart"/>
      <w:r>
        <w:t>daily</w:t>
      </w:r>
      <w:proofErr w:type="spellEnd"/>
      <w:r>
        <w:t xml:space="preserve"> Scrum, waarin ieder teamlid in maximaal 15 minuten overloopt wat hij gedaan heeft, wat hij gaat doen en welke </w:t>
      </w:r>
      <w:r w:rsidR="6BDB6E79">
        <w:t>problemen</w:t>
      </w:r>
      <w:r>
        <w:t xml:space="preserve"> hij heeft ondervonden. Deze </w:t>
      </w:r>
      <w:proofErr w:type="spellStart"/>
      <w:r>
        <w:t>daily</w:t>
      </w:r>
      <w:proofErr w:type="spellEnd"/>
      <w:r>
        <w:t xml:space="preserve"> </w:t>
      </w:r>
      <w:proofErr w:type="spellStart"/>
      <w:r>
        <w:t>standup</w:t>
      </w:r>
      <w:proofErr w:type="spellEnd"/>
      <w:r>
        <w:t xml:space="preserve"> wordt ook begeleid door de Scrum master zodat alles volgens de Scrum methodiek verloopt. Op het einde van iedere sprint is er een demo waarin de stakeholders kunnen zien wat er is bereikt en aangeven wat ze belangrijk vinden voor de volgende sprint.</w:t>
      </w:r>
    </w:p>
    <w:p w:rsidR="42EEE5DA" w:rsidP="42EEE5DA" w:rsidRDefault="600284D0" w14:paraId="25265E8E" w14:textId="26D83F1F">
      <w:r>
        <w:t xml:space="preserve">Voor het team zelf wordt er nog een Sprint </w:t>
      </w:r>
      <w:proofErr w:type="spellStart"/>
      <w:r>
        <w:t>Retrospective</w:t>
      </w:r>
      <w:proofErr w:type="spellEnd"/>
      <w:r>
        <w:t xml:space="preserve"> gedaan na iedere sprint zodat men pijnpunten kan opnoemen en zichzelf voor de volgende sprint kan verbeteren. </w:t>
      </w:r>
    </w:p>
    <w:p w:rsidR="4A0AB87C" w:rsidP="39F7FFC4" w:rsidRDefault="15389EE2" w14:paraId="45338AC8" w14:textId="0DB1542D">
      <w:pPr>
        <w:pStyle w:val="Heading2"/>
      </w:pPr>
      <w:bookmarkStart w:name="_Toc534925248" w:id="323"/>
      <w:r>
        <w:lastRenderedPageBreak/>
        <w:t>Sprint 0: 20/9</w:t>
      </w:r>
      <w:bookmarkEnd w:id="323"/>
    </w:p>
    <w:p w:rsidR="02EEF48A" w:rsidP="02EEF48A" w:rsidRDefault="02EEF48A" w14:paraId="317B824B" w14:textId="1CDE4193">
      <w:r>
        <w:t xml:space="preserve">Voor we gaan programmeren moeten we de nodige voorbereidingen maken. </w:t>
      </w:r>
      <w:r w:rsidR="0E02D234">
        <w:t xml:space="preserve">Deze doen we in “sprint 0”. </w:t>
      </w:r>
      <w:r w:rsidR="24E751F2">
        <w:t xml:space="preserve">Dit is de enige sprint waar op het einde geen business </w:t>
      </w:r>
      <w:proofErr w:type="spellStart"/>
      <w:r w:rsidR="24E751F2">
        <w:t>value</w:t>
      </w:r>
      <w:proofErr w:type="spellEnd"/>
      <w:r w:rsidR="24E751F2">
        <w:t xml:space="preserve"> wordt opgeleverd. </w:t>
      </w:r>
      <w:r w:rsidR="4F84D38D">
        <w:t>In deze sprint wordt er niet in detail uitgewerkt wat er in de toekomst exact nodig gaat zijn</w:t>
      </w:r>
      <w:r w:rsidR="530C57B9">
        <w:t xml:space="preserve">, maar een beeld gevormd van wat </w:t>
      </w:r>
      <w:r w:rsidR="22E683E7">
        <w:t xml:space="preserve">we moeten maken en wat </w:t>
      </w:r>
      <w:r w:rsidR="45B47F9A">
        <w:t>daarvoor</w:t>
      </w:r>
      <w:r w:rsidR="22E683E7">
        <w:t xml:space="preserve"> nodig is. </w:t>
      </w:r>
    </w:p>
    <w:p w:rsidR="02EEF48A" w:rsidP="02EEF48A" w:rsidRDefault="1C32E08E" w14:paraId="35CC3E24" w14:textId="62E7DD71">
      <w:r>
        <w:t xml:space="preserve">In deze sprint </w:t>
      </w:r>
      <w:r w:rsidR="2BFC20DE">
        <w:t>regelt</w:t>
      </w:r>
      <w:r>
        <w:t xml:space="preserve"> het </w:t>
      </w:r>
      <w:r w:rsidR="2BFC20DE">
        <w:t>team</w:t>
      </w:r>
      <w:r>
        <w:t xml:space="preserve"> het volgende:</w:t>
      </w:r>
    </w:p>
    <w:p w:rsidR="02EEF48A" w:rsidP="1C32E08E" w:rsidRDefault="2BFC20DE" w14:paraId="5C22B10D" w14:textId="601B9C3F">
      <w:pPr>
        <w:pStyle w:val="ListParagraph"/>
        <w:numPr>
          <w:ilvl w:val="0"/>
          <w:numId w:val="38"/>
        </w:numPr>
      </w:pPr>
      <w:r>
        <w:t>Bepalen tools</w:t>
      </w:r>
    </w:p>
    <w:p w:rsidR="2A36FF93" w:rsidP="2BFC20DE" w:rsidRDefault="4F60EF28" w14:paraId="5BA23990" w14:textId="3C229473">
      <w:pPr>
        <w:pStyle w:val="ListParagraph"/>
        <w:numPr>
          <w:ilvl w:val="0"/>
          <w:numId w:val="37"/>
        </w:numPr>
      </w:pPr>
      <w:proofErr w:type="spellStart"/>
      <w:r>
        <w:t>Epics</w:t>
      </w:r>
      <w:proofErr w:type="spellEnd"/>
      <w:r>
        <w:t xml:space="preserve"> van de product </w:t>
      </w:r>
      <w:proofErr w:type="spellStart"/>
      <w:r>
        <w:t>backlog</w:t>
      </w:r>
      <w:proofErr w:type="spellEnd"/>
      <w:r>
        <w:t xml:space="preserve"> bepalen</w:t>
      </w:r>
    </w:p>
    <w:p w:rsidR="4F60EF28" w:rsidP="7A8474A0" w:rsidRDefault="2BFC20DE" w14:paraId="3BA7EA58" w14:textId="14D6BB70">
      <w:pPr>
        <w:pStyle w:val="ListParagraph"/>
        <w:numPr>
          <w:ilvl w:val="0"/>
          <w:numId w:val="37"/>
        </w:numPr>
      </w:pPr>
      <w:r>
        <w:t>Opzetten van de ontwikkelomgeving</w:t>
      </w:r>
    </w:p>
    <w:p w:rsidRPr="00BB6C55" w:rsidR="003A7008" w:rsidP="15389EE2" w:rsidRDefault="15389EE2" w14:paraId="0F180B08" w14:textId="228D181C">
      <w:pPr>
        <w:pStyle w:val="Heading1"/>
        <w:rPr>
          <w:rStyle w:val="Heading2Char"/>
        </w:rPr>
      </w:pPr>
      <w:bookmarkStart w:name="_Toc534925249" w:id="324"/>
      <w:r w:rsidRPr="6D9931BF">
        <w:rPr>
          <w:rStyle w:val="Heading2Char"/>
        </w:rPr>
        <w:t>Tools</w:t>
      </w:r>
      <w:bookmarkEnd w:id="324"/>
    </w:p>
    <w:p w:rsidR="305C8DA4" w:rsidP="305C8DA4" w:rsidRDefault="305C8DA4" w14:paraId="5F4C3524" w14:textId="39057B53">
      <w:r w:rsidRPr="305C8DA4">
        <w:t xml:space="preserve">Hier overlopen we vlug welke tools </w:t>
      </w:r>
      <w:r w:rsidRPr="248D2000" w:rsidR="248D2000">
        <w:t>we doorheen het project nodig hadden.</w:t>
      </w:r>
    </w:p>
    <w:p w:rsidR="003A7008" w:rsidP="15389EE2" w:rsidRDefault="15389EE2" w14:paraId="3E40C20C" w14:textId="1705E7EF">
      <w:pPr>
        <w:pStyle w:val="Heading2"/>
      </w:pPr>
      <w:bookmarkStart w:name="_Toc534925250" w:id="325"/>
      <w:proofErr w:type="spellStart"/>
      <w:r w:rsidRPr="46397FE2">
        <w:rPr>
          <w:rStyle w:val="Heading3Char"/>
        </w:rPr>
        <w:t>Laravel</w:t>
      </w:r>
      <w:proofErr w:type="spellEnd"/>
      <w:r w:rsidRPr="43DBB73F" w:rsidR="43DBB73F">
        <w:rPr>
          <w:rStyle w:val="Heading3Char"/>
        </w:rPr>
        <w:t xml:space="preserve"> + </w:t>
      </w:r>
      <w:proofErr w:type="spellStart"/>
      <w:r w:rsidRPr="43DBB73F" w:rsidR="43DBB73F">
        <w:rPr>
          <w:rStyle w:val="Heading3Char"/>
        </w:rPr>
        <w:t>Homestead</w:t>
      </w:r>
      <w:bookmarkEnd w:id="325"/>
      <w:proofErr w:type="spellEnd"/>
    </w:p>
    <w:p w:rsidR="39F7FFC4" w:rsidP="39F7FFC4" w:rsidRDefault="15389EE2" w14:paraId="2960BC0D" w14:textId="1A266BDF">
      <w:r>
        <w:t>Net zoals bij het project van vorig jaar gebruiken wij het PHP-</w:t>
      </w:r>
      <w:proofErr w:type="spellStart"/>
      <w:r>
        <w:t>framework</w:t>
      </w:r>
      <w:proofErr w:type="spellEnd"/>
      <w:r>
        <w:t xml:space="preserve"> </w:t>
      </w:r>
      <w:proofErr w:type="spellStart"/>
      <w:r>
        <w:t>Laravel</w:t>
      </w:r>
      <w:proofErr w:type="spellEnd"/>
      <w:r>
        <w:t xml:space="preserve"> om gemakkelijk met een model-view-controller structuur te werken voor websites. Met dit </w:t>
      </w:r>
      <w:proofErr w:type="spellStart"/>
      <w:r>
        <w:t>framework</w:t>
      </w:r>
      <w:proofErr w:type="spellEnd"/>
      <w:r>
        <w:t xml:space="preserve"> hebben we een basis om modellen, controllers, database </w:t>
      </w:r>
      <w:proofErr w:type="spellStart"/>
      <w:r>
        <w:t>migrations</w:t>
      </w:r>
      <w:proofErr w:type="spellEnd"/>
      <w:r>
        <w:t xml:space="preserve">, middleware, en routes te implementeren. Via </w:t>
      </w:r>
      <w:proofErr w:type="spellStart"/>
      <w:r>
        <w:t>Laravel</w:t>
      </w:r>
      <w:proofErr w:type="spellEnd"/>
      <w:r>
        <w:t xml:space="preserve"> </w:t>
      </w:r>
      <w:proofErr w:type="spellStart"/>
      <w:r>
        <w:t>Homestead</w:t>
      </w:r>
      <w:proofErr w:type="spellEnd"/>
      <w:r>
        <w:t xml:space="preserve"> wordt een ontwikkelomgeving gecreëerd in een virtuele machine met alle nodige software op voorhand geïnstalleerd. Zo kunnen verschillende instellingen van lokale computers geen invloed hebben tijdens het ontwikkelen van het project.</w:t>
      </w:r>
    </w:p>
    <w:p w:rsidR="003A7008" w:rsidP="15389EE2" w:rsidRDefault="43DBB73F" w14:paraId="0CD9ECA9" w14:textId="2BE13A26">
      <w:pPr>
        <w:rPr>
          <w:rFonts w:asciiTheme="majorHAnsi" w:hAnsiTheme="majorHAnsi" w:eastAsiaTheme="majorEastAsia" w:cstheme="majorBidi"/>
          <w:color w:val="8F0000" w:themeColor="accent6" w:themeShade="BF"/>
          <w:sz w:val="26"/>
          <w:szCs w:val="26"/>
        </w:rPr>
      </w:pPr>
      <w:r w:rsidRPr="43DBB73F">
        <w:rPr>
          <w:rFonts w:asciiTheme="majorHAnsi" w:hAnsiTheme="majorHAnsi" w:eastAsiaTheme="majorEastAsia" w:cstheme="majorBidi"/>
          <w:color w:val="8F0000" w:themeColor="accent6" w:themeShade="BF"/>
          <w:sz w:val="26"/>
          <w:szCs w:val="26"/>
        </w:rPr>
        <w:t>IDE + Git(hub)</w:t>
      </w:r>
    </w:p>
    <w:p w:rsidR="003A7008" w:rsidP="15389EE2" w:rsidRDefault="13918A55" w14:paraId="76AD1DBA" w14:textId="7C66F6C5">
      <w:pPr>
        <w:rPr>
          <w:rFonts w:eastAsiaTheme="minorEastAsia"/>
        </w:rPr>
      </w:pPr>
      <w:r w:rsidRPr="13918A55">
        <w:rPr>
          <w:rFonts w:eastAsiaTheme="minorEastAsia"/>
        </w:rPr>
        <w:t>Voor de IDE</w:t>
      </w:r>
      <w:r w:rsidRPr="15389EE2" w:rsidR="15389EE2">
        <w:rPr>
          <w:rFonts w:eastAsiaTheme="minorEastAsia"/>
        </w:rPr>
        <w:t xml:space="preserve"> hebben </w:t>
      </w:r>
      <w:r w:rsidRPr="13918A55">
        <w:rPr>
          <w:rFonts w:eastAsiaTheme="minorEastAsia"/>
        </w:rPr>
        <w:t xml:space="preserve">we </w:t>
      </w:r>
      <w:r w:rsidRPr="15389EE2" w:rsidR="15389EE2">
        <w:rPr>
          <w:rFonts w:eastAsiaTheme="minorEastAsia"/>
        </w:rPr>
        <w:t xml:space="preserve">gekozen </w:t>
      </w:r>
      <w:r w:rsidRPr="13918A55">
        <w:rPr>
          <w:rFonts w:eastAsiaTheme="minorEastAsia"/>
        </w:rPr>
        <w:t xml:space="preserve">voor </w:t>
      </w:r>
      <w:proofErr w:type="spellStart"/>
      <w:r w:rsidRPr="13918A55">
        <w:rPr>
          <w:rFonts w:eastAsiaTheme="minorEastAsia"/>
        </w:rPr>
        <w:t>PhpStorm</w:t>
      </w:r>
      <w:proofErr w:type="spellEnd"/>
      <w:r w:rsidRPr="13918A55">
        <w:rPr>
          <w:rFonts w:eastAsiaTheme="minorEastAsia"/>
        </w:rPr>
        <w:t>, deze was al bekend voor ons.</w:t>
      </w:r>
      <w:r w:rsidRPr="15389EE2" w:rsidR="15389EE2">
        <w:rPr>
          <w:rFonts w:eastAsiaTheme="minorEastAsia"/>
        </w:rPr>
        <w:t xml:space="preserve"> Dit is een overzichtelijke editor die ook integratie heeft met git en </w:t>
      </w:r>
      <w:proofErr w:type="spellStart"/>
      <w:r w:rsidRPr="15389EE2" w:rsidR="15389EE2">
        <w:rPr>
          <w:rFonts w:eastAsiaTheme="minorEastAsia"/>
        </w:rPr>
        <w:t>github</w:t>
      </w:r>
      <w:proofErr w:type="spellEnd"/>
      <w:r w:rsidRPr="15389EE2" w:rsidR="15389EE2">
        <w:rPr>
          <w:rFonts w:eastAsiaTheme="minorEastAsia"/>
        </w:rPr>
        <w:t xml:space="preserve">. Zo kunnen we makkelijk code </w:t>
      </w:r>
      <w:proofErr w:type="spellStart"/>
      <w:r w:rsidRPr="15389EE2" w:rsidR="15389EE2">
        <w:rPr>
          <w:rFonts w:eastAsiaTheme="minorEastAsia"/>
        </w:rPr>
        <w:t>committen</w:t>
      </w:r>
      <w:proofErr w:type="spellEnd"/>
      <w:r w:rsidRPr="15389EE2" w:rsidR="15389EE2">
        <w:rPr>
          <w:rFonts w:eastAsiaTheme="minorEastAsia"/>
        </w:rPr>
        <w:t>, pushen en pullen. Naar het einde van het project realiseerden dat we afspraken moeten maken om vanaf het begin met branches te werken nadat we een deel van database moesten herstructureren.</w:t>
      </w:r>
    </w:p>
    <w:p w:rsidR="4AC81041" w:rsidP="4AC81041" w:rsidRDefault="4AC81041" w14:paraId="5396FE10" w14:textId="49A62DDA">
      <w:pPr>
        <w:pStyle w:val="Heading3"/>
      </w:pPr>
      <w:bookmarkStart w:name="_Toc534925251" w:id="326"/>
      <w:r w:rsidRPr="730F43CB">
        <w:rPr>
          <w:sz w:val="26"/>
          <w:szCs w:val="26"/>
        </w:rPr>
        <w:t>Poker</w:t>
      </w:r>
      <w:r w:rsidRPr="730F43CB" w:rsidR="730F43CB">
        <w:rPr>
          <w:sz w:val="26"/>
          <w:szCs w:val="26"/>
        </w:rPr>
        <w:t xml:space="preserve"> Planning</w:t>
      </w:r>
      <w:bookmarkEnd w:id="326"/>
    </w:p>
    <w:p w:rsidR="0AA86993" w:rsidP="0AA86993" w:rsidRDefault="0AA86993" w14:paraId="6F42C0C2" w14:textId="15CADC7D">
      <w:r w:rsidRPr="0AA86993">
        <w:t xml:space="preserve">Deze set van kaarten gebruiken we om te beslissen hoe </w:t>
      </w:r>
      <w:r w:rsidRPr="3752CFBB" w:rsidR="3752CFBB">
        <w:t>moeilijk een user story is zoals eerder beschreven.</w:t>
      </w:r>
    </w:p>
    <w:p w:rsidR="267D7865" w:rsidP="267D7865" w:rsidRDefault="267D7865" w14:paraId="0B876469" w14:textId="7C66F6C5">
      <w:pPr>
        <w:pStyle w:val="Heading3"/>
      </w:pPr>
      <w:bookmarkStart w:name="_Toc534925252" w:id="327"/>
      <w:r w:rsidRPr="267D7865">
        <w:t>Extra tools</w:t>
      </w:r>
      <w:bookmarkEnd w:id="327"/>
    </w:p>
    <w:p w:rsidR="267D7865" w:rsidP="267D7865" w:rsidRDefault="267D7865" w14:paraId="392E840F" w14:textId="4407A165">
      <w:pPr>
        <w:rPr>
          <w:rFonts w:eastAsiaTheme="minorEastAsia"/>
        </w:rPr>
      </w:pPr>
      <w:r w:rsidRPr="267D7865">
        <w:rPr>
          <w:rFonts w:eastAsiaTheme="minorEastAsia"/>
        </w:rPr>
        <w:t xml:space="preserve">De volgende tools zijn door het verdere verloop van het project toegepast maar niet </w:t>
      </w:r>
      <w:r w:rsidRPr="4F84D38D" w:rsidR="4F84D38D">
        <w:rPr>
          <w:rFonts w:eastAsiaTheme="minorEastAsia"/>
        </w:rPr>
        <w:t xml:space="preserve">tijdens sprint 0 gepland. </w:t>
      </w:r>
    </w:p>
    <w:p w:rsidR="003A7008" w:rsidP="15389EE2" w:rsidRDefault="15389EE2" w14:paraId="736AE717" w14:textId="77777777">
      <w:r w:rsidRPr="15389EE2">
        <w:rPr>
          <w:rFonts w:asciiTheme="majorHAnsi" w:hAnsiTheme="majorHAnsi" w:eastAsiaTheme="majorEastAsia" w:cstheme="majorBidi"/>
          <w:color w:val="8F0000" w:themeColor="accent6" w:themeShade="BF"/>
          <w:sz w:val="26"/>
          <w:szCs w:val="26"/>
        </w:rPr>
        <w:t>Gulp</w:t>
      </w:r>
    </w:p>
    <w:p w:rsidR="003A7008" w:rsidP="15389EE2" w:rsidRDefault="15389EE2" w14:paraId="26A8D124" w14:textId="4BEEDE82">
      <w:pPr>
        <w:rPr>
          <w:rFonts w:eastAsiaTheme="minorEastAsia"/>
        </w:rPr>
      </w:pPr>
      <w:r w:rsidRPr="15389EE2">
        <w:rPr>
          <w:rFonts w:eastAsiaTheme="minorEastAsia"/>
        </w:rPr>
        <w:t xml:space="preserve">We hebben gekozen voor Gulp om onze </w:t>
      </w:r>
      <w:proofErr w:type="spellStart"/>
      <w:r w:rsidRPr="15389EE2">
        <w:rPr>
          <w:rFonts w:eastAsiaTheme="minorEastAsia"/>
        </w:rPr>
        <w:t>css</w:t>
      </w:r>
      <w:proofErr w:type="spellEnd"/>
      <w:r w:rsidRPr="15389EE2">
        <w:rPr>
          <w:rFonts w:eastAsiaTheme="minorEastAsia"/>
        </w:rPr>
        <w:t xml:space="preserve"> en javascript bestanden te organiseren in verschillende files. Gulp compileert daarna alle </w:t>
      </w:r>
      <w:proofErr w:type="spellStart"/>
      <w:r w:rsidRPr="15389EE2">
        <w:rPr>
          <w:rFonts w:eastAsiaTheme="minorEastAsia"/>
        </w:rPr>
        <w:t>css</w:t>
      </w:r>
      <w:proofErr w:type="spellEnd"/>
      <w:r w:rsidRPr="15389EE2">
        <w:rPr>
          <w:rFonts w:eastAsiaTheme="minorEastAsia"/>
        </w:rPr>
        <w:t xml:space="preserve"> files naar één grote file.</w:t>
      </w:r>
    </w:p>
    <w:p w:rsidR="003A7008" w:rsidP="15389EE2" w:rsidRDefault="15389EE2" w14:paraId="44366311" w14:textId="77777777">
      <w:r w:rsidRPr="15389EE2">
        <w:rPr>
          <w:rFonts w:asciiTheme="majorHAnsi" w:hAnsiTheme="majorHAnsi" w:eastAsiaTheme="majorEastAsia" w:cstheme="majorBidi"/>
          <w:color w:val="8F0000" w:themeColor="accent6" w:themeShade="BF"/>
          <w:sz w:val="26"/>
          <w:szCs w:val="26"/>
        </w:rPr>
        <w:t>Ajax</w:t>
      </w:r>
    </w:p>
    <w:p w:rsidR="003A7008" w:rsidP="15389EE2" w:rsidRDefault="15389EE2" w14:paraId="07135FA1" w14:textId="3AF7CF37">
      <w:pPr>
        <w:rPr>
          <w:rFonts w:eastAsiaTheme="minorEastAsia"/>
        </w:rPr>
      </w:pPr>
      <w:r w:rsidRPr="15389EE2">
        <w:rPr>
          <w:rFonts w:eastAsiaTheme="minorEastAsia"/>
        </w:rPr>
        <w:t xml:space="preserve">In onze javascript gebruiken we Ajax voor om nieuwe data op te halen zonder de pagina te herladen. </w:t>
      </w:r>
    </w:p>
    <w:p w:rsidR="003A7008" w:rsidP="15389EE2" w:rsidRDefault="15389EE2" w14:paraId="52A3E703" w14:textId="77777777">
      <w:pPr>
        <w:rPr>
          <w:rFonts w:asciiTheme="majorHAnsi" w:hAnsiTheme="majorHAnsi" w:eastAsiaTheme="majorEastAsia" w:cstheme="majorBidi"/>
          <w:color w:val="8F0000" w:themeColor="accent6" w:themeShade="BF"/>
          <w:sz w:val="26"/>
          <w:szCs w:val="26"/>
        </w:rPr>
      </w:pPr>
      <w:proofErr w:type="spellStart"/>
      <w:r w:rsidRPr="15389EE2">
        <w:rPr>
          <w:rFonts w:asciiTheme="majorHAnsi" w:hAnsiTheme="majorHAnsi" w:eastAsiaTheme="majorEastAsia" w:cstheme="majorBidi"/>
          <w:color w:val="8F0000" w:themeColor="accent6" w:themeShade="BF"/>
          <w:sz w:val="26"/>
          <w:szCs w:val="26"/>
        </w:rPr>
        <w:t>Trello</w:t>
      </w:r>
      <w:proofErr w:type="spellEnd"/>
    </w:p>
    <w:p w:rsidR="003A7008" w:rsidP="15389EE2" w:rsidRDefault="15389EE2" w14:paraId="76B9EC8C" w14:textId="0D4938B9">
      <w:pPr>
        <w:rPr>
          <w:rFonts w:eastAsiaTheme="minorEastAsia"/>
        </w:rPr>
      </w:pPr>
      <w:r>
        <w:lastRenderedPageBreak/>
        <w:t xml:space="preserve">We zijn overgeschakeld van een fysiek bord met taken gecategoriseerd in </w:t>
      </w:r>
      <w:proofErr w:type="spellStart"/>
      <w:r>
        <w:t>to</w:t>
      </w:r>
      <w:proofErr w:type="spellEnd"/>
      <w:r>
        <w:t xml:space="preserve">-do, busy, </w:t>
      </w:r>
      <w:proofErr w:type="spellStart"/>
      <w:r>
        <w:t>testing</w:t>
      </w:r>
      <w:proofErr w:type="spellEnd"/>
      <w:r>
        <w:t xml:space="preserve"> en </w:t>
      </w:r>
      <w:proofErr w:type="spellStart"/>
      <w:r>
        <w:t>done</w:t>
      </w:r>
      <w:proofErr w:type="spellEnd"/>
      <w:r>
        <w:t xml:space="preserve"> naar borden op </w:t>
      </w:r>
      <w:proofErr w:type="spellStart"/>
      <w:r>
        <w:t>Trello</w:t>
      </w:r>
      <w:proofErr w:type="spellEnd"/>
      <w:r>
        <w:t>. Deze zijn makkelijker om aan te passen en te bekijken na de lesuren.</w:t>
      </w:r>
    </w:p>
    <w:p w:rsidR="0061300F" w:rsidP="00BD6962" w:rsidRDefault="000B6581" w14:paraId="4C8EF4F9" w14:textId="123E95BA">
      <w:pPr>
        <w:pStyle w:val="Heading3"/>
      </w:pPr>
      <w:bookmarkStart w:name="_Toc534925253" w:id="328"/>
      <w:r>
        <w:t>Libraries</w:t>
      </w:r>
      <w:bookmarkEnd w:id="328"/>
    </w:p>
    <w:p w:rsidR="0061300F" w:rsidP="00577120" w:rsidRDefault="00082D3A" w14:paraId="202B3811" w14:textId="5A3844B6">
      <w:r>
        <w:t xml:space="preserve">Om ons </w:t>
      </w:r>
      <w:r w:rsidR="00D73160">
        <w:t xml:space="preserve">project te realiseren hebben we gebruik gemaakt van verschillende </w:t>
      </w:r>
      <w:proofErr w:type="spellStart"/>
      <w:r w:rsidR="00D73160">
        <w:t>libraries</w:t>
      </w:r>
      <w:proofErr w:type="spellEnd"/>
      <w:r w:rsidR="00D73160">
        <w:t>:</w:t>
      </w:r>
    </w:p>
    <w:p w:rsidRPr="00577120" w:rsidR="00D73160" w:rsidP="00D73160" w:rsidRDefault="00D73160" w14:paraId="2502A15C" w14:textId="1A502BDA">
      <w:pPr>
        <w:pStyle w:val="paragraph"/>
        <w:numPr>
          <w:ilvl w:val="0"/>
          <w:numId w:val="37"/>
        </w:numPr>
        <w:spacing w:before="0" w:beforeAutospacing="0" w:after="0" w:afterAutospacing="0"/>
        <w:ind w:left="86" w:firstLine="4"/>
        <w:textAlignment w:val="baseline"/>
        <w:rPr>
          <w:rFonts w:asciiTheme="minorHAnsi" w:hAnsiTheme="minorHAnsi" w:cstheme="minorHAnsi"/>
          <w:sz w:val="22"/>
          <w:szCs w:val="22"/>
          <w:lang w:val="nl-NL"/>
        </w:rPr>
      </w:pPr>
      <w:proofErr w:type="spellStart"/>
      <w:r w:rsidRPr="00577120">
        <w:rPr>
          <w:rStyle w:val="spellingerror"/>
          <w:rFonts w:asciiTheme="minorHAnsi" w:hAnsiTheme="minorHAnsi" w:cstheme="minorHAnsi"/>
          <w:position w:val="2"/>
          <w:sz w:val="22"/>
          <w:szCs w:val="22"/>
          <w:lang w:val="nl-NL"/>
        </w:rPr>
        <w:t>Maatwebsite's</w:t>
      </w:r>
      <w:proofErr w:type="spellEnd"/>
      <w:r w:rsidRPr="00577120">
        <w:rPr>
          <w:rStyle w:val="normaltextrun"/>
          <w:rFonts w:asciiTheme="minorHAnsi" w:hAnsiTheme="minorHAnsi" w:cstheme="minorHAnsi"/>
          <w:position w:val="2"/>
          <w:sz w:val="22"/>
          <w:szCs w:val="22"/>
          <w:lang w:val="nl-NL"/>
        </w:rPr>
        <w:t> Excel</w:t>
      </w:r>
      <w:r w:rsidRPr="00577120">
        <w:rPr>
          <w:rStyle w:val="eop"/>
          <w:rFonts w:asciiTheme="minorHAnsi" w:hAnsiTheme="minorHAnsi" w:cstheme="minorHAnsi"/>
          <w:sz w:val="22"/>
          <w:szCs w:val="22"/>
          <w:lang w:val="nl-NL"/>
        </w:rPr>
        <w:t xml:space="preserve">​: </w:t>
      </w:r>
      <w:r w:rsidRPr="00577120" w:rsidR="00FD09AF">
        <w:rPr>
          <w:rStyle w:val="eop"/>
          <w:rFonts w:asciiTheme="minorHAnsi" w:hAnsiTheme="minorHAnsi" w:cstheme="minorHAnsi"/>
          <w:sz w:val="22"/>
          <w:szCs w:val="22"/>
          <w:lang w:val="nl-NL"/>
        </w:rPr>
        <w:t xml:space="preserve">Voor de </w:t>
      </w:r>
      <w:proofErr w:type="spellStart"/>
      <w:r w:rsidRPr="00577120" w:rsidR="00FD09AF">
        <w:rPr>
          <w:rStyle w:val="eop"/>
          <w:rFonts w:asciiTheme="minorHAnsi" w:hAnsiTheme="minorHAnsi" w:cstheme="minorHAnsi"/>
          <w:sz w:val="22"/>
          <w:szCs w:val="22"/>
          <w:lang w:val="nl-NL"/>
        </w:rPr>
        <w:t>excel</w:t>
      </w:r>
      <w:proofErr w:type="spellEnd"/>
      <w:r w:rsidRPr="00577120" w:rsidR="00FD09AF">
        <w:rPr>
          <w:rStyle w:val="eop"/>
          <w:rFonts w:asciiTheme="minorHAnsi" w:hAnsiTheme="minorHAnsi" w:cstheme="minorHAnsi"/>
          <w:sz w:val="22"/>
          <w:szCs w:val="22"/>
          <w:lang w:val="nl-NL"/>
        </w:rPr>
        <w:t xml:space="preserve"> en pdf export </w:t>
      </w:r>
      <w:r w:rsidRPr="00577120" w:rsidR="006938BA">
        <w:rPr>
          <w:rStyle w:val="eop"/>
          <w:rFonts w:asciiTheme="minorHAnsi" w:hAnsiTheme="minorHAnsi" w:cstheme="minorHAnsi"/>
          <w:sz w:val="22"/>
          <w:szCs w:val="22"/>
          <w:lang w:val="nl-NL"/>
        </w:rPr>
        <w:t>functionaliteit</w:t>
      </w:r>
    </w:p>
    <w:p w:rsidRPr="00577120" w:rsidR="00D73160" w:rsidP="00D73160" w:rsidRDefault="00D73160" w14:paraId="70F50A87" w14:textId="09857E30">
      <w:pPr>
        <w:pStyle w:val="paragraph"/>
        <w:numPr>
          <w:ilvl w:val="0"/>
          <w:numId w:val="37"/>
        </w:numPr>
        <w:spacing w:before="0" w:beforeAutospacing="0" w:after="0" w:afterAutospacing="0"/>
        <w:ind w:left="86" w:firstLine="4"/>
        <w:textAlignment w:val="baseline"/>
        <w:rPr>
          <w:rFonts w:asciiTheme="minorHAnsi" w:hAnsiTheme="minorHAnsi" w:cstheme="minorHAnsi"/>
          <w:sz w:val="22"/>
          <w:szCs w:val="22"/>
          <w:lang w:val="nl-NL"/>
        </w:rPr>
      </w:pPr>
      <w:proofErr w:type="spellStart"/>
      <w:r w:rsidRPr="00577120">
        <w:rPr>
          <w:rStyle w:val="spellingerror"/>
          <w:rFonts w:asciiTheme="minorHAnsi" w:hAnsiTheme="minorHAnsi" w:cstheme="minorHAnsi"/>
          <w:position w:val="2"/>
          <w:sz w:val="22"/>
          <w:szCs w:val="22"/>
          <w:lang w:val="nl-NL"/>
        </w:rPr>
        <w:t>Laravel</w:t>
      </w:r>
      <w:proofErr w:type="spellEnd"/>
      <w:r w:rsidRPr="00577120">
        <w:rPr>
          <w:rStyle w:val="normaltextrun"/>
          <w:rFonts w:asciiTheme="minorHAnsi" w:hAnsiTheme="minorHAnsi" w:cstheme="minorHAnsi"/>
          <w:position w:val="2"/>
          <w:sz w:val="22"/>
          <w:szCs w:val="22"/>
          <w:lang w:val="nl-NL"/>
        </w:rPr>
        <w:t> </w:t>
      </w:r>
      <w:proofErr w:type="spellStart"/>
      <w:r w:rsidRPr="00577120">
        <w:rPr>
          <w:rStyle w:val="spellingerror"/>
          <w:rFonts w:asciiTheme="minorHAnsi" w:hAnsiTheme="minorHAnsi" w:cstheme="minorHAnsi"/>
          <w:position w:val="2"/>
          <w:sz w:val="22"/>
          <w:szCs w:val="22"/>
          <w:lang w:val="nl-NL"/>
        </w:rPr>
        <w:t>CKEditor</w:t>
      </w:r>
      <w:proofErr w:type="spellEnd"/>
      <w:r w:rsidRPr="00577120">
        <w:rPr>
          <w:rStyle w:val="eop"/>
          <w:rFonts w:asciiTheme="minorHAnsi" w:hAnsiTheme="minorHAnsi" w:cstheme="minorHAnsi"/>
          <w:sz w:val="22"/>
          <w:szCs w:val="22"/>
          <w:lang w:val="nl-NL"/>
        </w:rPr>
        <w:t>​</w:t>
      </w:r>
      <w:r w:rsidRPr="00577120" w:rsidR="006938BA">
        <w:rPr>
          <w:rStyle w:val="eop"/>
          <w:rFonts w:asciiTheme="minorHAnsi" w:hAnsiTheme="minorHAnsi" w:cstheme="minorHAnsi"/>
          <w:sz w:val="22"/>
          <w:szCs w:val="22"/>
          <w:lang w:val="nl-NL"/>
        </w:rPr>
        <w:t xml:space="preserve">: Voor de </w:t>
      </w:r>
      <w:r w:rsidRPr="00577120" w:rsidR="008E2AF8">
        <w:rPr>
          <w:rStyle w:val="eop"/>
          <w:rFonts w:asciiTheme="minorHAnsi" w:hAnsiTheme="minorHAnsi" w:cstheme="minorHAnsi"/>
          <w:sz w:val="22"/>
          <w:szCs w:val="22"/>
          <w:lang w:val="nl-NL"/>
        </w:rPr>
        <w:t>editor van de front-end pagina’s</w:t>
      </w:r>
    </w:p>
    <w:p w:rsidRPr="00577120" w:rsidR="00D73160" w:rsidP="00D73160" w:rsidRDefault="00D73160" w14:paraId="03A1E185" w14:textId="40FE8695">
      <w:pPr>
        <w:pStyle w:val="paragraph"/>
        <w:numPr>
          <w:ilvl w:val="0"/>
          <w:numId w:val="37"/>
        </w:numPr>
        <w:spacing w:before="0" w:beforeAutospacing="0" w:after="0" w:afterAutospacing="0"/>
        <w:ind w:left="86" w:firstLine="4"/>
        <w:textAlignment w:val="baseline"/>
        <w:rPr>
          <w:rFonts w:asciiTheme="minorHAnsi" w:hAnsiTheme="minorHAnsi" w:cstheme="minorHAnsi"/>
          <w:sz w:val="22"/>
          <w:szCs w:val="22"/>
          <w:lang w:val="nl-NL"/>
        </w:rPr>
      </w:pPr>
      <w:proofErr w:type="spellStart"/>
      <w:r w:rsidRPr="00577120">
        <w:rPr>
          <w:rStyle w:val="spellingerror"/>
          <w:rFonts w:asciiTheme="minorHAnsi" w:hAnsiTheme="minorHAnsi" w:cstheme="minorHAnsi"/>
          <w:position w:val="2"/>
          <w:sz w:val="22"/>
          <w:szCs w:val="22"/>
          <w:lang w:val="nl-NL"/>
        </w:rPr>
        <w:t>Laravel</w:t>
      </w:r>
      <w:proofErr w:type="spellEnd"/>
      <w:r w:rsidRPr="00577120">
        <w:rPr>
          <w:rStyle w:val="normaltextrun"/>
          <w:rFonts w:asciiTheme="minorHAnsi" w:hAnsiTheme="minorHAnsi" w:cstheme="minorHAnsi"/>
          <w:position w:val="2"/>
          <w:sz w:val="22"/>
          <w:szCs w:val="22"/>
          <w:lang w:val="nl-NL"/>
        </w:rPr>
        <w:t> Filemanager</w:t>
      </w:r>
      <w:r w:rsidRPr="00577120">
        <w:rPr>
          <w:rStyle w:val="eop"/>
          <w:rFonts w:asciiTheme="minorHAnsi" w:hAnsiTheme="minorHAnsi" w:cstheme="minorHAnsi"/>
          <w:sz w:val="22"/>
          <w:szCs w:val="22"/>
          <w:lang w:val="nl-NL"/>
        </w:rPr>
        <w:t>​</w:t>
      </w:r>
      <w:r w:rsidRPr="00577120" w:rsidR="008E2AF8">
        <w:rPr>
          <w:rStyle w:val="eop"/>
          <w:rFonts w:asciiTheme="minorHAnsi" w:hAnsiTheme="minorHAnsi" w:cstheme="minorHAnsi"/>
          <w:sz w:val="22"/>
          <w:szCs w:val="22"/>
          <w:lang w:val="nl-NL"/>
        </w:rPr>
        <w:t xml:space="preserve">: Voor </w:t>
      </w:r>
      <w:r w:rsidRPr="00577120" w:rsidR="003668ED">
        <w:rPr>
          <w:rStyle w:val="eop"/>
          <w:rFonts w:asciiTheme="minorHAnsi" w:hAnsiTheme="minorHAnsi" w:cstheme="minorHAnsi"/>
          <w:sz w:val="22"/>
          <w:szCs w:val="22"/>
          <w:lang w:val="nl-NL"/>
        </w:rPr>
        <w:t>foto</w:t>
      </w:r>
      <w:r w:rsidRPr="00577120" w:rsidR="009D409E">
        <w:rPr>
          <w:rStyle w:val="eop"/>
          <w:rFonts w:asciiTheme="minorHAnsi" w:hAnsiTheme="minorHAnsi" w:cstheme="minorHAnsi"/>
          <w:sz w:val="22"/>
          <w:szCs w:val="22"/>
          <w:lang w:val="nl-NL"/>
        </w:rPr>
        <w:t>’</w:t>
      </w:r>
      <w:r w:rsidRPr="00577120" w:rsidR="003668ED">
        <w:rPr>
          <w:rStyle w:val="eop"/>
          <w:rFonts w:asciiTheme="minorHAnsi" w:hAnsiTheme="minorHAnsi" w:cstheme="minorHAnsi"/>
          <w:sz w:val="22"/>
          <w:szCs w:val="22"/>
          <w:lang w:val="nl-NL"/>
        </w:rPr>
        <w:t xml:space="preserve">s </w:t>
      </w:r>
      <w:r w:rsidRPr="00577120" w:rsidR="009D409E">
        <w:rPr>
          <w:rStyle w:val="eop"/>
          <w:rFonts w:asciiTheme="minorHAnsi" w:hAnsiTheme="minorHAnsi" w:cstheme="minorHAnsi"/>
          <w:sz w:val="22"/>
          <w:szCs w:val="22"/>
          <w:lang w:val="nl-NL"/>
        </w:rPr>
        <w:t xml:space="preserve">in de </w:t>
      </w:r>
      <w:proofErr w:type="spellStart"/>
      <w:r w:rsidRPr="00577120" w:rsidR="009D409E">
        <w:rPr>
          <w:rStyle w:val="eop"/>
          <w:rFonts w:asciiTheme="minorHAnsi" w:hAnsiTheme="minorHAnsi" w:cstheme="minorHAnsi"/>
          <w:sz w:val="22"/>
          <w:szCs w:val="22"/>
          <w:lang w:val="nl-NL"/>
        </w:rPr>
        <w:t>CKEditor</w:t>
      </w:r>
      <w:proofErr w:type="spellEnd"/>
      <w:r w:rsidRPr="00577120" w:rsidR="009D409E">
        <w:rPr>
          <w:rStyle w:val="eop"/>
          <w:rFonts w:asciiTheme="minorHAnsi" w:hAnsiTheme="minorHAnsi" w:cstheme="minorHAnsi"/>
          <w:sz w:val="22"/>
          <w:szCs w:val="22"/>
          <w:lang w:val="nl-NL"/>
        </w:rPr>
        <w:t xml:space="preserve"> en pdf pagina’s toe te voegen</w:t>
      </w:r>
    </w:p>
    <w:p w:rsidRPr="00577120" w:rsidR="00D73160" w:rsidP="00D73160" w:rsidRDefault="00D73160" w14:paraId="7455642F" w14:textId="6AB93AA8">
      <w:pPr>
        <w:pStyle w:val="paragraph"/>
        <w:numPr>
          <w:ilvl w:val="0"/>
          <w:numId w:val="37"/>
        </w:numPr>
        <w:spacing w:before="0" w:beforeAutospacing="0" w:after="0" w:afterAutospacing="0"/>
        <w:ind w:left="86" w:firstLine="4"/>
        <w:textAlignment w:val="baseline"/>
        <w:rPr>
          <w:rFonts w:asciiTheme="minorHAnsi" w:hAnsiTheme="minorHAnsi" w:cstheme="minorHAnsi"/>
          <w:sz w:val="22"/>
          <w:szCs w:val="22"/>
          <w:lang w:val="nl-NL"/>
        </w:rPr>
      </w:pPr>
      <w:proofErr w:type="spellStart"/>
      <w:r w:rsidRPr="00577120">
        <w:rPr>
          <w:rStyle w:val="normaltextrun"/>
          <w:rFonts w:asciiTheme="minorHAnsi" w:hAnsiTheme="minorHAnsi" w:cstheme="minorHAnsi"/>
          <w:position w:val="2"/>
          <w:sz w:val="22"/>
          <w:szCs w:val="22"/>
          <w:lang w:val="nl-NL"/>
        </w:rPr>
        <w:t>Mews</w:t>
      </w:r>
      <w:proofErr w:type="spellEnd"/>
      <w:r w:rsidRPr="00577120">
        <w:rPr>
          <w:rStyle w:val="normaltextrun"/>
          <w:rFonts w:asciiTheme="minorHAnsi" w:hAnsiTheme="minorHAnsi" w:cstheme="minorHAnsi"/>
          <w:position w:val="2"/>
          <w:sz w:val="22"/>
          <w:szCs w:val="22"/>
          <w:lang w:val="nl-NL"/>
        </w:rPr>
        <w:t xml:space="preserve"> </w:t>
      </w:r>
      <w:proofErr w:type="spellStart"/>
      <w:r w:rsidRPr="00577120">
        <w:rPr>
          <w:rStyle w:val="normaltextrun"/>
          <w:rFonts w:asciiTheme="minorHAnsi" w:hAnsiTheme="minorHAnsi" w:cstheme="minorHAnsi"/>
          <w:position w:val="2"/>
          <w:sz w:val="22"/>
          <w:szCs w:val="22"/>
          <w:lang w:val="nl-NL"/>
        </w:rPr>
        <w:t>Captcha</w:t>
      </w:r>
      <w:proofErr w:type="spellEnd"/>
      <w:r w:rsidRPr="00577120">
        <w:rPr>
          <w:rStyle w:val="eop"/>
          <w:rFonts w:asciiTheme="minorHAnsi" w:hAnsiTheme="minorHAnsi" w:cstheme="minorHAnsi"/>
          <w:sz w:val="22"/>
          <w:szCs w:val="22"/>
          <w:lang w:val="nl-NL"/>
        </w:rPr>
        <w:t>​</w:t>
      </w:r>
      <w:r w:rsidRPr="00577120" w:rsidR="009D409E">
        <w:rPr>
          <w:rStyle w:val="eop"/>
          <w:rFonts w:asciiTheme="minorHAnsi" w:hAnsiTheme="minorHAnsi" w:cstheme="minorHAnsi"/>
          <w:sz w:val="22"/>
          <w:szCs w:val="22"/>
          <w:lang w:val="nl-NL"/>
        </w:rPr>
        <w:t xml:space="preserve">: </w:t>
      </w:r>
      <w:r w:rsidRPr="00577120" w:rsidR="001B59FD">
        <w:rPr>
          <w:rStyle w:val="eop"/>
          <w:rFonts w:asciiTheme="minorHAnsi" w:hAnsiTheme="minorHAnsi" w:cstheme="minorHAnsi"/>
          <w:sz w:val="22"/>
          <w:szCs w:val="22"/>
          <w:lang w:val="nl-NL"/>
        </w:rPr>
        <w:t xml:space="preserve">Voor een </w:t>
      </w:r>
      <w:proofErr w:type="spellStart"/>
      <w:r w:rsidRPr="00577120" w:rsidR="001B59FD">
        <w:rPr>
          <w:rStyle w:val="eop"/>
          <w:rFonts w:asciiTheme="minorHAnsi" w:hAnsiTheme="minorHAnsi" w:cstheme="minorHAnsi"/>
          <w:sz w:val="22"/>
          <w:szCs w:val="22"/>
          <w:lang w:val="nl-NL"/>
        </w:rPr>
        <w:t>captcha</w:t>
      </w:r>
      <w:proofErr w:type="spellEnd"/>
      <w:r w:rsidRPr="00577120" w:rsidR="001B59FD">
        <w:rPr>
          <w:rStyle w:val="eop"/>
          <w:rFonts w:asciiTheme="minorHAnsi" w:hAnsiTheme="minorHAnsi" w:cstheme="minorHAnsi"/>
          <w:sz w:val="22"/>
          <w:szCs w:val="22"/>
          <w:lang w:val="nl-NL"/>
        </w:rPr>
        <w:t xml:space="preserve"> te kunnen gebruiken</w:t>
      </w:r>
    </w:p>
    <w:p w:rsidRPr="00577120" w:rsidR="00D73160" w:rsidP="00D73160" w:rsidRDefault="00D73160" w14:paraId="0AF15A1C" w14:textId="3B3858F7">
      <w:pPr>
        <w:pStyle w:val="paragraph"/>
        <w:numPr>
          <w:ilvl w:val="0"/>
          <w:numId w:val="37"/>
        </w:numPr>
        <w:spacing w:before="0" w:beforeAutospacing="0" w:after="0" w:afterAutospacing="0"/>
        <w:ind w:left="86" w:firstLine="4"/>
        <w:textAlignment w:val="baseline"/>
        <w:rPr>
          <w:rStyle w:val="normaltextrun"/>
          <w:rFonts w:asciiTheme="minorHAnsi" w:hAnsiTheme="minorHAnsi" w:cstheme="minorHAnsi"/>
          <w:sz w:val="22"/>
          <w:szCs w:val="22"/>
          <w:lang w:val="nl-NL"/>
        </w:rPr>
      </w:pPr>
      <w:proofErr w:type="spellStart"/>
      <w:r w:rsidRPr="00577120">
        <w:rPr>
          <w:rStyle w:val="normaltextrun"/>
          <w:rFonts w:asciiTheme="minorHAnsi" w:hAnsiTheme="minorHAnsi" w:cstheme="minorHAnsi"/>
          <w:position w:val="2"/>
          <w:sz w:val="22"/>
          <w:szCs w:val="22"/>
          <w:lang w:val="nl-NL"/>
        </w:rPr>
        <w:t>Propaginistas</w:t>
      </w:r>
      <w:proofErr w:type="spellEnd"/>
      <w:r w:rsidRPr="00577120">
        <w:rPr>
          <w:rStyle w:val="normaltextrun"/>
          <w:rFonts w:asciiTheme="minorHAnsi" w:hAnsiTheme="minorHAnsi" w:cstheme="minorHAnsi"/>
          <w:position w:val="2"/>
          <w:sz w:val="22"/>
          <w:szCs w:val="22"/>
          <w:lang w:val="nl-NL"/>
        </w:rPr>
        <w:t xml:space="preserve"> </w:t>
      </w:r>
      <w:proofErr w:type="spellStart"/>
      <w:r w:rsidRPr="00577120">
        <w:rPr>
          <w:rStyle w:val="normaltextrun"/>
          <w:rFonts w:asciiTheme="minorHAnsi" w:hAnsiTheme="minorHAnsi" w:cstheme="minorHAnsi"/>
          <w:position w:val="2"/>
          <w:sz w:val="22"/>
          <w:szCs w:val="22"/>
          <w:lang w:val="nl-NL"/>
        </w:rPr>
        <w:t>Laravel-phone</w:t>
      </w:r>
      <w:proofErr w:type="spellEnd"/>
      <w:r w:rsidRPr="00577120" w:rsidR="001B59FD">
        <w:rPr>
          <w:rStyle w:val="normaltextrun"/>
          <w:rFonts w:asciiTheme="minorHAnsi" w:hAnsiTheme="minorHAnsi" w:cstheme="minorHAnsi"/>
          <w:position w:val="2"/>
          <w:sz w:val="22"/>
          <w:szCs w:val="22"/>
          <w:lang w:val="nl-NL"/>
        </w:rPr>
        <w:t xml:space="preserve">: Voor validatie op </w:t>
      </w:r>
      <w:r w:rsidRPr="00577120" w:rsidR="00F22C56">
        <w:rPr>
          <w:rStyle w:val="normaltextrun"/>
          <w:rFonts w:asciiTheme="minorHAnsi" w:hAnsiTheme="minorHAnsi" w:cstheme="minorHAnsi"/>
          <w:position w:val="2"/>
          <w:sz w:val="22"/>
          <w:szCs w:val="22"/>
          <w:lang w:val="nl-NL"/>
        </w:rPr>
        <w:t>telefoonnummers</w:t>
      </w:r>
      <w:r w:rsidRPr="00577120" w:rsidR="0080036B">
        <w:rPr>
          <w:rStyle w:val="normaltextrun"/>
          <w:rFonts w:asciiTheme="minorHAnsi" w:hAnsiTheme="minorHAnsi" w:cstheme="minorHAnsi"/>
          <w:position w:val="2"/>
          <w:sz w:val="22"/>
          <w:szCs w:val="22"/>
          <w:lang w:val="nl-NL"/>
        </w:rPr>
        <w:t xml:space="preserve"> </w:t>
      </w:r>
      <w:r w:rsidRPr="00577120" w:rsidR="00A0411F">
        <w:rPr>
          <w:rStyle w:val="normaltextrun"/>
          <w:rFonts w:asciiTheme="minorHAnsi" w:hAnsiTheme="minorHAnsi" w:cstheme="minorHAnsi"/>
          <w:position w:val="2"/>
          <w:sz w:val="22"/>
          <w:szCs w:val="22"/>
          <w:lang w:val="nl-NL"/>
        </w:rPr>
        <w:t>te kunnen toevoegen</w:t>
      </w:r>
    </w:p>
    <w:p w:rsidRPr="00F96E3D" w:rsidR="00577120" w:rsidP="00577120" w:rsidRDefault="00577120" w14:paraId="26DDE39D" w14:textId="77777777">
      <w:pPr>
        <w:pStyle w:val="paragraph"/>
        <w:spacing w:before="0" w:beforeAutospacing="0" w:after="0" w:afterAutospacing="0"/>
        <w:ind w:left="90"/>
        <w:textAlignment w:val="baseline"/>
        <w:rPr>
          <w:rStyle w:val="normaltextrun"/>
          <w:rFonts w:asciiTheme="minorHAnsi" w:hAnsiTheme="minorHAnsi" w:cstheme="minorHAnsi"/>
          <w:position w:val="2"/>
          <w:sz w:val="22"/>
          <w:szCs w:val="22"/>
          <w:lang w:val="nl-NL"/>
        </w:rPr>
      </w:pPr>
    </w:p>
    <w:p w:rsidRPr="00F96E3D" w:rsidR="00CC0524" w:rsidP="15389EE2" w:rsidRDefault="00875BF5" w14:paraId="0F2E62EA" w14:textId="6573969A">
      <w:pPr>
        <w:pStyle w:val="paragraph"/>
        <w:spacing w:before="0" w:beforeAutospacing="0" w:after="0" w:afterAutospacing="0"/>
        <w:ind w:left="90"/>
        <w:textAlignment w:val="baseline"/>
        <w:rPr>
          <w:rStyle w:val="normaltextrun"/>
          <w:rFonts w:asciiTheme="minorHAnsi" w:hAnsiTheme="minorHAnsi" w:cstheme="minorBidi"/>
          <w:sz w:val="22"/>
          <w:szCs w:val="22"/>
          <w:lang w:val="nl-NL"/>
        </w:rPr>
      </w:pPr>
      <w:r w:rsidRPr="15389EE2">
        <w:rPr>
          <w:rStyle w:val="normaltextrun"/>
          <w:rFonts w:asciiTheme="minorHAnsi" w:hAnsiTheme="minorHAnsi" w:cstheme="minorBidi"/>
          <w:position w:val="2"/>
          <w:sz w:val="22"/>
          <w:szCs w:val="22"/>
          <w:lang w:val="nl-NL"/>
        </w:rPr>
        <w:t xml:space="preserve">Voor deze </w:t>
      </w:r>
      <w:proofErr w:type="spellStart"/>
      <w:r w:rsidRPr="15389EE2">
        <w:rPr>
          <w:rStyle w:val="normaltextrun"/>
          <w:rFonts w:asciiTheme="minorHAnsi" w:hAnsiTheme="minorHAnsi" w:cstheme="minorBidi"/>
          <w:position w:val="2"/>
          <w:sz w:val="22"/>
          <w:szCs w:val="22"/>
          <w:lang w:val="nl-NL"/>
        </w:rPr>
        <w:t>libraries</w:t>
      </w:r>
      <w:proofErr w:type="spellEnd"/>
      <w:r w:rsidRPr="15389EE2">
        <w:rPr>
          <w:rStyle w:val="normaltextrun"/>
          <w:rFonts w:asciiTheme="minorHAnsi" w:hAnsiTheme="minorHAnsi" w:cstheme="minorBidi"/>
          <w:position w:val="2"/>
          <w:sz w:val="22"/>
          <w:szCs w:val="22"/>
          <w:lang w:val="nl-NL"/>
        </w:rPr>
        <w:t xml:space="preserve"> te instaleren </w:t>
      </w:r>
      <w:r w:rsidRPr="15389EE2" w:rsidR="00CC0524">
        <w:rPr>
          <w:rStyle w:val="normaltextrun"/>
          <w:rFonts w:asciiTheme="minorHAnsi" w:hAnsiTheme="minorHAnsi" w:cstheme="minorBidi"/>
          <w:position w:val="2"/>
          <w:sz w:val="22"/>
          <w:szCs w:val="22"/>
          <w:lang w:val="nl-NL"/>
        </w:rPr>
        <w:t>moeten er meerdere commando’s uitgevoerd worden</w:t>
      </w:r>
    </w:p>
    <w:p w:rsidRPr="00F96E3D" w:rsidR="00CC0524" w:rsidP="00577120" w:rsidRDefault="00CC0524" w14:paraId="597376EF" w14:textId="77777777">
      <w:pPr>
        <w:pStyle w:val="paragraph"/>
        <w:spacing w:before="0" w:beforeAutospacing="0" w:after="0" w:afterAutospacing="0"/>
        <w:ind w:left="90"/>
        <w:textAlignment w:val="baseline"/>
        <w:rPr>
          <w:rStyle w:val="normaltextrun"/>
          <w:rFonts w:asciiTheme="minorHAnsi" w:hAnsiTheme="minorHAnsi" w:cstheme="minorHAnsi"/>
          <w:position w:val="2"/>
          <w:sz w:val="22"/>
          <w:szCs w:val="22"/>
          <w:lang w:val="nl-NL"/>
        </w:rPr>
      </w:pPr>
    </w:p>
    <w:p w:rsidRPr="00F96E3D" w:rsidR="00F96E3D" w:rsidP="00F96E3D" w:rsidRDefault="00CC0524" w14:paraId="6519FFCE" w14:textId="350E4087">
      <w:pPr>
        <w:pStyle w:val="paragraph"/>
        <w:spacing w:before="0" w:beforeAutospacing="0" w:after="0" w:afterAutospacing="0"/>
        <w:ind w:left="90"/>
        <w:textAlignment w:val="baseline"/>
        <w:rPr>
          <w:rStyle w:val="spellingerror"/>
          <w:rFonts w:ascii="Calibri" w:hAnsi="Calibri" w:cs="Calibri"/>
          <w:position w:val="2"/>
          <w:sz w:val="22"/>
          <w:szCs w:val="22"/>
          <w:shd w:val="clear" w:color="auto" w:fill="FFFFFF"/>
        </w:rPr>
      </w:pPr>
      <w:r w:rsidRPr="15389EE2">
        <w:rPr>
          <w:rStyle w:val="normaltextrun"/>
          <w:rFonts w:asciiTheme="minorHAnsi" w:hAnsiTheme="minorHAnsi" w:cstheme="minorBidi"/>
          <w:position w:val="2"/>
          <w:sz w:val="22"/>
          <w:szCs w:val="22"/>
        </w:rPr>
        <w:t>Zo is er het commando:</w:t>
      </w:r>
      <w:r w:rsidRPr="15389EE2" w:rsidR="00F96E3D">
        <w:rPr>
          <w:rStyle w:val="normaltextrun"/>
          <w:rFonts w:asciiTheme="minorHAnsi" w:hAnsiTheme="minorHAnsi" w:cstheme="minorBidi"/>
          <w:position w:val="2"/>
          <w:sz w:val="22"/>
          <w:szCs w:val="22"/>
        </w:rPr>
        <w:t xml:space="preserve"> </w:t>
      </w:r>
      <w:r w:rsidRPr="00F96E3D" w:rsidR="00F96E3D">
        <w:rPr>
          <w:rStyle w:val="contextualspellingandgrammarerror"/>
          <w:rFonts w:ascii="Calibri" w:hAnsi="Calibri" w:cs="Calibri"/>
          <w:position w:val="2"/>
          <w:sz w:val="22"/>
          <w:szCs w:val="22"/>
          <w:shd w:val="clear" w:color="auto" w:fill="FFFFFF"/>
        </w:rPr>
        <w:t>composer</w:t>
      </w:r>
      <w:r w:rsidRPr="00F96E3D" w:rsidR="00F96E3D">
        <w:rPr>
          <w:rStyle w:val="normaltextrun"/>
          <w:rFonts w:ascii="Calibri" w:hAnsi="Calibri" w:cs="Calibri"/>
          <w:position w:val="2"/>
          <w:sz w:val="22"/>
          <w:szCs w:val="22"/>
          <w:shd w:val="clear" w:color="auto" w:fill="FFFFFF"/>
        </w:rPr>
        <w:t> </w:t>
      </w:r>
      <w:proofErr w:type="spellStart"/>
      <w:r w:rsidRPr="00F96E3D" w:rsidR="00F96E3D">
        <w:rPr>
          <w:rStyle w:val="spellingerror"/>
          <w:rFonts w:ascii="Calibri" w:hAnsi="Calibri" w:cs="Calibri"/>
          <w:position w:val="2"/>
          <w:sz w:val="22"/>
          <w:szCs w:val="22"/>
          <w:shd w:val="clear" w:color="auto" w:fill="FFFFFF"/>
        </w:rPr>
        <w:t>require</w:t>
      </w:r>
      <w:proofErr w:type="spellEnd"/>
      <w:r w:rsidRPr="00F96E3D" w:rsidR="00F96E3D">
        <w:rPr>
          <w:rStyle w:val="normaltextrun"/>
          <w:rFonts w:ascii="Calibri" w:hAnsi="Calibri" w:cs="Calibri"/>
          <w:position w:val="2"/>
          <w:sz w:val="22"/>
          <w:szCs w:val="22"/>
          <w:shd w:val="clear" w:color="auto" w:fill="FFFFFF"/>
        </w:rPr>
        <w:t> </w:t>
      </w:r>
      <w:r w:rsidRPr="00F96E3D" w:rsidR="00F96E3D">
        <w:rPr>
          <w:rStyle w:val="spellingerror"/>
          <w:rFonts w:ascii="Calibri" w:hAnsi="Calibri" w:cs="Calibri"/>
          <w:position w:val="2"/>
          <w:sz w:val="22"/>
          <w:szCs w:val="22"/>
          <w:shd w:val="clear" w:color="auto" w:fill="FFFFFF"/>
        </w:rPr>
        <w:t>‘package name’:</w:t>
      </w:r>
    </w:p>
    <w:p w:rsidR="00F96E3D" w:rsidP="00733344" w:rsidRDefault="00F96E3D" w14:paraId="4A0331A6" w14:textId="430A019D">
      <w:pPr>
        <w:pStyle w:val="paragraph"/>
        <w:spacing w:before="0" w:beforeAutospacing="0" w:after="0" w:afterAutospacing="0"/>
        <w:ind w:left="702"/>
        <w:textAlignment w:val="baseline"/>
        <w:rPr>
          <w:rStyle w:val="spellingerror"/>
          <w:rFonts w:ascii="Calibri" w:hAnsi="Calibri" w:cs="Calibri"/>
          <w:sz w:val="22"/>
          <w:szCs w:val="22"/>
        </w:rPr>
      </w:pPr>
      <w:r w:rsidRPr="00F96E3D">
        <w:rPr>
          <w:rStyle w:val="spellingerror"/>
          <w:rFonts w:ascii="Calibri" w:hAnsi="Calibri" w:cs="Calibri"/>
          <w:position w:val="2"/>
          <w:sz w:val="22"/>
          <w:szCs w:val="22"/>
          <w:shd w:val="clear" w:color="auto" w:fill="FFFFFF"/>
        </w:rPr>
        <w:t xml:space="preserve">Dit commando </w:t>
      </w:r>
      <w:r w:rsidR="0061053F">
        <w:rPr>
          <w:rStyle w:val="spellingerror"/>
          <w:rFonts w:ascii="Calibri" w:hAnsi="Calibri" w:cs="Calibri"/>
          <w:position w:val="2"/>
          <w:sz w:val="22"/>
          <w:szCs w:val="22"/>
          <w:shd w:val="clear" w:color="auto" w:fill="FFFFFF"/>
        </w:rPr>
        <w:t xml:space="preserve">voegt </w:t>
      </w:r>
      <w:r w:rsidR="002B21FE">
        <w:rPr>
          <w:rStyle w:val="spellingerror"/>
          <w:rFonts w:ascii="Calibri" w:hAnsi="Calibri" w:cs="Calibri"/>
          <w:position w:val="2"/>
          <w:sz w:val="22"/>
          <w:szCs w:val="22"/>
          <w:shd w:val="clear" w:color="auto" w:fill="FFFFFF"/>
        </w:rPr>
        <w:t>de</w:t>
      </w:r>
      <w:r w:rsidR="0061053F">
        <w:rPr>
          <w:rStyle w:val="spellingerror"/>
          <w:rFonts w:ascii="Calibri" w:hAnsi="Calibri" w:cs="Calibri"/>
          <w:position w:val="2"/>
          <w:sz w:val="22"/>
          <w:szCs w:val="22"/>
          <w:shd w:val="clear" w:color="auto" w:fill="FFFFFF"/>
        </w:rPr>
        <w:t xml:space="preserve"> </w:t>
      </w:r>
      <w:proofErr w:type="spellStart"/>
      <w:r w:rsidR="00BC1370">
        <w:rPr>
          <w:rStyle w:val="spellingerror"/>
          <w:rFonts w:ascii="Calibri" w:hAnsi="Calibri" w:cs="Calibri"/>
          <w:position w:val="2"/>
          <w:sz w:val="22"/>
          <w:szCs w:val="22"/>
          <w:shd w:val="clear" w:color="auto" w:fill="FFFFFF"/>
        </w:rPr>
        <w:t>library</w:t>
      </w:r>
      <w:proofErr w:type="spellEnd"/>
      <w:r w:rsidR="0061053F">
        <w:rPr>
          <w:rStyle w:val="spellingerror"/>
          <w:rFonts w:ascii="Calibri" w:hAnsi="Calibri" w:cs="Calibri"/>
          <w:position w:val="2"/>
          <w:sz w:val="22"/>
          <w:szCs w:val="22"/>
          <w:shd w:val="clear" w:color="auto" w:fill="FFFFFF"/>
        </w:rPr>
        <w:t xml:space="preserve"> aan het </w:t>
      </w:r>
      <w:r w:rsidR="00E51C8F">
        <w:rPr>
          <w:rStyle w:val="spellingerror"/>
          <w:rFonts w:ascii="Calibri" w:hAnsi="Calibri" w:cs="Calibri"/>
          <w:position w:val="2"/>
          <w:sz w:val="22"/>
          <w:szCs w:val="22"/>
          <w:shd w:val="clear" w:color="auto" w:fill="FFFFFF"/>
        </w:rPr>
        <w:t>project toe</w:t>
      </w:r>
      <w:r w:rsidR="00601ADB">
        <w:rPr>
          <w:rStyle w:val="spellingerror"/>
          <w:rFonts w:ascii="Calibri" w:hAnsi="Calibri" w:cs="Calibri"/>
          <w:position w:val="2"/>
          <w:sz w:val="22"/>
          <w:szCs w:val="22"/>
          <w:shd w:val="clear" w:color="auto" w:fill="FFFFFF"/>
        </w:rPr>
        <w:t xml:space="preserve"> maar </w:t>
      </w:r>
      <w:r w:rsidR="009D3459">
        <w:rPr>
          <w:rStyle w:val="spellingerror"/>
          <w:rFonts w:ascii="Calibri" w:hAnsi="Calibri" w:cs="Calibri"/>
          <w:position w:val="2"/>
          <w:sz w:val="22"/>
          <w:szCs w:val="22"/>
          <w:shd w:val="clear" w:color="auto" w:fill="FFFFFF"/>
        </w:rPr>
        <w:t xml:space="preserve">is niet bij alle </w:t>
      </w:r>
      <w:r w:rsidR="00733344">
        <w:rPr>
          <w:rStyle w:val="spellingerror"/>
          <w:rFonts w:ascii="Calibri" w:hAnsi="Calibri" w:cs="Calibri"/>
          <w:position w:val="2"/>
          <w:sz w:val="22"/>
          <w:szCs w:val="22"/>
          <w:shd w:val="clear" w:color="auto" w:fill="FFFFFF"/>
        </w:rPr>
        <w:t xml:space="preserve">packages voldoende om </w:t>
      </w:r>
      <w:r w:rsidR="00E938CD">
        <w:rPr>
          <w:rStyle w:val="spellingerror"/>
          <w:rFonts w:ascii="Calibri" w:hAnsi="Calibri" w:cs="Calibri"/>
          <w:position w:val="2"/>
          <w:sz w:val="22"/>
          <w:szCs w:val="22"/>
          <w:shd w:val="clear" w:color="auto" w:fill="FFFFFF"/>
        </w:rPr>
        <w:t>de volledige installatie te volbrengen.</w:t>
      </w:r>
    </w:p>
    <w:p w:rsidR="00EC3591" w:rsidP="00733344" w:rsidRDefault="00EC3591" w14:paraId="6DD5972A" w14:textId="0CC0299D">
      <w:pPr>
        <w:pStyle w:val="paragraph"/>
        <w:spacing w:before="0" w:beforeAutospacing="0" w:after="0" w:afterAutospacing="0"/>
        <w:ind w:left="702"/>
        <w:textAlignment w:val="baseline"/>
        <w:rPr>
          <w:rStyle w:val="spellingerror"/>
          <w:rFonts w:ascii="Calibri" w:hAnsi="Calibri" w:cs="Calibri"/>
          <w:sz w:val="22"/>
          <w:szCs w:val="22"/>
        </w:rPr>
      </w:pPr>
    </w:p>
    <w:p w:rsidR="00E938CD" w:rsidP="00E938CD" w:rsidRDefault="00807B72" w14:paraId="32F5E2DD" w14:textId="2A1FE69A">
      <w:pPr>
        <w:pStyle w:val="paragraph"/>
        <w:spacing w:before="0" w:beforeAutospacing="0" w:after="0" w:afterAutospacing="0"/>
        <w:textAlignment w:val="baseline"/>
        <w:rPr>
          <w:rStyle w:val="spellingerror"/>
          <w:rFonts w:ascii="Calibri" w:hAnsi="Calibri" w:cs="Calibri"/>
          <w:position w:val="2"/>
          <w:sz w:val="22"/>
          <w:szCs w:val="22"/>
          <w:shd w:val="clear" w:color="auto" w:fill="FFFFFF"/>
        </w:rPr>
      </w:pPr>
      <w:r>
        <w:rPr>
          <w:rStyle w:val="spellingerror"/>
          <w:rFonts w:ascii="Calibri" w:hAnsi="Calibri" w:cs="Calibri"/>
          <w:position w:val="2"/>
          <w:sz w:val="22"/>
          <w:szCs w:val="22"/>
          <w:shd w:val="clear" w:color="auto" w:fill="FFFFFF"/>
        </w:rPr>
        <w:t xml:space="preserve">Het volgende commando dat uitgevoerd </w:t>
      </w:r>
      <w:r w:rsidR="005F4E01">
        <w:rPr>
          <w:rStyle w:val="spellingerror"/>
          <w:rFonts w:ascii="Calibri" w:hAnsi="Calibri" w:cs="Calibri"/>
          <w:position w:val="2"/>
          <w:sz w:val="22"/>
          <w:szCs w:val="22"/>
          <w:shd w:val="clear" w:color="auto" w:fill="FFFFFF"/>
        </w:rPr>
        <w:t>is</w:t>
      </w:r>
      <w:r w:rsidR="004B1BBD">
        <w:rPr>
          <w:rStyle w:val="spellingerror"/>
          <w:rFonts w:ascii="Calibri" w:hAnsi="Calibri" w:cs="Calibri"/>
          <w:position w:val="2"/>
          <w:sz w:val="22"/>
          <w:szCs w:val="22"/>
          <w:shd w:val="clear" w:color="auto" w:fill="FFFFFF"/>
        </w:rPr>
        <w:t xml:space="preserve"> ‘</w:t>
      </w:r>
      <w:proofErr w:type="spellStart"/>
      <w:r w:rsidRPr="004B1BBD" w:rsidR="004B1BBD">
        <w:rPr>
          <w:rStyle w:val="spellingerror"/>
          <w:rFonts w:ascii="Calibri" w:hAnsi="Calibri" w:cs="Calibri"/>
          <w:position w:val="2"/>
          <w:sz w:val="22"/>
          <w:szCs w:val="22"/>
          <w:shd w:val="clear" w:color="auto" w:fill="FFFFFF"/>
          <w:lang w:val="nl-NL"/>
        </w:rPr>
        <w:t>php</w:t>
      </w:r>
      <w:proofErr w:type="spellEnd"/>
      <w:r w:rsidRPr="004B1BBD" w:rsidR="004B1BBD">
        <w:rPr>
          <w:rStyle w:val="normaltextrun"/>
          <w:rFonts w:ascii="Calibri" w:hAnsi="Calibri" w:cs="Calibri"/>
          <w:position w:val="2"/>
          <w:sz w:val="22"/>
          <w:szCs w:val="22"/>
          <w:shd w:val="clear" w:color="auto" w:fill="FFFFFF"/>
          <w:lang w:val="nl-NL"/>
        </w:rPr>
        <w:t> </w:t>
      </w:r>
      <w:proofErr w:type="spellStart"/>
      <w:r w:rsidRPr="004B1BBD" w:rsidR="004B1BBD">
        <w:rPr>
          <w:rStyle w:val="spellingerror"/>
          <w:rFonts w:ascii="Calibri" w:hAnsi="Calibri" w:cs="Calibri"/>
          <w:position w:val="2"/>
          <w:sz w:val="22"/>
          <w:szCs w:val="22"/>
          <w:shd w:val="clear" w:color="auto" w:fill="FFFFFF"/>
          <w:lang w:val="nl-NL"/>
        </w:rPr>
        <w:t>artisan</w:t>
      </w:r>
      <w:proofErr w:type="spellEnd"/>
      <w:r w:rsidRPr="004B1BBD" w:rsidR="004B1BBD">
        <w:rPr>
          <w:rStyle w:val="normaltextrun"/>
          <w:rFonts w:ascii="Calibri" w:hAnsi="Calibri" w:cs="Calibri"/>
          <w:position w:val="2"/>
          <w:sz w:val="22"/>
          <w:szCs w:val="22"/>
          <w:shd w:val="clear" w:color="auto" w:fill="FFFFFF"/>
          <w:lang w:val="nl-NL"/>
        </w:rPr>
        <w:t> </w:t>
      </w:r>
      <w:proofErr w:type="spellStart"/>
      <w:r w:rsidRPr="004B1BBD" w:rsidR="004B1BBD">
        <w:rPr>
          <w:rStyle w:val="spellingerror"/>
          <w:rFonts w:ascii="Calibri" w:hAnsi="Calibri" w:cs="Calibri"/>
          <w:position w:val="2"/>
          <w:sz w:val="22"/>
          <w:szCs w:val="22"/>
          <w:shd w:val="clear" w:color="auto" w:fill="FFFFFF"/>
          <w:lang w:val="nl-NL"/>
        </w:rPr>
        <w:t>vendor:publish</w:t>
      </w:r>
      <w:proofErr w:type="spellEnd"/>
      <w:r w:rsidRPr="004B1BBD" w:rsidR="004B1BBD">
        <w:rPr>
          <w:rStyle w:val="normaltextrun"/>
          <w:rFonts w:ascii="Calibri" w:hAnsi="Calibri" w:cs="Calibri"/>
          <w:position w:val="2"/>
          <w:sz w:val="22"/>
          <w:szCs w:val="22"/>
          <w:shd w:val="clear" w:color="auto" w:fill="FFFFFF"/>
          <w:lang w:val="nl-NL"/>
        </w:rPr>
        <w:t> --tag=</w:t>
      </w:r>
      <w:proofErr w:type="spellStart"/>
      <w:r w:rsidRPr="004B1BBD" w:rsidR="004B1BBD">
        <w:rPr>
          <w:rStyle w:val="spellingerror"/>
          <w:rFonts w:ascii="Calibri" w:hAnsi="Calibri" w:cs="Calibri"/>
          <w:position w:val="2"/>
          <w:sz w:val="22"/>
          <w:szCs w:val="22"/>
          <w:shd w:val="clear" w:color="auto" w:fill="FFFFFF"/>
          <w:lang w:val="nl-NL"/>
        </w:rPr>
        <w:t>ckeditor</w:t>
      </w:r>
      <w:proofErr w:type="spellEnd"/>
      <w:r w:rsidRPr="004B1BBD" w:rsidR="004B1BBD">
        <w:rPr>
          <w:rStyle w:val="spellingerror"/>
          <w:rFonts w:ascii="Calibri" w:hAnsi="Calibri" w:cs="Calibri"/>
          <w:position w:val="2"/>
          <w:sz w:val="22"/>
          <w:szCs w:val="22"/>
          <w:shd w:val="clear" w:color="auto" w:fill="FFFFFF"/>
        </w:rPr>
        <w:t>’</w:t>
      </w:r>
      <w:r w:rsidR="004B1BBD">
        <w:rPr>
          <w:rStyle w:val="spellingerror"/>
          <w:rFonts w:ascii="Calibri" w:hAnsi="Calibri" w:cs="Calibri"/>
          <w:position w:val="2"/>
          <w:sz w:val="22"/>
          <w:szCs w:val="22"/>
          <w:shd w:val="clear" w:color="auto" w:fill="FFFFFF"/>
        </w:rPr>
        <w:t>:</w:t>
      </w:r>
    </w:p>
    <w:p w:rsidR="004B1BBD" w:rsidP="004B47A0" w:rsidRDefault="004B1BBD" w14:paraId="032EE300" w14:textId="1A0EB1D3">
      <w:pPr>
        <w:pStyle w:val="paragraph"/>
        <w:spacing w:before="0" w:beforeAutospacing="0" w:after="0" w:afterAutospacing="0"/>
        <w:ind w:left="708"/>
        <w:textAlignment w:val="baseline"/>
        <w:rPr>
          <w:rStyle w:val="spellingerror"/>
          <w:rFonts w:ascii="Calibri" w:hAnsi="Calibri" w:cs="Calibri"/>
          <w:sz w:val="22"/>
          <w:szCs w:val="22"/>
        </w:rPr>
      </w:pPr>
      <w:r>
        <w:rPr>
          <w:rStyle w:val="spellingerror"/>
          <w:rFonts w:ascii="Calibri" w:hAnsi="Calibri" w:cs="Calibri"/>
          <w:position w:val="2"/>
          <w:sz w:val="22"/>
          <w:szCs w:val="22"/>
          <w:shd w:val="clear" w:color="auto" w:fill="FFFFFF"/>
        </w:rPr>
        <w:t xml:space="preserve">Dit commando </w:t>
      </w:r>
      <w:r w:rsidR="00281DF3">
        <w:rPr>
          <w:rStyle w:val="spellingerror"/>
          <w:rFonts w:ascii="Calibri" w:hAnsi="Calibri" w:cs="Calibri"/>
          <w:position w:val="2"/>
          <w:sz w:val="22"/>
          <w:szCs w:val="22"/>
          <w:shd w:val="clear" w:color="auto" w:fill="FFFFFF"/>
        </w:rPr>
        <w:t xml:space="preserve">maakt een </w:t>
      </w:r>
      <w:proofErr w:type="spellStart"/>
      <w:r w:rsidR="00C52091">
        <w:rPr>
          <w:rStyle w:val="spellingerror"/>
          <w:rFonts w:ascii="Calibri" w:hAnsi="Calibri" w:cs="Calibri"/>
          <w:position w:val="2"/>
          <w:sz w:val="22"/>
          <w:szCs w:val="22"/>
          <w:shd w:val="clear" w:color="auto" w:fill="FFFFFF"/>
        </w:rPr>
        <w:t>config</w:t>
      </w:r>
      <w:proofErr w:type="spellEnd"/>
      <w:r w:rsidR="00C52091">
        <w:rPr>
          <w:rStyle w:val="spellingerror"/>
          <w:rFonts w:ascii="Calibri" w:hAnsi="Calibri" w:cs="Calibri"/>
          <w:position w:val="2"/>
          <w:sz w:val="22"/>
          <w:szCs w:val="22"/>
          <w:shd w:val="clear" w:color="auto" w:fill="FFFFFF"/>
        </w:rPr>
        <w:t xml:space="preserve"> bestand aan</w:t>
      </w:r>
      <w:r w:rsidR="006C1402">
        <w:rPr>
          <w:rStyle w:val="spellingerror"/>
          <w:rFonts w:ascii="Calibri" w:hAnsi="Calibri" w:cs="Calibri"/>
          <w:position w:val="2"/>
          <w:sz w:val="22"/>
          <w:szCs w:val="22"/>
          <w:shd w:val="clear" w:color="auto" w:fill="FFFFFF"/>
        </w:rPr>
        <w:t xml:space="preserve"> in het project</w:t>
      </w:r>
      <w:r w:rsidR="005259B8">
        <w:rPr>
          <w:rStyle w:val="spellingerror"/>
          <w:rFonts w:ascii="Calibri" w:hAnsi="Calibri" w:cs="Calibri"/>
          <w:position w:val="2"/>
          <w:sz w:val="22"/>
          <w:szCs w:val="22"/>
          <w:shd w:val="clear" w:color="auto" w:fill="FFFFFF"/>
        </w:rPr>
        <w:t xml:space="preserve"> waar we instellingen van de </w:t>
      </w:r>
      <w:proofErr w:type="spellStart"/>
      <w:r w:rsidR="00BC1370">
        <w:rPr>
          <w:rStyle w:val="spellingerror"/>
          <w:rFonts w:ascii="Calibri" w:hAnsi="Calibri" w:cs="Calibri"/>
          <w:position w:val="2"/>
          <w:sz w:val="22"/>
          <w:szCs w:val="22"/>
          <w:shd w:val="clear" w:color="auto" w:fill="FFFFFF"/>
        </w:rPr>
        <w:t>library</w:t>
      </w:r>
      <w:proofErr w:type="spellEnd"/>
      <w:r w:rsidR="005259B8">
        <w:rPr>
          <w:rStyle w:val="spellingerror"/>
          <w:rFonts w:ascii="Calibri" w:hAnsi="Calibri" w:cs="Calibri"/>
          <w:position w:val="2"/>
          <w:sz w:val="22"/>
          <w:szCs w:val="22"/>
          <w:shd w:val="clear" w:color="auto" w:fill="FFFFFF"/>
        </w:rPr>
        <w:t xml:space="preserve"> kunnen aanpassen</w:t>
      </w:r>
      <w:r w:rsidR="00532721">
        <w:rPr>
          <w:rStyle w:val="spellingerror"/>
          <w:rFonts w:ascii="Calibri" w:hAnsi="Calibri" w:cs="Calibri"/>
          <w:position w:val="2"/>
          <w:sz w:val="22"/>
          <w:szCs w:val="22"/>
          <w:shd w:val="clear" w:color="auto" w:fill="FFFFFF"/>
        </w:rPr>
        <w:t>.</w:t>
      </w:r>
    </w:p>
    <w:p w:rsidR="00EC3591" w:rsidP="004B47A0" w:rsidRDefault="00EC3591" w14:paraId="3699DC6F" w14:textId="657F0CC2">
      <w:pPr>
        <w:pStyle w:val="paragraph"/>
        <w:spacing w:before="0" w:beforeAutospacing="0" w:after="0" w:afterAutospacing="0"/>
        <w:ind w:left="708"/>
        <w:textAlignment w:val="baseline"/>
        <w:rPr>
          <w:rStyle w:val="spellingerror"/>
          <w:rFonts w:ascii="Calibri" w:hAnsi="Calibri" w:cs="Calibri"/>
          <w:sz w:val="22"/>
          <w:szCs w:val="22"/>
        </w:rPr>
      </w:pPr>
    </w:p>
    <w:p w:rsidR="008C5A3A" w:rsidP="002B21FE" w:rsidRDefault="00D61F66" w14:paraId="7E78CFBB" w14:textId="07DB8574">
      <w:pPr>
        <w:pStyle w:val="paragraph"/>
        <w:spacing w:before="0" w:beforeAutospacing="0" w:after="0" w:afterAutospacing="0"/>
        <w:textAlignment w:val="baseline"/>
        <w:rPr>
          <w:rStyle w:val="spellingerror"/>
          <w:rFonts w:ascii="Calibri" w:hAnsi="Calibri" w:cs="Calibri"/>
          <w:sz w:val="22"/>
          <w:szCs w:val="22"/>
        </w:rPr>
      </w:pPr>
      <w:r>
        <w:rPr>
          <w:rStyle w:val="spellingerror"/>
          <w:rFonts w:ascii="Calibri" w:hAnsi="Calibri" w:cs="Calibri"/>
          <w:position w:val="2"/>
          <w:sz w:val="22"/>
          <w:szCs w:val="22"/>
          <w:shd w:val="clear" w:color="auto" w:fill="FFFFFF"/>
        </w:rPr>
        <w:t xml:space="preserve">Bij </w:t>
      </w:r>
      <w:r w:rsidR="00981CC1">
        <w:rPr>
          <w:rStyle w:val="spellingerror"/>
          <w:rFonts w:ascii="Calibri" w:hAnsi="Calibri" w:cs="Calibri"/>
          <w:position w:val="2"/>
          <w:sz w:val="22"/>
          <w:szCs w:val="22"/>
          <w:shd w:val="clear" w:color="auto" w:fill="FFFFFF"/>
        </w:rPr>
        <w:t xml:space="preserve">een </w:t>
      </w:r>
      <w:r w:rsidR="00EC3591">
        <w:rPr>
          <w:rStyle w:val="spellingerror"/>
          <w:rFonts w:ascii="Calibri" w:hAnsi="Calibri" w:cs="Calibri"/>
          <w:position w:val="2"/>
          <w:sz w:val="22"/>
          <w:szCs w:val="22"/>
          <w:shd w:val="clear" w:color="auto" w:fill="FFFFFF"/>
        </w:rPr>
        <w:t>ouder</w:t>
      </w:r>
      <w:r w:rsidR="005E6084">
        <w:rPr>
          <w:rStyle w:val="spellingerror"/>
          <w:rFonts w:ascii="Calibri" w:hAnsi="Calibri" w:cs="Calibri"/>
          <w:position w:val="2"/>
          <w:sz w:val="22"/>
          <w:szCs w:val="22"/>
          <w:shd w:val="clear" w:color="auto" w:fill="FFFFFF"/>
        </w:rPr>
        <w:t>e</w:t>
      </w:r>
      <w:r>
        <w:rPr>
          <w:rStyle w:val="spellingerror"/>
          <w:rFonts w:ascii="Calibri" w:hAnsi="Calibri" w:cs="Calibri"/>
          <w:position w:val="2"/>
          <w:sz w:val="22"/>
          <w:szCs w:val="22"/>
          <w:shd w:val="clear" w:color="auto" w:fill="FFFFFF"/>
        </w:rPr>
        <w:t xml:space="preserve"> </w:t>
      </w:r>
      <w:proofErr w:type="spellStart"/>
      <w:r w:rsidR="005E6084">
        <w:rPr>
          <w:rStyle w:val="spellingerror"/>
          <w:rFonts w:ascii="Calibri" w:hAnsi="Calibri" w:cs="Calibri"/>
          <w:position w:val="2"/>
          <w:sz w:val="22"/>
          <w:szCs w:val="22"/>
          <w:shd w:val="clear" w:color="auto" w:fill="FFFFFF"/>
        </w:rPr>
        <w:t>library</w:t>
      </w:r>
      <w:proofErr w:type="spellEnd"/>
      <w:r w:rsidR="00981CC1">
        <w:rPr>
          <w:rStyle w:val="spellingerror"/>
          <w:rFonts w:ascii="Calibri" w:hAnsi="Calibri" w:cs="Calibri"/>
          <w:position w:val="2"/>
          <w:sz w:val="22"/>
          <w:szCs w:val="22"/>
          <w:shd w:val="clear" w:color="auto" w:fill="FFFFFF"/>
        </w:rPr>
        <w:t xml:space="preserve"> wordt</w:t>
      </w:r>
      <w:r>
        <w:rPr>
          <w:rStyle w:val="spellingerror"/>
          <w:rFonts w:ascii="Calibri" w:hAnsi="Calibri" w:cs="Calibri"/>
          <w:position w:val="2"/>
          <w:sz w:val="22"/>
          <w:szCs w:val="22"/>
          <w:shd w:val="clear" w:color="auto" w:fill="FFFFFF"/>
        </w:rPr>
        <w:t xml:space="preserve"> er niet automatisch </w:t>
      </w:r>
      <w:r w:rsidR="00EC3591">
        <w:rPr>
          <w:rStyle w:val="spellingerror"/>
          <w:rFonts w:ascii="Calibri" w:hAnsi="Calibri" w:cs="Calibri"/>
          <w:position w:val="2"/>
          <w:sz w:val="22"/>
          <w:szCs w:val="22"/>
          <w:shd w:val="clear" w:color="auto" w:fill="FFFFFF"/>
        </w:rPr>
        <w:t xml:space="preserve">een provider toegevoegd. Deze provider </w:t>
      </w:r>
      <w:r w:rsidR="00184DFB">
        <w:rPr>
          <w:rStyle w:val="spellingerror"/>
          <w:rFonts w:ascii="Calibri" w:hAnsi="Calibri" w:cs="Calibri"/>
          <w:position w:val="2"/>
          <w:sz w:val="22"/>
          <w:szCs w:val="22"/>
          <w:shd w:val="clear" w:color="auto" w:fill="FFFFFF"/>
        </w:rPr>
        <w:t xml:space="preserve">is nodig voor de werking van de </w:t>
      </w:r>
      <w:proofErr w:type="spellStart"/>
      <w:r w:rsidR="005E6084">
        <w:rPr>
          <w:rStyle w:val="spellingerror"/>
          <w:rFonts w:ascii="Calibri" w:hAnsi="Calibri" w:cs="Calibri"/>
          <w:position w:val="2"/>
          <w:sz w:val="22"/>
          <w:szCs w:val="22"/>
          <w:shd w:val="clear" w:color="auto" w:fill="FFFFFF"/>
        </w:rPr>
        <w:t>library</w:t>
      </w:r>
      <w:proofErr w:type="spellEnd"/>
      <w:r w:rsidR="00184DFB">
        <w:rPr>
          <w:rStyle w:val="spellingerror"/>
          <w:rFonts w:ascii="Calibri" w:hAnsi="Calibri" w:cs="Calibri"/>
          <w:position w:val="2"/>
          <w:sz w:val="22"/>
          <w:szCs w:val="22"/>
          <w:shd w:val="clear" w:color="auto" w:fill="FFFFFF"/>
        </w:rPr>
        <w:t xml:space="preserve">. </w:t>
      </w:r>
      <w:r w:rsidR="00404F5D">
        <w:rPr>
          <w:rStyle w:val="spellingerror"/>
          <w:rFonts w:ascii="Calibri" w:hAnsi="Calibri" w:cs="Calibri"/>
          <w:position w:val="2"/>
          <w:sz w:val="22"/>
          <w:szCs w:val="22"/>
          <w:shd w:val="clear" w:color="auto" w:fill="FFFFFF"/>
        </w:rPr>
        <w:t xml:space="preserve">Om dit op te lossen </w:t>
      </w:r>
      <w:r w:rsidR="00C90333">
        <w:rPr>
          <w:rStyle w:val="spellingerror"/>
          <w:rFonts w:ascii="Calibri" w:hAnsi="Calibri" w:cs="Calibri"/>
          <w:position w:val="2"/>
          <w:sz w:val="22"/>
          <w:szCs w:val="22"/>
          <w:shd w:val="clear" w:color="auto" w:fill="FFFFFF"/>
        </w:rPr>
        <w:t xml:space="preserve">moeten we dit manueel bij </w:t>
      </w:r>
      <w:proofErr w:type="spellStart"/>
      <w:r w:rsidR="00C90333">
        <w:rPr>
          <w:rStyle w:val="spellingerror"/>
          <w:rFonts w:ascii="Calibri" w:hAnsi="Calibri" w:cs="Calibri"/>
          <w:position w:val="2"/>
          <w:sz w:val="22"/>
          <w:szCs w:val="22"/>
          <w:shd w:val="clear" w:color="auto" w:fill="FFFFFF"/>
        </w:rPr>
        <w:t>config</w:t>
      </w:r>
      <w:proofErr w:type="spellEnd"/>
      <w:r w:rsidR="00C90333">
        <w:rPr>
          <w:rStyle w:val="spellingerror"/>
          <w:rFonts w:ascii="Calibri" w:hAnsi="Calibri" w:cs="Calibri"/>
          <w:position w:val="2"/>
          <w:sz w:val="22"/>
          <w:szCs w:val="22"/>
          <w:shd w:val="clear" w:color="auto" w:fill="FFFFFF"/>
        </w:rPr>
        <w:t>/</w:t>
      </w:r>
      <w:proofErr w:type="spellStart"/>
      <w:r w:rsidR="00C90333">
        <w:rPr>
          <w:rStyle w:val="spellingerror"/>
          <w:rFonts w:ascii="Calibri" w:hAnsi="Calibri" w:cs="Calibri"/>
          <w:position w:val="2"/>
          <w:sz w:val="22"/>
          <w:szCs w:val="22"/>
          <w:shd w:val="clear" w:color="auto" w:fill="FFFFFF"/>
        </w:rPr>
        <w:t>app.php</w:t>
      </w:r>
      <w:proofErr w:type="spellEnd"/>
      <w:r w:rsidR="008C5A3A">
        <w:rPr>
          <w:rStyle w:val="spellingerror"/>
          <w:rFonts w:ascii="Calibri" w:hAnsi="Calibri" w:cs="Calibri"/>
          <w:position w:val="2"/>
          <w:sz w:val="22"/>
          <w:szCs w:val="22"/>
          <w:shd w:val="clear" w:color="auto" w:fill="FFFFFF"/>
        </w:rPr>
        <w:t xml:space="preserve"> ingeven.</w:t>
      </w:r>
    </w:p>
    <w:p w:rsidR="008C5A3A" w:rsidP="002B21FE" w:rsidRDefault="008C5A3A" w14:paraId="65E4264E" w14:textId="77777777">
      <w:pPr>
        <w:pStyle w:val="paragraph"/>
        <w:spacing w:before="0" w:beforeAutospacing="0" w:after="0" w:afterAutospacing="0"/>
        <w:textAlignment w:val="baseline"/>
        <w:rPr>
          <w:rStyle w:val="spellingerror"/>
          <w:rFonts w:ascii="Calibri" w:hAnsi="Calibri" w:cs="Calibri"/>
          <w:sz w:val="22"/>
          <w:szCs w:val="22"/>
        </w:rPr>
      </w:pPr>
    </w:p>
    <w:p w:rsidR="008C5A3A" w:rsidP="002B21FE" w:rsidRDefault="000C19B0" w14:paraId="6324F6F2" w14:textId="7DCBD1A0">
      <w:pPr>
        <w:pStyle w:val="paragraph"/>
        <w:spacing w:before="0" w:beforeAutospacing="0" w:after="0" w:afterAutospacing="0"/>
        <w:textAlignment w:val="baseline"/>
        <w:rPr>
          <w:rStyle w:val="spellingerror"/>
          <w:rFonts w:ascii="Calibri" w:hAnsi="Calibri" w:cs="Calibri"/>
          <w:sz w:val="22"/>
          <w:szCs w:val="22"/>
        </w:rPr>
      </w:pPr>
      <w:r>
        <w:t> </w:t>
      </w:r>
      <w:r w:rsidR="6FF4FD68">
        <w:rPr>
          <w:noProof/>
        </w:rPr>
        <w:drawing>
          <wp:inline distT="0" distB="0" distL="0" distR="0" wp14:anchorId="1C99DCD7" wp14:editId="37A488AE">
            <wp:extent cx="2613660" cy="810264"/>
            <wp:effectExtent l="0" t="0" r="0" b="8890"/>
            <wp:docPr id="44582097" name="Picture 4458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A82FD88-ED21-495B-8FCF-0E9E4A662750}"/>
                        </a:ext>
                      </a:extLst>
                    </a:blip>
                    <a:stretch>
                      <a:fillRect/>
                    </a:stretch>
                  </pic:blipFill>
                  <pic:spPr>
                    <a:xfrm>
                      <a:off x="0" y="0"/>
                      <a:ext cx="2613660" cy="810264"/>
                    </a:xfrm>
                    <a:prstGeom prst="rect">
                      <a:avLst/>
                    </a:prstGeom>
                  </pic:spPr>
                </pic:pic>
              </a:graphicData>
            </a:graphic>
          </wp:inline>
        </w:drawing>
      </w:r>
      <w:r w:rsidR="6FF4FD68">
        <w:rPr>
          <w:noProof/>
        </w:rPr>
        <w:drawing>
          <wp:inline distT="0" distB="0" distL="0" distR="0" wp14:anchorId="1C386992" wp14:editId="5EDFD048">
            <wp:extent cx="2866295" cy="810000"/>
            <wp:effectExtent l="0" t="0" r="0" b="9525"/>
            <wp:docPr id="1086295039" name="Picture 108629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82027EAB-D49B-48DF-9AF2-02C56D09725E}"/>
                        </a:ext>
                      </a:extLst>
                    </a:blip>
                    <a:stretch>
                      <a:fillRect/>
                    </a:stretch>
                  </pic:blipFill>
                  <pic:spPr>
                    <a:xfrm>
                      <a:off x="0" y="0"/>
                      <a:ext cx="2866295" cy="810000"/>
                    </a:xfrm>
                    <a:prstGeom prst="rect">
                      <a:avLst/>
                    </a:prstGeom>
                  </pic:spPr>
                </pic:pic>
              </a:graphicData>
            </a:graphic>
          </wp:inline>
        </w:drawing>
      </w:r>
    </w:p>
    <w:p w:rsidRPr="004B1BBD" w:rsidR="00184DFB" w:rsidP="002B21FE" w:rsidRDefault="00184DFB" w14:paraId="4104AF49" w14:textId="6BC56752">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position w:val="2"/>
          <w:sz w:val="22"/>
          <w:szCs w:val="22"/>
          <w:shd w:val="clear" w:color="auto" w:fill="FFFFFF"/>
        </w:rPr>
        <w:tab/>
      </w:r>
    </w:p>
    <w:p w:rsidRPr="00E6305C" w:rsidR="00577120" w:rsidP="13514393" w:rsidRDefault="13514393" w14:paraId="0A8876B2" w14:textId="5D1F2B5E">
      <w:pPr>
        <w:pStyle w:val="Heading2"/>
        <w:spacing w:before="0"/>
        <w:textAlignment w:val="baseline"/>
        <w:rPr>
          <w:rStyle w:val="normaltextrun"/>
          <w:rFonts w:asciiTheme="minorHAnsi" w:hAnsiTheme="minorHAnsi" w:cstheme="minorHAnsi"/>
          <w:sz w:val="22"/>
          <w:szCs w:val="22"/>
        </w:rPr>
      </w:pPr>
      <w:bookmarkStart w:name="_Toc534925254" w:id="329"/>
      <w:proofErr w:type="spellStart"/>
      <w:r w:rsidRPr="13514393">
        <w:t>Epics</w:t>
      </w:r>
      <w:bookmarkEnd w:id="329"/>
      <w:proofErr w:type="spellEnd"/>
    </w:p>
    <w:p w:rsidR="13514393" w:rsidP="13514393" w:rsidRDefault="0EC40D7F" w14:paraId="2641CB6E" w14:textId="387E6590">
      <w:r>
        <w:t xml:space="preserve">Tijdens sprint 0 hebben we de volgende </w:t>
      </w:r>
      <w:proofErr w:type="spellStart"/>
      <w:r>
        <w:t>epics</w:t>
      </w:r>
      <w:proofErr w:type="spellEnd"/>
      <w:r>
        <w:t xml:space="preserve"> geformuleerd:</w:t>
      </w:r>
    </w:p>
    <w:p w:rsidR="377EC4F4" w:rsidP="602A7F73" w:rsidRDefault="058D3D97" w14:paraId="33017EC3" w14:textId="1BFE51F3">
      <w:pPr>
        <w:pStyle w:val="ListParagraph"/>
        <w:numPr>
          <w:ilvl w:val="0"/>
          <w:numId w:val="46"/>
        </w:numPr>
      </w:pPr>
      <w:r w:rsidRPr="7F1E64D6">
        <w:t>Organisatoren kunnen gegevens opvragen van hun reizigers</w:t>
      </w:r>
    </w:p>
    <w:p w:rsidR="7F1E64D6" w:rsidP="602A7F73" w:rsidRDefault="7F1E64D6" w14:paraId="2C05AADF" w14:textId="0D5F99E1">
      <w:pPr>
        <w:pStyle w:val="ListParagraph"/>
        <w:numPr>
          <w:ilvl w:val="0"/>
          <w:numId w:val="46"/>
        </w:numPr>
      </w:pPr>
      <w:r w:rsidRPr="7F1E64D6">
        <w:t>Via een mobiele app kunnen organisatoren gegevens opvragen van hun reizigers</w:t>
      </w:r>
    </w:p>
    <w:p w:rsidR="377EC4F4" w:rsidP="602A7F73" w:rsidRDefault="058D3D97" w14:paraId="654B3189" w14:textId="1BFE51F3">
      <w:pPr>
        <w:pStyle w:val="ListParagraph"/>
        <w:numPr>
          <w:ilvl w:val="0"/>
          <w:numId w:val="46"/>
        </w:numPr>
      </w:pPr>
      <w:r w:rsidRPr="7F1E64D6">
        <w:t>Beheerders passen de content van de site aan.</w:t>
      </w:r>
    </w:p>
    <w:p w:rsidR="377EC4F4" w:rsidP="602A7F73" w:rsidRDefault="058D3D97" w14:paraId="7F79F9D3" w14:textId="1BFE51F3">
      <w:pPr>
        <w:pStyle w:val="ListParagraph"/>
        <w:numPr>
          <w:ilvl w:val="0"/>
          <w:numId w:val="46"/>
        </w:numPr>
      </w:pPr>
      <w:r w:rsidRPr="7F1E64D6">
        <w:t>Beheerders kunnen reizen actief maken en organisatoren selecteren.</w:t>
      </w:r>
    </w:p>
    <w:p w:rsidR="377EC4F4" w:rsidP="602A7F73" w:rsidRDefault="058D3D97" w14:paraId="7EE5430A" w14:textId="1BFE51F3">
      <w:pPr>
        <w:pStyle w:val="ListParagraph"/>
        <w:numPr>
          <w:ilvl w:val="0"/>
          <w:numId w:val="46"/>
        </w:numPr>
      </w:pPr>
      <w:r w:rsidRPr="7F1E64D6">
        <w:t>Deelnemers kunnen zich registreren voor een reis en hun gegevens aanpassen</w:t>
      </w:r>
    </w:p>
    <w:p w:rsidR="377EC4F4" w:rsidP="377EC4F4" w:rsidRDefault="463B7F96" w14:paraId="512F6F48" w14:textId="170ED15E">
      <w:r>
        <w:t xml:space="preserve">Dit was geen finale versie van de product </w:t>
      </w:r>
      <w:proofErr w:type="spellStart"/>
      <w:r>
        <w:t>backlog</w:t>
      </w:r>
      <w:proofErr w:type="spellEnd"/>
      <w:r w:rsidR="27CA2412">
        <w:t xml:space="preserve">. In latere sprints zijn er nog </w:t>
      </w:r>
      <w:proofErr w:type="spellStart"/>
      <w:r w:rsidR="27CA2412">
        <w:t>epics</w:t>
      </w:r>
      <w:proofErr w:type="spellEnd"/>
      <w:r w:rsidR="27CA2412">
        <w:t xml:space="preserve"> toegevoegd en de mobiele app hebben we </w:t>
      </w:r>
      <w:r w:rsidR="602A7F73">
        <w:t>uiteindelijk laten vallen.</w:t>
      </w:r>
    </w:p>
    <w:p w:rsidRPr="00E6305C" w:rsidR="00D73160" w:rsidP="15389EE2" w:rsidRDefault="00D73160" w14:paraId="30B3C92D" w14:textId="3EB8DF41">
      <w:pPr>
        <w:spacing w:after="0"/>
        <w:rPr>
          <w:rStyle w:val="normaltextrun"/>
          <w:rFonts w:ascii="Calibri" w:hAnsi="Calibri" w:cs="Calibri"/>
        </w:rPr>
      </w:pPr>
    </w:p>
    <w:p w:rsidR="007A047F" w:rsidRDefault="007A047F" w14:paraId="1C60FAB4" w14:textId="77777777">
      <w:pPr>
        <w:rPr>
          <w:rFonts w:asciiTheme="majorHAnsi" w:hAnsiTheme="majorHAnsi" w:eastAsiaTheme="majorEastAsia" w:cstheme="majorBidi"/>
          <w:color w:val="8F0000" w:themeColor="accent1" w:themeShade="BF"/>
          <w:sz w:val="36"/>
          <w:szCs w:val="26"/>
        </w:rPr>
      </w:pPr>
      <w:bookmarkStart w:name="_Toc532991195" w:id="330"/>
      <w:bookmarkStart w:name="_Toc533003157" w:id="331"/>
      <w:bookmarkStart w:name="_Toc533005266" w:id="332"/>
      <w:bookmarkStart w:name="_Toc533020317" w:id="333"/>
      <w:bookmarkStart w:name="_Toc533057133" w:id="334"/>
      <w:bookmarkStart w:name="_Toc534925255" w:id="335"/>
      <w:r>
        <w:br w:type="page"/>
      </w:r>
    </w:p>
    <w:p w:rsidRPr="00002D59" w:rsidR="000D69E2" w:rsidP="00F07750" w:rsidRDefault="003F0E84" w14:paraId="28C72A97" w14:textId="7EF1C6B5">
      <w:pPr>
        <w:pStyle w:val="Heading2"/>
      </w:pPr>
      <w:r w:rsidRPr="00002D59">
        <w:lastRenderedPageBreak/>
        <w:t>S</w:t>
      </w:r>
      <w:r w:rsidRPr="00002D59" w:rsidR="00A33DC1">
        <w:t xml:space="preserve">print 1: </w:t>
      </w:r>
      <w:r w:rsidRPr="00002D59" w:rsidR="00A33DC1">
        <w:tab/>
      </w:r>
      <w:r w:rsidRPr="00002D59" w:rsidR="00A33DC1">
        <w:t>25/09</w:t>
      </w:r>
      <w:r w:rsidRPr="00002D59" w:rsidR="006C5BC2">
        <w:t xml:space="preserve"> - </w:t>
      </w:r>
      <w:r w:rsidRPr="00002D59" w:rsidR="00A33DC1">
        <w:t>09/10</w:t>
      </w:r>
      <w:bookmarkEnd w:id="330"/>
      <w:bookmarkEnd w:id="331"/>
      <w:bookmarkEnd w:id="332"/>
      <w:bookmarkEnd w:id="333"/>
      <w:bookmarkEnd w:id="334"/>
      <w:bookmarkEnd w:id="335"/>
    </w:p>
    <w:p w:rsidR="608B5C9E" w:rsidP="608B5C9E" w:rsidRDefault="3194BE3D" w14:paraId="2AADB410" w14:textId="14A900EF">
      <w:r>
        <w:t>De eerste</w:t>
      </w:r>
      <w:r w:rsidR="1D0A9A51">
        <w:t xml:space="preserve"> sprint verliep moeizaam, ons team was nog niet gewend aan het </w:t>
      </w:r>
      <w:r w:rsidR="13D02DE9">
        <w:t xml:space="preserve">werken binnen </w:t>
      </w:r>
      <w:r>
        <w:t>de scrum methodologie.</w:t>
      </w:r>
      <w:r w:rsidR="13D02DE9">
        <w:t xml:space="preserve"> </w:t>
      </w:r>
      <w:r w:rsidR="7EAD33F0">
        <w:t>Dit was te merken aan het gebrek van communicatie en het missen</w:t>
      </w:r>
      <w:r w:rsidR="589027F1">
        <w:t xml:space="preserve"> van deadlines. </w:t>
      </w:r>
    </w:p>
    <w:p w:rsidR="589027F1" w:rsidP="589027F1" w:rsidRDefault="589027F1" w14:paraId="5D593309" w14:textId="4A979816">
      <w:r>
        <w:t xml:space="preserve">Vanwege de hierboven vermelde punten is er </w:t>
      </w:r>
      <w:r w:rsidR="09030D96">
        <w:t>de eerste sprint ook maar 1 pagina opgeleverd.</w:t>
      </w:r>
    </w:p>
    <w:p w:rsidR="09030D96" w:rsidP="09030D96" w:rsidRDefault="15389EE2" w14:paraId="13F30BF5" w14:textId="7C378AE8">
      <w:r w:rsidRPr="15389EE2">
        <w:rPr>
          <w:rFonts w:eastAsiaTheme="minorEastAsia"/>
        </w:rPr>
        <w:t xml:space="preserve">De pagina die voor organisators gaat tonen welke reizigers er meegaan gevuld met hun informatie, de organisator kan dan kiezen hoeveel informatie nodig is. Deze tabel kan geëxporteerd </w:t>
      </w:r>
      <w:r>
        <w:t xml:space="preserve">worden naar PDF of </w:t>
      </w:r>
      <w:proofErr w:type="spellStart"/>
      <w:r>
        <w:t>excel</w:t>
      </w:r>
      <w:proofErr w:type="spellEnd"/>
      <w:r>
        <w:t>.</w:t>
      </w:r>
      <w:r w:rsidR="7A8474A0">
        <w:rPr>
          <w:noProof/>
        </w:rPr>
        <w:drawing>
          <wp:inline distT="0" distB="0" distL="0" distR="0" wp14:anchorId="700830FA" wp14:editId="5BCFD7D2">
            <wp:extent cx="5610224" cy="3319383"/>
            <wp:effectExtent l="0" t="0" r="0" b="0"/>
            <wp:docPr id="1866393494" name="Picture 186639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0224" cy="3319383"/>
                    </a:xfrm>
                    <a:prstGeom prst="rect">
                      <a:avLst/>
                    </a:prstGeom>
                  </pic:spPr>
                </pic:pic>
              </a:graphicData>
            </a:graphic>
          </wp:inline>
        </w:drawing>
      </w:r>
    </w:p>
    <w:p w:rsidR="74A501FD" w:rsidP="74A501FD" w:rsidRDefault="74A501FD" w14:paraId="5B362062" w14:textId="2FB83E4C">
      <w:r>
        <w:t xml:space="preserve">De database bevat in deze sprint </w:t>
      </w:r>
      <w:r w:rsidR="0BE2AEE6">
        <w:t xml:space="preserve">enkel users en </w:t>
      </w:r>
      <w:proofErr w:type="spellStart"/>
      <w:r w:rsidR="0BE2AEE6">
        <w:t>travellers</w:t>
      </w:r>
      <w:proofErr w:type="spellEnd"/>
      <w:r w:rsidR="0BE2AEE6">
        <w:t xml:space="preserve">. Deze zijn aan elkaar gerelateerd met </w:t>
      </w:r>
      <w:r w:rsidR="258E9530">
        <w:t xml:space="preserve">het veldje </w:t>
      </w:r>
      <w:proofErr w:type="spellStart"/>
      <w:r w:rsidR="258E9530">
        <w:t>user_id</w:t>
      </w:r>
      <w:proofErr w:type="spellEnd"/>
      <w:r w:rsidR="63B8A982">
        <w:t>.</w:t>
      </w:r>
      <w:r w:rsidR="258E9530">
        <w:t xml:space="preserve"> </w:t>
      </w:r>
    </w:p>
    <w:p w:rsidR="772EDD72" w:rsidP="772EDD72" w:rsidRDefault="0FBD51FD" w14:paraId="2561E71D" w14:textId="61DDF2EF">
      <w:r>
        <w:rPr>
          <w:noProof/>
        </w:rPr>
        <w:lastRenderedPageBreak/>
        <w:drawing>
          <wp:inline distT="0" distB="0" distL="0" distR="0" wp14:anchorId="16D0DD4B" wp14:editId="55170BB7">
            <wp:extent cx="4486275" cy="4572000"/>
            <wp:effectExtent l="0" t="0" r="0" b="0"/>
            <wp:docPr id="403440943" name="Picture 40344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486275" cy="4572000"/>
                    </a:xfrm>
                    <a:prstGeom prst="rect">
                      <a:avLst/>
                    </a:prstGeom>
                  </pic:spPr>
                </pic:pic>
              </a:graphicData>
            </a:graphic>
          </wp:inline>
        </w:drawing>
      </w:r>
    </w:p>
    <w:p w:rsidR="79F3F079" w:rsidP="79F3F079" w:rsidRDefault="79F3F079" w14:paraId="1506997B" w14:textId="42534B42">
      <w:pPr>
        <w:pStyle w:val="Heading2"/>
      </w:pPr>
    </w:p>
    <w:p w:rsidRPr="00B00B47" w:rsidR="00A33DC1" w:rsidP="0082371F" w:rsidRDefault="003F0E84" w14:paraId="7F1BEBCC" w14:textId="36FF4EB0">
      <w:pPr>
        <w:pStyle w:val="Heading2"/>
      </w:pPr>
      <w:bookmarkStart w:name="_Toc532991196" w:id="336"/>
      <w:bookmarkStart w:name="_Toc533003159" w:id="337"/>
      <w:bookmarkStart w:name="_Toc533005267" w:id="338"/>
      <w:bookmarkStart w:name="_Toc533020318" w:id="339"/>
      <w:bookmarkStart w:name="_Toc533057134" w:id="340"/>
      <w:bookmarkStart w:name="_Toc534925256" w:id="341"/>
      <w:r w:rsidRPr="00B00B47">
        <w:t>S</w:t>
      </w:r>
      <w:r w:rsidRPr="00B00B47" w:rsidR="00A33DC1">
        <w:t xml:space="preserve">print 2: </w:t>
      </w:r>
      <w:r w:rsidRPr="00B00B47" w:rsidR="00A33DC1">
        <w:tab/>
      </w:r>
      <w:r w:rsidRPr="00B00B47" w:rsidR="00A33DC1">
        <w:t>09/10</w:t>
      </w:r>
      <w:r w:rsidRPr="00B00B47" w:rsidR="006C5BC2">
        <w:t xml:space="preserve"> - </w:t>
      </w:r>
      <w:r w:rsidRPr="00B00B47" w:rsidR="00A33DC1">
        <w:t>25/10</w:t>
      </w:r>
      <w:bookmarkEnd w:id="336"/>
      <w:bookmarkEnd w:id="337"/>
      <w:bookmarkEnd w:id="338"/>
      <w:bookmarkEnd w:id="339"/>
      <w:bookmarkEnd w:id="340"/>
      <w:bookmarkEnd w:id="341"/>
    </w:p>
    <w:p w:rsidRPr="000C426F" w:rsidR="000C426F" w:rsidP="000C426F" w:rsidRDefault="7C28ADDA" w14:paraId="716F546F" w14:textId="7B82E883">
      <w:r>
        <w:t xml:space="preserve">De tweede sprint verliep een stuk beter dan </w:t>
      </w:r>
      <w:r w:rsidR="11D11C18">
        <w:t>de eerste.</w:t>
      </w:r>
    </w:p>
    <w:p w:rsidR="11D11C18" w:rsidP="11D11C18" w:rsidRDefault="11D11C18" w14:paraId="1959A314" w14:textId="746EC1A2">
      <w:r>
        <w:t>We hadden de volgende puntjes opgenomen:</w:t>
      </w:r>
    </w:p>
    <w:p w:rsidRPr="00216C59" w:rsidR="00216C59" w:rsidP="00216C59" w:rsidRDefault="11D11C18" w14:paraId="29C1D43A" w14:textId="156505A4">
      <w:pPr>
        <w:pStyle w:val="ListParagraph"/>
        <w:numPr>
          <w:ilvl w:val="0"/>
          <w:numId w:val="8"/>
        </w:numPr>
      </w:pPr>
      <w:r>
        <w:t xml:space="preserve">Het instellen van een </w:t>
      </w:r>
      <w:r w:rsidR="2A65F675">
        <w:t>standaard gebruiker</w:t>
      </w:r>
    </w:p>
    <w:p w:rsidR="475CA62E" w:rsidP="1267F52A" w:rsidRDefault="475CA62E" w14:paraId="1E6BFDA1" w14:textId="156505A4">
      <w:pPr>
        <w:ind w:left="360"/>
      </w:pPr>
      <w:r>
        <w:rPr>
          <w:noProof/>
        </w:rPr>
        <w:lastRenderedPageBreak/>
        <w:drawing>
          <wp:inline distT="0" distB="0" distL="0" distR="0" wp14:anchorId="53506949" wp14:editId="3DC7F30A">
            <wp:extent cx="3810000" cy="3429012"/>
            <wp:effectExtent l="0" t="0" r="0" b="0"/>
            <wp:docPr id="111516757" name="Afbeelding 1115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rcRect t="1639"/>
                    <a:stretch>
                      <a:fillRect/>
                    </a:stretch>
                  </pic:blipFill>
                  <pic:spPr>
                    <a:xfrm>
                      <a:off x="0" y="0"/>
                      <a:ext cx="3810000" cy="3429012"/>
                    </a:xfrm>
                    <a:prstGeom prst="rect">
                      <a:avLst/>
                    </a:prstGeom>
                  </pic:spPr>
                </pic:pic>
              </a:graphicData>
            </a:graphic>
          </wp:inline>
        </w:drawing>
      </w:r>
    </w:p>
    <w:p w:rsidR="2A65F675" w:rsidP="2A65F675" w:rsidRDefault="2A65F675" w14:paraId="2FF3D780" w14:textId="4A810332">
      <w:pPr>
        <w:pStyle w:val="ListParagraph"/>
        <w:numPr>
          <w:ilvl w:val="0"/>
          <w:numId w:val="8"/>
        </w:numPr>
      </w:pPr>
      <w:r>
        <w:t xml:space="preserve">Het maken van de info pagina </w:t>
      </w:r>
    </w:p>
    <w:p w:rsidR="1267F52A" w:rsidP="1267F52A" w:rsidRDefault="45769176" w14:paraId="03FCD3CD" w14:textId="192FDD88">
      <w:r>
        <w:rPr>
          <w:noProof/>
        </w:rPr>
        <w:drawing>
          <wp:inline distT="0" distB="0" distL="0" distR="0" wp14:anchorId="7B028471" wp14:editId="2AE3983D">
            <wp:extent cx="5772150" cy="4184809"/>
            <wp:effectExtent l="0" t="0" r="0" b="0"/>
            <wp:docPr id="1835545659" name="Picture 183554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772150" cy="4184809"/>
                    </a:xfrm>
                    <a:prstGeom prst="rect">
                      <a:avLst/>
                    </a:prstGeom>
                  </pic:spPr>
                </pic:pic>
              </a:graphicData>
            </a:graphic>
          </wp:inline>
        </w:drawing>
      </w:r>
    </w:p>
    <w:p w:rsidR="2A65F675" w:rsidP="2A65F675" w:rsidRDefault="440C3E51" w14:paraId="75F8984B" w14:textId="4F763DEF">
      <w:pPr>
        <w:pStyle w:val="ListParagraph"/>
        <w:numPr>
          <w:ilvl w:val="0"/>
          <w:numId w:val="8"/>
        </w:numPr>
      </w:pPr>
      <w:r>
        <w:t xml:space="preserve">Het aanpassen van de info pagina via het </w:t>
      </w:r>
      <w:proofErr w:type="spellStart"/>
      <w:r>
        <w:t>admin</w:t>
      </w:r>
      <w:proofErr w:type="spellEnd"/>
      <w:r>
        <w:t xml:space="preserve"> paneel</w:t>
      </w:r>
    </w:p>
    <w:p w:rsidR="24FD08E9" w:rsidP="24FD08E9" w:rsidRDefault="45769176" w14:paraId="1E50481A" w14:textId="6AFABA05">
      <w:pPr>
        <w:ind w:left="360"/>
      </w:pPr>
      <w:r>
        <w:rPr>
          <w:noProof/>
        </w:rPr>
        <w:lastRenderedPageBreak/>
        <w:drawing>
          <wp:inline distT="0" distB="0" distL="0" distR="0" wp14:anchorId="7E8D3935" wp14:editId="1CEBADE1">
            <wp:extent cx="5989320" cy="2495550"/>
            <wp:effectExtent l="0" t="0" r="0" b="0"/>
            <wp:docPr id="90375726" name="Picture 9037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89320" cy="2495550"/>
                    </a:xfrm>
                    <a:prstGeom prst="rect">
                      <a:avLst/>
                    </a:prstGeom>
                  </pic:spPr>
                </pic:pic>
              </a:graphicData>
            </a:graphic>
          </wp:inline>
        </w:drawing>
      </w:r>
    </w:p>
    <w:p w:rsidRPr="0007058F" w:rsidR="0007058F" w:rsidP="0007058F" w:rsidRDefault="75C06CCE" w14:paraId="22FD6477" w14:textId="3A6F69F7">
      <w:pPr>
        <w:pStyle w:val="ListParagraph"/>
        <w:numPr>
          <w:ilvl w:val="0"/>
          <w:numId w:val="8"/>
        </w:numPr>
      </w:pPr>
      <w:r>
        <w:t>Het registreren van een reiziger</w:t>
      </w:r>
      <w:r w:rsidR="0EE2C2E1">
        <w:t xml:space="preserve">, </w:t>
      </w:r>
      <w:r>
        <w:t xml:space="preserve">het formulier moest opnieuw gemaakt worden via de </w:t>
      </w:r>
      <w:proofErr w:type="spellStart"/>
      <w:r>
        <w:t>werkwijzes</w:t>
      </w:r>
      <w:proofErr w:type="spellEnd"/>
      <w:r>
        <w:t xml:space="preserve"> van het </w:t>
      </w:r>
      <w:proofErr w:type="spellStart"/>
      <w:r>
        <w:t>framework</w:t>
      </w:r>
      <w:proofErr w:type="spellEnd"/>
      <w:r>
        <w:t xml:space="preserve"> </w:t>
      </w:r>
      <w:r w:rsidR="0EE2C2E1">
        <w:t>(</w:t>
      </w:r>
      <w:proofErr w:type="spellStart"/>
      <w:r w:rsidR="0EE2C2E1">
        <w:t>laravel</w:t>
      </w:r>
      <w:proofErr w:type="spellEnd"/>
      <w:r w:rsidR="0EE2C2E1">
        <w:t xml:space="preserve">) </w:t>
      </w:r>
      <w:r>
        <w:t>dat we gebruikt hebben</w:t>
      </w:r>
      <w:r w:rsidR="0EE2C2E1">
        <w:t>.</w:t>
      </w:r>
    </w:p>
    <w:p w:rsidR="45769176" w:rsidP="45769176" w:rsidRDefault="3A15C7BC" w14:paraId="4E3165E5" w14:textId="16292525">
      <w:pPr>
        <w:ind w:left="360"/>
      </w:pPr>
      <w:r>
        <w:rPr>
          <w:noProof/>
        </w:rPr>
        <w:drawing>
          <wp:inline distT="0" distB="0" distL="0" distR="0" wp14:anchorId="65A93809" wp14:editId="22445B7A">
            <wp:extent cx="5657850" cy="4820959"/>
            <wp:effectExtent l="0" t="0" r="0" b="0"/>
            <wp:docPr id="422965420" name="Picture 42296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657850" cy="4820959"/>
                    </a:xfrm>
                    <a:prstGeom prst="rect">
                      <a:avLst/>
                    </a:prstGeom>
                  </pic:spPr>
                </pic:pic>
              </a:graphicData>
            </a:graphic>
          </wp:inline>
        </w:drawing>
      </w:r>
    </w:p>
    <w:p w:rsidR="068D09A4" w:rsidP="068D09A4" w:rsidRDefault="068D09A4" w14:paraId="5E5441AA" w14:textId="6AA6D658">
      <w:pPr>
        <w:pStyle w:val="ListParagraph"/>
        <w:numPr>
          <w:ilvl w:val="0"/>
          <w:numId w:val="8"/>
        </w:numPr>
      </w:pPr>
      <w:r>
        <w:t>Een organisator aan een reis koppelen</w:t>
      </w:r>
      <w:r w:rsidR="68D47001">
        <w:t xml:space="preserve"> in het </w:t>
      </w:r>
      <w:proofErr w:type="spellStart"/>
      <w:r w:rsidR="68D47001">
        <w:t>admin</w:t>
      </w:r>
      <w:proofErr w:type="spellEnd"/>
      <w:r w:rsidR="68D47001">
        <w:t xml:space="preserve"> paneel</w:t>
      </w:r>
    </w:p>
    <w:p w:rsidR="0EE2C2E1" w:rsidP="0EE2C2E1" w:rsidRDefault="7B5CDC87" w14:paraId="6B80D92C" w14:textId="11C1479D">
      <w:pPr>
        <w:ind w:left="360"/>
      </w:pPr>
      <w:r>
        <w:rPr>
          <w:noProof/>
        </w:rPr>
        <w:lastRenderedPageBreak/>
        <w:drawing>
          <wp:inline distT="0" distB="0" distL="0" distR="0" wp14:anchorId="03CD1FFE" wp14:editId="54EC4204">
            <wp:extent cx="3038475" cy="2343150"/>
            <wp:effectExtent l="0" t="0" r="0" b="0"/>
            <wp:docPr id="1755371696" name="Picture 175537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038475" cy="2343150"/>
                    </a:xfrm>
                    <a:prstGeom prst="rect">
                      <a:avLst/>
                    </a:prstGeom>
                  </pic:spPr>
                </pic:pic>
              </a:graphicData>
            </a:graphic>
          </wp:inline>
        </w:drawing>
      </w:r>
    </w:p>
    <w:p w:rsidRPr="006C3DC8" w:rsidR="006C3DC8" w:rsidP="006C3DC8" w:rsidRDefault="68D47001" w14:paraId="0B8A1C82" w14:textId="6EFB0379">
      <w:pPr>
        <w:pStyle w:val="ListParagraph"/>
        <w:numPr>
          <w:ilvl w:val="0"/>
          <w:numId w:val="8"/>
        </w:numPr>
      </w:pPr>
      <w:r>
        <w:t xml:space="preserve">Het aanmaken en aanpassen van een reis in het </w:t>
      </w:r>
      <w:proofErr w:type="spellStart"/>
      <w:r>
        <w:t>admin</w:t>
      </w:r>
      <w:proofErr w:type="spellEnd"/>
      <w:r>
        <w:t xml:space="preserve"> paneel</w:t>
      </w:r>
    </w:p>
    <w:p w:rsidR="75DD0877" w:rsidP="75DD0877" w:rsidRDefault="7B5CDC87" w14:paraId="356E64C8" w14:textId="5146E5F9">
      <w:pPr>
        <w:ind w:left="360"/>
      </w:pPr>
      <w:r>
        <w:rPr>
          <w:noProof/>
        </w:rPr>
        <w:drawing>
          <wp:inline distT="0" distB="0" distL="0" distR="0" wp14:anchorId="5FDCBC79" wp14:editId="2FD34E1C">
            <wp:extent cx="5375620" cy="2479049"/>
            <wp:effectExtent l="0" t="0" r="0" b="0"/>
            <wp:docPr id="1502173304" name="Picture 150217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375620" cy="2479049"/>
                    </a:xfrm>
                    <a:prstGeom prst="rect">
                      <a:avLst/>
                    </a:prstGeom>
                  </pic:spPr>
                </pic:pic>
              </a:graphicData>
            </a:graphic>
          </wp:inline>
        </w:drawing>
      </w:r>
    </w:p>
    <w:p w:rsidR="2491E116" w:rsidP="2491E116" w:rsidRDefault="2491E116" w14:paraId="5FD70A07" w14:textId="70679030">
      <w:pPr>
        <w:pStyle w:val="ListParagraph"/>
        <w:numPr>
          <w:ilvl w:val="0"/>
          <w:numId w:val="8"/>
        </w:numPr>
      </w:pPr>
      <w:r>
        <w:t>Het weergeven van gegevens van de gebruiker</w:t>
      </w:r>
    </w:p>
    <w:p w:rsidR="7B5CDC87" w:rsidP="7B5CDC87" w:rsidRDefault="7B5CDC87" w14:paraId="5A0FB459" w14:textId="257B3A03">
      <w:pPr>
        <w:ind w:left="360"/>
      </w:pPr>
      <w:r>
        <w:rPr>
          <w:noProof/>
        </w:rPr>
        <w:lastRenderedPageBreak/>
        <w:drawing>
          <wp:inline distT="0" distB="0" distL="0" distR="0" wp14:anchorId="3F4AC2E3" wp14:editId="4A86E28D">
            <wp:extent cx="1819275" cy="4572000"/>
            <wp:effectExtent l="0" t="0" r="0" b="0"/>
            <wp:docPr id="1438516477" name="Picture 14385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819275" cy="4572000"/>
                    </a:xfrm>
                    <a:prstGeom prst="rect">
                      <a:avLst/>
                    </a:prstGeom>
                  </pic:spPr>
                </pic:pic>
              </a:graphicData>
            </a:graphic>
          </wp:inline>
        </w:drawing>
      </w:r>
    </w:p>
    <w:p w:rsidRPr="009B6A0C" w:rsidR="009B6A0C" w:rsidP="475CA62E" w:rsidRDefault="458EB47F" w14:paraId="638AD807" w14:textId="156505A4">
      <w:pPr>
        <w:pStyle w:val="ListParagraph"/>
        <w:numPr>
          <w:ilvl w:val="0"/>
          <w:numId w:val="8"/>
        </w:numPr>
      </w:pPr>
      <w:r>
        <w:t>Het opstellen van een database structuur voor de voorheen vermelde puntjes te kunnen maken</w:t>
      </w:r>
    </w:p>
    <w:p w:rsidR="68D47001" w:rsidP="68D47001" w:rsidRDefault="68D47001" w14:paraId="2AF10C29" w14:textId="27E6BC4B">
      <w:pPr>
        <w:ind w:left="360"/>
      </w:pPr>
    </w:p>
    <w:p w:rsidR="69040DFB" w:rsidP="69040DFB" w:rsidRDefault="69040DFB" w14:paraId="6D85A943" w14:textId="26ACF701">
      <w:r>
        <w:rPr>
          <w:noProof/>
        </w:rPr>
        <w:lastRenderedPageBreak/>
        <w:drawing>
          <wp:inline distT="0" distB="0" distL="0" distR="0" wp14:anchorId="364D3C1D" wp14:editId="70964304">
            <wp:extent cx="4572000" cy="3600450"/>
            <wp:effectExtent l="0" t="0" r="0" b="0"/>
            <wp:docPr id="482352878" name="Picture 482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rsidR="101019FD" w:rsidP="101019FD" w:rsidRDefault="101019FD" w14:paraId="35D5B06C" w14:textId="23FF507F">
      <w:r>
        <w:t xml:space="preserve">Zoals te zien was alles functioneel behalve bij het inschrijfformulier deze hebben we dan ook meegenomen naar de volgende sprint. We merkten als team dat de communicatie al wat beter ging, maar dat er zeker nog werk aan de winkel was. Sommige mensen in het team zijn </w:t>
      </w:r>
      <w:r w:rsidR="48366164">
        <w:t xml:space="preserve">deze sprint begonnen met pair </w:t>
      </w:r>
      <w:proofErr w:type="spellStart"/>
      <w:r w:rsidR="48366164">
        <w:t>programming</w:t>
      </w:r>
      <w:proofErr w:type="spellEnd"/>
      <w:r w:rsidR="20B40BC4">
        <w:t>, dit heeft zeker geholpen.</w:t>
      </w:r>
    </w:p>
    <w:p w:rsidRPr="00A33DC1" w:rsidR="00A33DC1" w:rsidP="0082371F" w:rsidRDefault="003F0E84" w14:paraId="49FC1270" w14:textId="6C9F7832">
      <w:pPr>
        <w:pStyle w:val="Heading2"/>
      </w:pPr>
      <w:bookmarkStart w:name="_Toc532991197" w:id="342"/>
      <w:bookmarkStart w:name="_Toc533003160" w:id="343"/>
      <w:bookmarkStart w:name="_Toc533005268" w:id="344"/>
      <w:bookmarkStart w:name="_Toc533020319" w:id="345"/>
      <w:bookmarkStart w:name="_Toc533057135" w:id="346"/>
      <w:bookmarkStart w:name="_Toc534925257" w:id="347"/>
      <w:r>
        <w:t>S</w:t>
      </w:r>
      <w:r w:rsidRPr="00A33DC1" w:rsidR="00A33DC1">
        <w:t xml:space="preserve">print 3: </w:t>
      </w:r>
      <w:r w:rsidRPr="00A33DC1" w:rsidR="00A33DC1">
        <w:tab/>
      </w:r>
      <w:r w:rsidRPr="00A33DC1" w:rsidR="00A33DC1">
        <w:t>25/10</w:t>
      </w:r>
      <w:r w:rsidR="006C5BC2">
        <w:t xml:space="preserve"> - </w:t>
      </w:r>
      <w:r w:rsidRPr="00A33DC1" w:rsidR="00A33DC1">
        <w:t>06/11</w:t>
      </w:r>
      <w:bookmarkEnd w:id="342"/>
      <w:bookmarkEnd w:id="343"/>
      <w:bookmarkEnd w:id="344"/>
      <w:bookmarkEnd w:id="345"/>
      <w:bookmarkEnd w:id="346"/>
      <w:bookmarkEnd w:id="347"/>
    </w:p>
    <w:p w:rsidR="20B40BC4" w:rsidP="20B40BC4" w:rsidRDefault="4E1585F5" w14:paraId="4A4D22B1" w14:textId="7961B588">
      <w:r>
        <w:t>De voorn</w:t>
      </w:r>
      <w:r w:rsidRPr="4E1585F5">
        <w:t xml:space="preserve">aamste puntjes die in deze sprint werden opgenomen waren het oplossen van bugs of </w:t>
      </w:r>
      <w:proofErr w:type="spellStart"/>
      <w:r w:rsidRPr="4E1585F5">
        <w:t>errors</w:t>
      </w:r>
      <w:proofErr w:type="spellEnd"/>
      <w:r w:rsidRPr="4E1585F5">
        <w:t xml:space="preserve"> van de vorige sprint</w:t>
      </w:r>
      <w:r w:rsidRPr="6378E3B1" w:rsidR="6378E3B1">
        <w:t xml:space="preserve"> zoals het verbeteren van het </w:t>
      </w:r>
      <w:r w:rsidRPr="6378E3B1" w:rsidR="00390089">
        <w:t>inschrijfformulier</w:t>
      </w:r>
      <w:r w:rsidRPr="286D5DF1" w:rsidR="286D5DF1">
        <w:t xml:space="preserve">, </w:t>
      </w:r>
      <w:r w:rsidR="076E6D81">
        <w:t>deze</w:t>
      </w:r>
      <w:r w:rsidRPr="286D5DF1" w:rsidR="286D5DF1">
        <w:t xml:space="preserve"> was nog niet helemaal op punt en is weer </w:t>
      </w:r>
      <w:r w:rsidR="325597DE">
        <w:t>meegenomen.</w:t>
      </w:r>
    </w:p>
    <w:p w:rsidR="1839AB92" w:rsidP="7D4D34D5" w:rsidRDefault="15389EE2" w14:paraId="5EBB84C7" w14:textId="3AE8A8FB">
      <w:r>
        <w:t>Er werd ook een basis template toegevoegd om alles gestroomlijnd te maken en wat kleur te geven.</w:t>
      </w:r>
      <w:r w:rsidR="3D200E76">
        <w:rPr>
          <w:noProof/>
        </w:rPr>
        <w:drawing>
          <wp:inline distT="0" distB="0" distL="0" distR="0" wp14:anchorId="55BABE0F" wp14:editId="0B1BFBB7">
            <wp:extent cx="5553074" cy="3065760"/>
            <wp:effectExtent l="0" t="0" r="0" b="0"/>
            <wp:docPr id="1122332398" name="Picture 112233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553074" cy="3065760"/>
                    </a:xfrm>
                    <a:prstGeom prst="rect">
                      <a:avLst/>
                    </a:prstGeom>
                  </pic:spPr>
                </pic:pic>
              </a:graphicData>
            </a:graphic>
          </wp:inline>
        </w:drawing>
      </w:r>
      <w:r>
        <w:t xml:space="preserve"> </w:t>
      </w:r>
    </w:p>
    <w:p w:rsidRPr="00FF7CE2" w:rsidR="00FF7CE2" w:rsidP="00FF7CE2" w:rsidRDefault="265BB851" w14:paraId="4A024C1C" w14:textId="19E338B4">
      <w:r>
        <w:lastRenderedPageBreak/>
        <w:t xml:space="preserve">De pagina voor gegevens te weergeven van een reiziger werd ook zodanig aangepast zodat de gebruikers zijn of haar gegevens kon aanpassen. </w:t>
      </w:r>
    </w:p>
    <w:p w:rsidR="1839AB92" w:rsidP="7D4D34D5" w:rsidRDefault="1839AB92" w14:paraId="20E809CC" w14:textId="11525A95">
      <w:r>
        <w:rPr>
          <w:noProof/>
        </w:rPr>
        <w:drawing>
          <wp:inline distT="0" distB="0" distL="0" distR="0" wp14:anchorId="148B9D01" wp14:editId="274C1631">
            <wp:extent cx="5581648" cy="2965252"/>
            <wp:effectExtent l="0" t="0" r="0" b="0"/>
            <wp:docPr id="1753287734" name="Picture 175328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581648" cy="2965252"/>
                    </a:xfrm>
                    <a:prstGeom prst="rect">
                      <a:avLst/>
                    </a:prstGeom>
                  </pic:spPr>
                </pic:pic>
              </a:graphicData>
            </a:graphic>
          </wp:inline>
        </w:drawing>
      </w:r>
    </w:p>
    <w:p w:rsidR="1839AB92" w:rsidP="1839AB92" w:rsidRDefault="7D4D34D5" w14:paraId="52436EA4" w14:textId="4DFC89F8">
      <w:r>
        <w:t>De database is sinds de vorige sprint hetzelfde gebleven.</w:t>
      </w:r>
    </w:p>
    <w:p w:rsidR="1839AB92" w:rsidP="1839AB92" w:rsidRDefault="1839AB92" w14:paraId="766D5865" w14:textId="67665378">
      <w:r>
        <w:rPr>
          <w:noProof/>
        </w:rPr>
        <w:drawing>
          <wp:inline distT="0" distB="0" distL="0" distR="0" wp14:anchorId="7A4D11AB" wp14:editId="4B231308">
            <wp:extent cx="4572000" cy="4095750"/>
            <wp:effectExtent l="0" t="0" r="0" b="0"/>
            <wp:docPr id="1246576558" name="Picture 124657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4095750"/>
                    </a:xfrm>
                    <a:prstGeom prst="rect">
                      <a:avLst/>
                    </a:prstGeom>
                  </pic:spPr>
                </pic:pic>
              </a:graphicData>
            </a:graphic>
          </wp:inline>
        </w:drawing>
      </w:r>
    </w:p>
    <w:p w:rsidR="00537C00" w:rsidRDefault="00537C00" w14:paraId="378B21C9" w14:textId="77777777">
      <w:pPr>
        <w:rPr>
          <w:rFonts w:asciiTheme="majorHAnsi" w:hAnsiTheme="majorHAnsi" w:eastAsiaTheme="majorEastAsia" w:cstheme="majorBidi"/>
          <w:color w:val="8F0000" w:themeColor="accent1" w:themeShade="BF"/>
          <w:sz w:val="36"/>
          <w:szCs w:val="26"/>
        </w:rPr>
      </w:pPr>
      <w:bookmarkStart w:name="_Toc532991198" w:id="348"/>
      <w:bookmarkStart w:name="_Toc533003161" w:id="349"/>
      <w:bookmarkStart w:name="_Toc533005269" w:id="350"/>
      <w:r>
        <w:br w:type="page"/>
      </w:r>
    </w:p>
    <w:p w:rsidR="00A33DC1" w:rsidP="0082371F" w:rsidRDefault="003F0E84" w14:paraId="665C3F08" w14:textId="42865C2E">
      <w:pPr>
        <w:pStyle w:val="Heading2"/>
      </w:pPr>
      <w:bookmarkStart w:name="_Toc533020320" w:id="351"/>
      <w:bookmarkStart w:name="_Toc533057136" w:id="352"/>
      <w:bookmarkStart w:name="_Toc534925258" w:id="353"/>
      <w:r>
        <w:lastRenderedPageBreak/>
        <w:t>S</w:t>
      </w:r>
      <w:r w:rsidRPr="00A33DC1" w:rsidR="00A33DC1">
        <w:t xml:space="preserve">print 4: </w:t>
      </w:r>
      <w:r w:rsidRPr="00A33DC1" w:rsidR="00A33DC1">
        <w:tab/>
      </w:r>
      <w:r w:rsidRPr="00A33DC1" w:rsidR="00A33DC1">
        <w:t>06/11</w:t>
      </w:r>
      <w:r w:rsidR="006C5BC2">
        <w:t xml:space="preserve"> - </w:t>
      </w:r>
      <w:r w:rsidRPr="00A33DC1" w:rsidR="00A33DC1">
        <w:t>22/11</w:t>
      </w:r>
      <w:bookmarkEnd w:id="348"/>
      <w:bookmarkEnd w:id="349"/>
      <w:bookmarkEnd w:id="350"/>
      <w:bookmarkEnd w:id="351"/>
      <w:bookmarkEnd w:id="352"/>
      <w:bookmarkEnd w:id="353"/>
    </w:p>
    <w:p w:rsidR="00537C00" w:rsidP="008B00E6" w:rsidRDefault="008B00E6" w14:paraId="39E1D6A3" w14:textId="77777777">
      <w:r>
        <w:t xml:space="preserve">In sprint 4 hebben </w:t>
      </w:r>
      <w:r w:rsidR="00537C00">
        <w:t>de volgende punten opgenomen:</w:t>
      </w:r>
    </w:p>
    <w:p w:rsidR="00537C00" w:rsidP="00537C00" w:rsidRDefault="00537C00" w14:paraId="64FDC8F7" w14:textId="3F018C20">
      <w:pPr>
        <w:pStyle w:val="ListParagraph"/>
        <w:numPr>
          <w:ilvl w:val="0"/>
          <w:numId w:val="33"/>
        </w:numPr>
      </w:pPr>
      <w:r>
        <w:t>Het l</w:t>
      </w:r>
      <w:r w:rsidRPr="00537C00">
        <w:t>ogin systeem</w:t>
      </w:r>
    </w:p>
    <w:p w:rsidR="00537C00" w:rsidP="00537C00" w:rsidRDefault="00537C00" w14:paraId="0A2F152C" w14:textId="77777777">
      <w:pPr>
        <w:pStyle w:val="ListParagraph"/>
        <w:numPr>
          <w:ilvl w:val="0"/>
          <w:numId w:val="33"/>
        </w:numPr>
      </w:pPr>
      <w:r>
        <w:t>Het p</w:t>
      </w:r>
      <w:r w:rsidRPr="00537C00">
        <w:t>ersoonlijk profiel</w:t>
      </w:r>
    </w:p>
    <w:p w:rsidR="00537C00" w:rsidP="00537C00" w:rsidRDefault="001E497F" w14:paraId="619293A0" w14:textId="3FAD232A">
      <w:pPr>
        <w:pStyle w:val="ListParagraph"/>
        <w:numPr>
          <w:ilvl w:val="0"/>
          <w:numId w:val="33"/>
        </w:numPr>
      </w:pPr>
      <w:r>
        <w:t>Het mogelijk maken om mails de versturen</w:t>
      </w:r>
    </w:p>
    <w:p w:rsidR="002E677E" w:rsidP="002E677E" w:rsidRDefault="001E497F" w14:paraId="507095CB" w14:textId="77777777">
      <w:pPr>
        <w:pStyle w:val="ListParagraph"/>
        <w:numPr>
          <w:ilvl w:val="0"/>
          <w:numId w:val="33"/>
        </w:numPr>
      </w:pPr>
      <w:r w:rsidRPr="001E497F">
        <w:t>Postcode</w:t>
      </w:r>
      <w:r w:rsidR="002E677E">
        <w:t>s kunnen</w:t>
      </w:r>
      <w:r w:rsidRPr="001E497F">
        <w:t xml:space="preserve"> toevoegen</w:t>
      </w:r>
    </w:p>
    <w:p w:rsidR="002E677E" w:rsidP="002E677E" w:rsidRDefault="002E677E" w14:paraId="48C1C911" w14:textId="1D821A78">
      <w:pPr>
        <w:pStyle w:val="ListParagraph"/>
        <w:numPr>
          <w:ilvl w:val="0"/>
          <w:numId w:val="33"/>
        </w:numPr>
      </w:pPr>
      <w:r>
        <w:t>Studie</w:t>
      </w:r>
      <w:r w:rsidRPr="001E497F" w:rsidR="001E497F">
        <w:t xml:space="preserve">richtingen </w:t>
      </w:r>
      <w:r w:rsidR="00D42C2C">
        <w:t xml:space="preserve">kunnen </w:t>
      </w:r>
      <w:r w:rsidRPr="001E497F" w:rsidR="001E497F">
        <w:t>toevoegen</w:t>
      </w:r>
    </w:p>
    <w:p w:rsidR="00F735AC" w:rsidP="00F735AC" w:rsidRDefault="00D42C2C" w14:paraId="481D2FAD" w14:textId="703D534E">
      <w:pPr>
        <w:pStyle w:val="ListParagraph"/>
        <w:numPr>
          <w:ilvl w:val="0"/>
          <w:numId w:val="33"/>
        </w:numPr>
      </w:pPr>
      <w:r>
        <w:t>P</w:t>
      </w:r>
      <w:r w:rsidRPr="001E497F" w:rsidR="001E497F">
        <w:t>agina’s</w:t>
      </w:r>
      <w:r>
        <w:t xml:space="preserve"> kunnen</w:t>
      </w:r>
      <w:r w:rsidRPr="001E497F" w:rsidR="001E497F">
        <w:t xml:space="preserve"> aanpassen front-end​</w:t>
      </w:r>
    </w:p>
    <w:p w:rsidR="00F735AC" w:rsidP="00F735AC" w:rsidRDefault="00F735AC" w14:paraId="6F78C888" w14:textId="77777777">
      <w:pPr>
        <w:pStyle w:val="ListParagraph"/>
        <w:ind w:left="0"/>
      </w:pPr>
    </w:p>
    <w:p w:rsidRPr="008B00E6" w:rsidR="00F735AC" w:rsidP="00F735AC" w:rsidRDefault="007471C3" w14:paraId="520B0FBB" w14:textId="2685271E">
      <w:pPr>
        <w:pStyle w:val="ListParagraph"/>
        <w:ind w:left="0"/>
      </w:pPr>
      <w:r>
        <w:t xml:space="preserve">We hebben </w:t>
      </w:r>
      <w:r w:rsidR="00ED387E">
        <w:t>de volgende tabellen bijgevoegd aan de database, we maken er in</w:t>
      </w:r>
      <w:r w:rsidR="001D49B3">
        <w:t xml:space="preserve"> sprint 5 pas echt gebruik van.</w:t>
      </w:r>
    </w:p>
    <w:p w:rsidR="00BE6E1F" w:rsidP="00D202FD" w:rsidRDefault="00FC0BFF" w14:paraId="6EAD20D0" w14:textId="77777777">
      <w:pPr>
        <w:keepNext/>
        <w:jc w:val="center"/>
      </w:pPr>
      <w:r>
        <w:rPr>
          <w:noProof/>
        </w:rPr>
        <w:drawing>
          <wp:inline distT="0" distB="0" distL="0" distR="0" wp14:anchorId="179E3AC1" wp14:editId="3819B102">
            <wp:extent cx="5197226" cy="4486275"/>
            <wp:effectExtent l="0" t="0" r="3810" b="0"/>
            <wp:docPr id="558959156" name="Picture 55895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203493" cy="4491685"/>
                    </a:xfrm>
                    <a:prstGeom prst="rect">
                      <a:avLst/>
                    </a:prstGeom>
                  </pic:spPr>
                </pic:pic>
              </a:graphicData>
            </a:graphic>
          </wp:inline>
        </w:drawing>
      </w:r>
    </w:p>
    <w:p w:rsidRPr="00EF6F60" w:rsidR="00EF6F60" w:rsidP="00D202FD" w:rsidRDefault="00BE6E1F" w14:paraId="2CF861A8" w14:textId="4BB9F76A">
      <w:pPr>
        <w:pStyle w:val="Caption"/>
        <w:jc w:val="center"/>
      </w:pPr>
      <w:bookmarkStart w:name="_Toc533057210" w:id="354"/>
      <w:bookmarkStart w:name="_Toc534935781" w:id="355"/>
      <w:r>
        <w:t xml:space="preserve">Figuur </w:t>
      </w:r>
      <w:r>
        <w:fldChar w:fldCharType="begin"/>
      </w:r>
      <w:r>
        <w:instrText xml:space="preserve"> SEQ Figuur \* ARABIC </w:instrText>
      </w:r>
      <w:r>
        <w:fldChar w:fldCharType="separate"/>
      </w:r>
      <w:r w:rsidR="00B75A81">
        <w:rPr>
          <w:noProof/>
        </w:rPr>
        <w:t>69</w:t>
      </w:r>
      <w:r>
        <w:fldChar w:fldCharType="end"/>
      </w:r>
      <w:r>
        <w:t xml:space="preserve"> Database na sprint 4</w:t>
      </w:r>
      <w:bookmarkEnd w:id="354"/>
      <w:bookmarkEnd w:id="355"/>
    </w:p>
    <w:p w:rsidR="00D202FD" w:rsidP="0001049E" w:rsidRDefault="00D202FD" w14:paraId="2FD32E15" w14:textId="77777777">
      <w:pPr>
        <w:spacing w:after="0"/>
      </w:pPr>
      <w:bookmarkStart w:name="_Toc532991199" w:id="356"/>
      <w:bookmarkStart w:name="_Toc533003162" w:id="357"/>
      <w:bookmarkStart w:name="_Toc533005270" w:id="358"/>
      <w:r>
        <w:t>Tabellen:</w:t>
      </w:r>
    </w:p>
    <w:p w:rsidR="00606443" w:rsidP="00606443" w:rsidRDefault="0001049E" w14:paraId="697F1BD4" w14:textId="6F1DE7A1">
      <w:pPr>
        <w:pStyle w:val="ListParagraph"/>
        <w:numPr>
          <w:ilvl w:val="0"/>
          <w:numId w:val="49"/>
        </w:numPr>
      </w:pPr>
      <w:r>
        <w:t>h</w:t>
      </w:r>
      <w:r w:rsidR="00606443">
        <w:t>otels</w:t>
      </w:r>
    </w:p>
    <w:p w:rsidRPr="00293AF0" w:rsidR="00606443" w:rsidP="00606443" w:rsidRDefault="0001049E" w14:paraId="4BE67B39" w14:textId="73571718">
      <w:pPr>
        <w:pStyle w:val="ListParagraph"/>
        <w:numPr>
          <w:ilvl w:val="0"/>
          <w:numId w:val="49"/>
        </w:numPr>
      </w:pPr>
      <w:proofErr w:type="spellStart"/>
      <w:r w:rsidRPr="00293AF0">
        <w:t>h</w:t>
      </w:r>
      <w:r w:rsidRPr="00293AF0" w:rsidR="00606443">
        <w:t>otels_per_trips</w:t>
      </w:r>
      <w:proofErr w:type="spellEnd"/>
    </w:p>
    <w:p w:rsidRPr="00BC209E" w:rsidR="00606443" w:rsidP="00606443" w:rsidRDefault="0001049E" w14:paraId="6DA724F6" w14:textId="44EDD6D2">
      <w:pPr>
        <w:pStyle w:val="ListParagraph"/>
        <w:numPr>
          <w:ilvl w:val="0"/>
          <w:numId w:val="49"/>
        </w:numPr>
      </w:pPr>
      <w:proofErr w:type="spellStart"/>
      <w:r w:rsidRPr="00BC209E">
        <w:t>r</w:t>
      </w:r>
      <w:r w:rsidRPr="00BC209E" w:rsidR="00606443">
        <w:t>ooms_</w:t>
      </w:r>
      <w:r w:rsidRPr="00BC209E">
        <w:t>per_hotel_per_trips</w:t>
      </w:r>
      <w:proofErr w:type="spellEnd"/>
    </w:p>
    <w:p w:rsidRPr="0001049E" w:rsidR="0001049E" w:rsidP="00606443" w:rsidRDefault="0001049E" w14:paraId="1C39565C" w14:textId="32C1F4A4">
      <w:pPr>
        <w:pStyle w:val="ListParagraph"/>
        <w:numPr>
          <w:ilvl w:val="0"/>
          <w:numId w:val="49"/>
        </w:numPr>
        <w:rPr>
          <w:lang w:val="en-GB"/>
        </w:rPr>
      </w:pPr>
      <w:proofErr w:type="spellStart"/>
      <w:r>
        <w:rPr>
          <w:lang w:val="en-GB"/>
        </w:rPr>
        <w:t>travellers_per_rooms</w:t>
      </w:r>
      <w:proofErr w:type="spellEnd"/>
    </w:p>
    <w:p w:rsidR="000249C4" w:rsidRDefault="00A44358" w14:paraId="441504FA" w14:textId="77777777">
      <w:r w:rsidRPr="00A44358">
        <w:t xml:space="preserve">Deze tabellen hebben </w:t>
      </w:r>
      <w:r>
        <w:t xml:space="preserve">te maken met </w:t>
      </w:r>
      <w:r w:rsidR="008951E6">
        <w:t xml:space="preserve">de hotels en kamers, en </w:t>
      </w:r>
      <w:r w:rsidR="00DA6046">
        <w:t>de registratie van reizigers voor hotelkamers.</w:t>
      </w:r>
    </w:p>
    <w:p w:rsidR="00F45445" w:rsidP="00D25D0B" w:rsidRDefault="00F45445" w14:paraId="71A8ED49" w14:textId="47880C8B">
      <w:r>
        <w:lastRenderedPageBreak/>
        <w:t xml:space="preserve">Om mails de kunnen versturen </w:t>
      </w:r>
      <w:r w:rsidR="00796324">
        <w:t xml:space="preserve">maken we gebruik van </w:t>
      </w:r>
      <w:r w:rsidR="00751BED">
        <w:t xml:space="preserve">een </w:t>
      </w:r>
      <w:proofErr w:type="spellStart"/>
      <w:r w:rsidR="00751BED">
        <w:t>gmail</w:t>
      </w:r>
      <w:proofErr w:type="spellEnd"/>
      <w:r w:rsidR="00751BED">
        <w:t xml:space="preserve"> account en de SMTP server van google.</w:t>
      </w:r>
    </w:p>
    <w:p w:rsidR="00B94EA6" w:rsidP="00B94EA6" w:rsidRDefault="009A1C76" w14:paraId="4A3508EB" w14:textId="77777777">
      <w:pPr>
        <w:keepNext/>
        <w:jc w:val="center"/>
      </w:pPr>
      <w:r w:rsidRPr="009A1C76">
        <w:drawing>
          <wp:inline distT="0" distB="0" distL="0" distR="0" wp14:anchorId="5C5EF08F" wp14:editId="3DE87E8A">
            <wp:extent cx="3705225" cy="1309809"/>
            <wp:effectExtent l="0" t="0" r="0" b="5080"/>
            <wp:docPr id="5" name="Picture 4">
              <a:extLst xmlns:a="http://schemas.openxmlformats.org/drawingml/2006/main">
                <a:ext uri="{FF2B5EF4-FFF2-40B4-BE49-F238E27FC236}">
                  <a16:creationId xmlns:a16="http://schemas.microsoft.com/office/drawing/2014/main" id="{2902AAC6-CD60-4C1D-8AD2-14F175D75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902AAC6-CD60-4C1D-8AD2-14F175D750DE}"/>
                        </a:ext>
                      </a:extLst>
                    </pic:cNvPr>
                    <pic:cNvPicPr>
                      <a:picLocks noChangeAspect="1"/>
                    </pic:cNvPicPr>
                  </pic:nvPicPr>
                  <pic:blipFill>
                    <a:blip r:embed="rId104"/>
                    <a:stretch>
                      <a:fillRect/>
                    </a:stretch>
                  </pic:blipFill>
                  <pic:spPr>
                    <a:xfrm>
                      <a:off x="0" y="0"/>
                      <a:ext cx="3737408" cy="1321186"/>
                    </a:xfrm>
                    <a:prstGeom prst="rect">
                      <a:avLst/>
                    </a:prstGeom>
                  </pic:spPr>
                </pic:pic>
              </a:graphicData>
            </a:graphic>
          </wp:inline>
        </w:drawing>
      </w:r>
    </w:p>
    <w:p w:rsidR="009A1C76" w:rsidP="00B94EA6" w:rsidRDefault="00B94EA6" w14:paraId="78F16B21" w14:textId="0B7785AB">
      <w:pPr>
        <w:pStyle w:val="Caption"/>
        <w:jc w:val="center"/>
      </w:pPr>
      <w:bookmarkStart w:name="_Toc534935782" w:id="359"/>
      <w:r>
        <w:t xml:space="preserve">Figuur </w:t>
      </w:r>
      <w:r>
        <w:fldChar w:fldCharType="begin"/>
      </w:r>
      <w:r>
        <w:instrText xml:space="preserve"> SEQ Figuur \* ARABIC </w:instrText>
      </w:r>
      <w:r>
        <w:fldChar w:fldCharType="separate"/>
      </w:r>
      <w:r w:rsidR="00B75A81">
        <w:rPr>
          <w:noProof/>
        </w:rPr>
        <w:t>70</w:t>
      </w:r>
      <w:r>
        <w:fldChar w:fldCharType="end"/>
      </w:r>
      <w:r>
        <w:t xml:space="preserve"> Mail instellingen in het .</w:t>
      </w:r>
      <w:proofErr w:type="spellStart"/>
      <w:r>
        <w:t>env</w:t>
      </w:r>
      <w:proofErr w:type="spellEnd"/>
      <w:r>
        <w:rPr>
          <w:noProof/>
        </w:rPr>
        <w:t xml:space="preserve"> bestand</w:t>
      </w:r>
      <w:bookmarkEnd w:id="359"/>
    </w:p>
    <w:p w:rsidR="005B36BE" w:rsidRDefault="00A929F2" w14:paraId="436CCE26" w14:textId="77777777">
      <w:r>
        <w:t>Voor de tekst editors maken we gebruik van</w:t>
      </w:r>
      <w:r w:rsidR="00501CB6">
        <w:t xml:space="preserve"> </w:t>
      </w:r>
      <w:r w:rsidR="00E41DB0">
        <w:t>een</w:t>
      </w:r>
      <w:r w:rsidR="00501CB6">
        <w:t xml:space="preserve"> </w:t>
      </w:r>
      <w:r w:rsidR="00501CB6">
        <w:t>WYSIWYG editor</w:t>
      </w:r>
      <w:r w:rsidR="00E41DB0">
        <w:t>,</w:t>
      </w:r>
      <w:r>
        <w:t xml:space="preserve"> </w:t>
      </w:r>
      <w:proofErr w:type="spellStart"/>
      <w:r w:rsidR="00C80A87">
        <w:t>CkEditor</w:t>
      </w:r>
      <w:proofErr w:type="spellEnd"/>
      <w:r w:rsidR="009D3B7B">
        <w:t>.</w:t>
      </w:r>
    </w:p>
    <w:p w:rsidR="005B36BE" w:rsidP="005B36BE" w:rsidRDefault="005B36BE" w14:paraId="1CA6F566" w14:textId="77777777">
      <w:pPr>
        <w:keepNext/>
        <w:jc w:val="center"/>
      </w:pPr>
      <w:r w:rsidRPr="005B36BE">
        <w:drawing>
          <wp:inline distT="0" distB="0" distL="0" distR="0" wp14:anchorId="7348BA38" wp14:editId="4A0DB00A">
            <wp:extent cx="4572000" cy="2432711"/>
            <wp:effectExtent l="0" t="0" r="0" b="5715"/>
            <wp:docPr id="1" name="Afbeelding 4">
              <a:extLst xmlns:a="http://schemas.openxmlformats.org/drawingml/2006/main">
                <a:ext uri="{FF2B5EF4-FFF2-40B4-BE49-F238E27FC236}">
                  <a16:creationId xmlns:a16="http://schemas.microsoft.com/office/drawing/2014/main" id="{FFD0431A-659C-4E0D-AA8D-453A566B19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4">
                      <a:extLst>
                        <a:ext uri="{FF2B5EF4-FFF2-40B4-BE49-F238E27FC236}">
                          <a16:creationId xmlns:a16="http://schemas.microsoft.com/office/drawing/2014/main" id="{FFD0431A-659C-4E0D-AA8D-453A566B19D8}"/>
                        </a:ext>
                      </a:extLst>
                    </pic:cNvPr>
                    <pic:cNvPicPr>
                      <a:picLocks noChangeAspect="1"/>
                    </pic:cNvPicPr>
                  </pic:nvPicPr>
                  <pic:blipFill rotWithShape="1">
                    <a:blip r:embed="rId105"/>
                    <a:srcRect l="1307" t="3284" r="2271"/>
                    <a:stretch/>
                  </pic:blipFill>
                  <pic:spPr>
                    <a:xfrm>
                      <a:off x="0" y="0"/>
                      <a:ext cx="4597368" cy="2446209"/>
                    </a:xfrm>
                    <a:prstGeom prst="rect">
                      <a:avLst/>
                    </a:prstGeom>
                  </pic:spPr>
                </pic:pic>
              </a:graphicData>
            </a:graphic>
          </wp:inline>
        </w:drawing>
      </w:r>
    </w:p>
    <w:p w:rsidR="005B36BE" w:rsidP="005B36BE" w:rsidRDefault="005B36BE" w14:paraId="4C2111E9" w14:textId="22CF03DC">
      <w:pPr>
        <w:pStyle w:val="Caption"/>
        <w:jc w:val="center"/>
      </w:pPr>
      <w:bookmarkStart w:name="_Toc534935783" w:id="360"/>
      <w:r>
        <w:t xml:space="preserve">Figuur </w:t>
      </w:r>
      <w:r>
        <w:fldChar w:fldCharType="begin"/>
      </w:r>
      <w:r>
        <w:instrText xml:space="preserve"> SEQ Figuur \* ARABIC </w:instrText>
      </w:r>
      <w:r>
        <w:fldChar w:fldCharType="separate"/>
      </w:r>
      <w:r w:rsidR="00B75A81">
        <w:rPr>
          <w:noProof/>
        </w:rPr>
        <w:t>71</w:t>
      </w:r>
      <w:r>
        <w:fldChar w:fldCharType="end"/>
      </w:r>
      <w:r>
        <w:t xml:space="preserve"> Voorbeeld gebruik van </w:t>
      </w:r>
      <w:proofErr w:type="spellStart"/>
      <w:r>
        <w:t>CKEditor</w:t>
      </w:r>
      <w:bookmarkEnd w:id="360"/>
      <w:proofErr w:type="spellEnd"/>
    </w:p>
    <w:p w:rsidR="005B36BE" w:rsidP="005B36BE" w:rsidRDefault="000C561B" w14:paraId="6B50F9E6" w14:textId="5476B797">
      <w:r>
        <w:t>In deze editor kunnen we ook nog afbeeldingen plaatsen met behulp van</w:t>
      </w:r>
      <w:r w:rsidR="0030686A">
        <w:t xml:space="preserve"> </w:t>
      </w:r>
      <w:proofErr w:type="spellStart"/>
      <w:r w:rsidRPr="0030686A" w:rsidR="0030686A">
        <w:t>Laravel</w:t>
      </w:r>
      <w:proofErr w:type="spellEnd"/>
      <w:r w:rsidRPr="0030686A" w:rsidR="0030686A">
        <w:t xml:space="preserve"> Filemanager</w:t>
      </w:r>
      <w:r w:rsidR="00355DC9">
        <w:t>. Hierin kunnen we dan bestanden uploaden vanaf onze computer</w:t>
      </w:r>
      <w:r w:rsidR="00EA78CE">
        <w:t>, zodat we ze daarna kunnen gebruiken op de website.</w:t>
      </w:r>
    </w:p>
    <w:p w:rsidR="00B75A81" w:rsidP="00B75A81" w:rsidRDefault="00B75A81" w14:paraId="3E564953" w14:textId="77777777">
      <w:pPr>
        <w:keepNext/>
        <w:jc w:val="center"/>
      </w:pPr>
      <w:r w:rsidRPr="00B75A81">
        <w:drawing>
          <wp:inline distT="0" distB="0" distL="0" distR="0" wp14:anchorId="23751AF0" wp14:editId="02DE598E">
            <wp:extent cx="3914775" cy="2507579"/>
            <wp:effectExtent l="0" t="0" r="0" b="7620"/>
            <wp:docPr id="7" name="Tijdelijke aanduiding voor inhoud 6">
              <a:extLst xmlns:a="http://schemas.openxmlformats.org/drawingml/2006/main">
                <a:ext uri="{FF2B5EF4-FFF2-40B4-BE49-F238E27FC236}">
                  <a16:creationId xmlns:a16="http://schemas.microsoft.com/office/drawing/2014/main" id="{E8FB0426-DB3D-4909-B35A-DF289AD43C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Tijdelijke aanduiding voor inhoud 6">
                      <a:extLst>
                        <a:ext uri="{FF2B5EF4-FFF2-40B4-BE49-F238E27FC236}">
                          <a16:creationId xmlns:a16="http://schemas.microsoft.com/office/drawing/2014/main" id="{E8FB0426-DB3D-4909-B35A-DF289AD43C1B}"/>
                        </a:ext>
                      </a:extLst>
                    </pic:cNvPr>
                    <pic:cNvPicPr>
                      <a:picLocks noGrp="1" noChangeAspect="1"/>
                    </pic:cNvPicPr>
                  </pic:nvPicPr>
                  <pic:blipFill>
                    <a:blip r:embed="rId106"/>
                    <a:stretch>
                      <a:fillRect/>
                    </a:stretch>
                  </pic:blipFill>
                  <pic:spPr>
                    <a:xfrm>
                      <a:off x="0" y="0"/>
                      <a:ext cx="3955764" cy="2533834"/>
                    </a:xfrm>
                    <a:prstGeom prst="rect">
                      <a:avLst/>
                    </a:prstGeom>
                  </pic:spPr>
                </pic:pic>
              </a:graphicData>
            </a:graphic>
          </wp:inline>
        </w:drawing>
      </w:r>
    </w:p>
    <w:p w:rsidRPr="00AF377C" w:rsidR="00244FCB" w:rsidP="00AF377C" w:rsidRDefault="00B75A81" w14:paraId="38BCDD97" w14:textId="3868042A">
      <w:pPr>
        <w:pStyle w:val="Caption"/>
        <w:jc w:val="center"/>
      </w:pPr>
      <w:bookmarkStart w:name="_Toc534935784" w:id="361"/>
      <w:r>
        <w:t xml:space="preserve">Figuur </w:t>
      </w:r>
      <w:r>
        <w:fldChar w:fldCharType="begin"/>
      </w:r>
      <w:r>
        <w:instrText xml:space="preserve"> SEQ Figuur \* ARABIC </w:instrText>
      </w:r>
      <w:r>
        <w:fldChar w:fldCharType="separate"/>
      </w:r>
      <w:r>
        <w:rPr>
          <w:noProof/>
        </w:rPr>
        <w:t>72</w:t>
      </w:r>
      <w:r>
        <w:fldChar w:fldCharType="end"/>
      </w:r>
      <w:r>
        <w:t xml:space="preserve"> </w:t>
      </w:r>
      <w:proofErr w:type="spellStart"/>
      <w:r>
        <w:t>Laravel</w:t>
      </w:r>
      <w:proofErr w:type="spellEnd"/>
      <w:r>
        <w:t xml:space="preserve"> Filemanager</w:t>
      </w:r>
      <w:bookmarkEnd w:id="361"/>
      <w:r w:rsidRPr="00A44358" w:rsidR="00244FCB">
        <w:br w:type="page"/>
      </w:r>
    </w:p>
    <w:p w:rsidRPr="00147C8B" w:rsidR="00147C8B" w:rsidP="00147C8B" w:rsidRDefault="003F0E84" w14:paraId="7BEB08C5" w14:textId="5F16006C">
      <w:pPr>
        <w:pStyle w:val="Heading2"/>
      </w:pPr>
      <w:bookmarkStart w:name="_Toc533020321" w:id="362"/>
      <w:bookmarkStart w:name="_Toc533057137" w:id="363"/>
      <w:bookmarkStart w:name="_Toc534925259" w:id="364"/>
      <w:r>
        <w:lastRenderedPageBreak/>
        <w:t>S</w:t>
      </w:r>
      <w:r w:rsidRPr="00A33DC1" w:rsidR="00A33DC1">
        <w:t xml:space="preserve">print 5: </w:t>
      </w:r>
      <w:r w:rsidRPr="00A33DC1" w:rsidR="00A33DC1">
        <w:tab/>
      </w:r>
      <w:r w:rsidRPr="00A33DC1" w:rsidR="00A33DC1">
        <w:t>22/11</w:t>
      </w:r>
      <w:r w:rsidR="006C5BC2">
        <w:t xml:space="preserve"> - </w:t>
      </w:r>
      <w:r w:rsidRPr="00A33DC1" w:rsidR="00A33DC1">
        <w:t>06/12</w:t>
      </w:r>
      <w:bookmarkEnd w:id="356"/>
      <w:bookmarkEnd w:id="357"/>
      <w:bookmarkEnd w:id="358"/>
      <w:bookmarkEnd w:id="362"/>
      <w:bookmarkEnd w:id="363"/>
      <w:bookmarkEnd w:id="364"/>
    </w:p>
    <w:p w:rsidR="008A37E6" w:rsidP="008A37E6" w:rsidRDefault="008A37E6" w14:paraId="350D4611" w14:textId="1B05C28B">
      <w:r>
        <w:t>In deze sprint</w:t>
      </w:r>
      <w:r w:rsidR="005A7820">
        <w:t xml:space="preserve"> is het </w:t>
      </w:r>
      <w:r w:rsidR="008C410D">
        <w:t xml:space="preserve">voornaamste dat het login systeem </w:t>
      </w:r>
      <w:r w:rsidR="00244FCB">
        <w:t xml:space="preserve">was </w:t>
      </w:r>
      <w:r w:rsidR="008522DB">
        <w:t>afgemaakt.</w:t>
      </w:r>
      <w:r w:rsidR="00133E7E">
        <w:t xml:space="preserve"> Ook hebben we een nieuwe pagina op de front-end</w:t>
      </w:r>
      <w:r w:rsidR="00AF7538">
        <w:t xml:space="preserve"> waar</w:t>
      </w:r>
      <w:r w:rsidR="00CE5942">
        <w:t xml:space="preserve"> </w:t>
      </w:r>
      <w:r w:rsidR="00AF7538">
        <w:t xml:space="preserve">organisatoren het </w:t>
      </w:r>
      <w:r w:rsidR="00CE5942">
        <w:t xml:space="preserve">betalingsoverzicht </w:t>
      </w:r>
      <w:r w:rsidR="00AF7538">
        <w:t xml:space="preserve">van hun reizigers kunnen zien. Hiervoor hebben we een </w:t>
      </w:r>
      <w:r w:rsidR="00CE5942">
        <w:t>nieuwe tabel in de database</w:t>
      </w:r>
      <w:r w:rsidR="00A10CF7">
        <w:t xml:space="preserve"> aangemaakt</w:t>
      </w:r>
      <w:r w:rsidR="00443AD7">
        <w:t>.</w:t>
      </w:r>
    </w:p>
    <w:p w:rsidR="00BE6E1F" w:rsidP="00BE6E1F" w:rsidRDefault="000A50C2" w14:paraId="3E03CEA1" w14:textId="77777777">
      <w:pPr>
        <w:keepNext/>
      </w:pPr>
      <w:r>
        <w:rPr>
          <w:noProof/>
        </w:rPr>
        <w:drawing>
          <wp:inline distT="0" distB="0" distL="0" distR="0" wp14:anchorId="60989C6B" wp14:editId="63036E5F">
            <wp:extent cx="5760720" cy="2610485"/>
            <wp:effectExtent l="0" t="0" r="0" b="0"/>
            <wp:docPr id="929076347" name="Picture 92907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2610485"/>
                    </a:xfrm>
                    <a:prstGeom prst="rect">
                      <a:avLst/>
                    </a:prstGeom>
                  </pic:spPr>
                </pic:pic>
              </a:graphicData>
            </a:graphic>
          </wp:inline>
        </w:drawing>
      </w:r>
    </w:p>
    <w:p w:rsidR="00362B13" w:rsidP="00BE6E1F" w:rsidRDefault="00BE6E1F" w14:paraId="6D96B8D5" w14:textId="697E3D0A">
      <w:pPr>
        <w:pStyle w:val="Caption"/>
      </w:pPr>
      <w:bookmarkStart w:name="_Toc533057211" w:id="365"/>
      <w:bookmarkStart w:name="_Toc534935785" w:id="366"/>
      <w:r>
        <w:t xml:space="preserve">Figuur </w:t>
      </w:r>
      <w:r>
        <w:fldChar w:fldCharType="begin"/>
      </w:r>
      <w:r>
        <w:instrText xml:space="preserve"> SEQ Figuur \* ARABIC </w:instrText>
      </w:r>
      <w:r>
        <w:fldChar w:fldCharType="separate"/>
      </w:r>
      <w:r w:rsidR="00B75A81">
        <w:rPr>
          <w:noProof/>
        </w:rPr>
        <w:t>73</w:t>
      </w:r>
      <w:r>
        <w:fldChar w:fldCharType="end"/>
      </w:r>
      <w:r>
        <w:t xml:space="preserve"> Database na sprint 5</w:t>
      </w:r>
      <w:bookmarkEnd w:id="365"/>
      <w:bookmarkEnd w:id="366"/>
    </w:p>
    <w:p w:rsidRPr="002B38A9" w:rsidR="002B38A9" w:rsidP="002B38A9" w:rsidRDefault="006025FA" w14:paraId="562F18E4" w14:textId="368AC0E8">
      <w:r>
        <w:t xml:space="preserve">Door slechte communicatie en </w:t>
      </w:r>
      <w:r w:rsidR="00796D69">
        <w:t>niet meer d</w:t>
      </w:r>
      <w:r w:rsidR="007160EF">
        <w:t xml:space="preserve">e al werkende pagina’s te gaan testen, zijn er hier een groot aantal </w:t>
      </w:r>
      <w:proofErr w:type="spellStart"/>
      <w:r w:rsidR="007160EF">
        <w:t>errors</w:t>
      </w:r>
      <w:proofErr w:type="spellEnd"/>
      <w:r w:rsidR="007160EF">
        <w:t xml:space="preserve"> </w:t>
      </w:r>
      <w:r w:rsidR="00380CE4">
        <w:t>ontstaan.</w:t>
      </w:r>
    </w:p>
    <w:p w:rsidRPr="00147C8B" w:rsidR="00147C8B" w:rsidP="00147C8B" w:rsidRDefault="003F0E84" w14:paraId="0EA9F453" w14:textId="4D29D2CD">
      <w:pPr>
        <w:pStyle w:val="Heading2"/>
      </w:pPr>
      <w:bookmarkStart w:name="_Toc532991200" w:id="367"/>
      <w:bookmarkStart w:name="_Toc533003163" w:id="368"/>
      <w:bookmarkStart w:name="_Toc533005271" w:id="369"/>
      <w:bookmarkStart w:name="_Toc533020322" w:id="370"/>
      <w:bookmarkStart w:name="_Toc533057138" w:id="371"/>
      <w:bookmarkStart w:name="_Toc534925260" w:id="372"/>
      <w:r>
        <w:t>S</w:t>
      </w:r>
      <w:r w:rsidRPr="00A33DC1" w:rsidR="00A33DC1">
        <w:t xml:space="preserve">print 6: </w:t>
      </w:r>
      <w:r w:rsidRPr="00A33DC1" w:rsidR="00A33DC1">
        <w:tab/>
      </w:r>
      <w:r w:rsidRPr="00A33DC1" w:rsidR="00A33DC1">
        <w:t>06/12</w:t>
      </w:r>
      <w:r w:rsidR="006C5BC2">
        <w:t xml:space="preserve"> - </w:t>
      </w:r>
      <w:r w:rsidRPr="00A33DC1" w:rsidR="00A33DC1">
        <w:t>12/12</w:t>
      </w:r>
      <w:bookmarkEnd w:id="367"/>
      <w:bookmarkEnd w:id="368"/>
      <w:bookmarkEnd w:id="369"/>
      <w:bookmarkEnd w:id="370"/>
      <w:bookmarkEnd w:id="371"/>
      <w:bookmarkEnd w:id="372"/>
    </w:p>
    <w:p w:rsidRPr="000408D7" w:rsidR="000408D7" w:rsidP="000408D7" w:rsidRDefault="00C856BD" w14:paraId="6CBB7968" w14:textId="5B28D98F">
      <w:r>
        <w:t xml:space="preserve">In sprint 6 lag de focus vooral op het oplossen van de </w:t>
      </w:r>
      <w:proofErr w:type="spellStart"/>
      <w:r>
        <w:t>errors</w:t>
      </w:r>
      <w:proofErr w:type="spellEnd"/>
      <w:r w:rsidR="00215DF5">
        <w:t xml:space="preserve"> </w:t>
      </w:r>
      <w:r w:rsidR="009A62C6">
        <w:t>uit de vorige sprin</w:t>
      </w:r>
      <w:r w:rsidR="0096484F">
        <w:t>t</w:t>
      </w:r>
      <w:r w:rsidR="009A62C6">
        <w:t xml:space="preserve"> en </w:t>
      </w:r>
      <w:r w:rsidR="00634728">
        <w:t>de pagina</w:t>
      </w:r>
      <w:r w:rsidR="009D2354">
        <w:t>’</w:t>
      </w:r>
      <w:r w:rsidR="00634728">
        <w:t xml:space="preserve">s </w:t>
      </w:r>
      <w:r w:rsidR="009D2354">
        <w:t xml:space="preserve">aanmaken waar reizigers en begeleiders </w:t>
      </w:r>
      <w:r w:rsidR="006B49E7">
        <w:t>kunnen kiezen welke busjes en kamers</w:t>
      </w:r>
      <w:r w:rsidR="00C829E3">
        <w:t xml:space="preserve"> ze willen gebruiken tijdens de reis.</w:t>
      </w:r>
      <w:bookmarkStart w:name="_GoBack" w:id="373"/>
      <w:bookmarkEnd w:id="373"/>
    </w:p>
    <w:p w:rsidR="007A60B3" w:rsidP="007A60B3" w:rsidRDefault="00FF7CE2" w14:paraId="07DDBB2E" w14:textId="77777777">
      <w:pPr>
        <w:keepNext/>
      </w:pPr>
      <w:r>
        <w:rPr>
          <w:noProof/>
        </w:rPr>
        <w:drawing>
          <wp:inline distT="0" distB="0" distL="0" distR="0" wp14:anchorId="40227584" wp14:editId="686F2DB8">
            <wp:extent cx="5760720" cy="3084830"/>
            <wp:effectExtent l="0" t="0" r="0" b="1270"/>
            <wp:docPr id="718822676" name="Picture 7188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720" cy="3084830"/>
                    </a:xfrm>
                    <a:prstGeom prst="rect">
                      <a:avLst/>
                    </a:prstGeom>
                  </pic:spPr>
                </pic:pic>
              </a:graphicData>
            </a:graphic>
          </wp:inline>
        </w:drawing>
      </w:r>
    </w:p>
    <w:p w:rsidRPr="00380CE4" w:rsidR="008B0DF4" w:rsidP="007A60B3" w:rsidRDefault="007A60B3" w14:paraId="6F2F932E" w14:textId="0E534723">
      <w:pPr>
        <w:pStyle w:val="Caption"/>
      </w:pPr>
      <w:bookmarkStart w:name="_Toc533057212" w:id="374"/>
      <w:bookmarkStart w:name="_Toc534935786" w:id="375"/>
      <w:r>
        <w:t xml:space="preserve">Figuur </w:t>
      </w:r>
      <w:r>
        <w:fldChar w:fldCharType="begin"/>
      </w:r>
      <w:r>
        <w:instrText xml:space="preserve"> SEQ Figuur \* ARABIC </w:instrText>
      </w:r>
      <w:r>
        <w:fldChar w:fldCharType="separate"/>
      </w:r>
      <w:r w:rsidR="00B75A81">
        <w:rPr>
          <w:noProof/>
        </w:rPr>
        <w:t>74</w:t>
      </w:r>
      <w:r>
        <w:fldChar w:fldCharType="end"/>
      </w:r>
      <w:r>
        <w:t xml:space="preserve"> </w:t>
      </w:r>
      <w:r w:rsidRPr="00687D3E">
        <w:t xml:space="preserve">Database na sprint </w:t>
      </w:r>
      <w:r>
        <w:t>6</w:t>
      </w:r>
      <w:bookmarkEnd w:id="374"/>
      <w:bookmarkEnd w:id="375"/>
    </w:p>
    <w:p w:rsidR="3D423F34" w:rsidP="008B0DF4" w:rsidRDefault="1834F6C2" w14:paraId="3E159DE5" w14:textId="00BA14E7">
      <w:pPr>
        <w:pStyle w:val="Heading1"/>
      </w:pPr>
      <w:bookmarkStart w:name="_Toc533003164" w:id="376"/>
      <w:bookmarkStart w:name="_Toc533005272" w:id="377"/>
      <w:bookmarkStart w:name="_Toc533020323" w:id="378"/>
      <w:bookmarkStart w:name="_Toc533057139" w:id="379"/>
      <w:bookmarkStart w:name="_Toc534925261" w:id="380"/>
      <w:r w:rsidRPr="3B5909DC">
        <w:lastRenderedPageBreak/>
        <w:t xml:space="preserve">Conclusie </w:t>
      </w:r>
      <w:r w:rsidR="00ED2223">
        <w:t>M</w:t>
      </w:r>
      <w:r w:rsidRPr="3B5909DC">
        <w:t>ethode:</w:t>
      </w:r>
      <w:bookmarkEnd w:id="376"/>
      <w:bookmarkEnd w:id="377"/>
      <w:bookmarkEnd w:id="378"/>
      <w:bookmarkEnd w:id="379"/>
      <w:bookmarkEnd w:id="380"/>
    </w:p>
    <w:p w:rsidR="3D423F34" w:rsidP="3D423F34" w:rsidRDefault="1834F6C2" w14:paraId="278048C1" w14:textId="5292DB66">
      <w:pPr>
        <w:rPr>
          <w:rFonts w:ascii="Calibri" w:hAnsi="Calibri" w:eastAsia="Calibri" w:cs="Calibri"/>
        </w:rPr>
      </w:pPr>
      <w:r w:rsidRPr="1834F6C2">
        <w:rPr>
          <w:rFonts w:ascii="Calibri" w:hAnsi="Calibri" w:eastAsia="Calibri" w:cs="Calibri"/>
        </w:rPr>
        <w:t xml:space="preserve">Uit onze ervaring met agile werken kunnen we concluderen dat het een zeer effectieve methode is wanneer alle regels en vereisten gevolgd worden.  Het meest belangrijke onderdeel van deze methode is volgens ons de communicatie tussen elkaar en met de klant. De communicatie tussen de teamleden is erg belangrijk zodat iedereen weet wie met wat bezig is en als er iemand problemen heeft deze dan ook direct aangegeven wordt aan het team. De communicatie met de klant is belangrijk voor de </w:t>
      </w:r>
      <w:proofErr w:type="spellStart"/>
      <w:r w:rsidRPr="1834F6C2">
        <w:rPr>
          <w:rFonts w:ascii="Calibri" w:hAnsi="Calibri" w:eastAsia="Calibri" w:cs="Calibri"/>
        </w:rPr>
        <w:t>requirements</w:t>
      </w:r>
      <w:proofErr w:type="spellEnd"/>
      <w:r w:rsidRPr="1834F6C2">
        <w:rPr>
          <w:rFonts w:ascii="Calibri" w:hAnsi="Calibri" w:eastAsia="Calibri" w:cs="Calibri"/>
        </w:rPr>
        <w:t xml:space="preserve"> op te stellen en wanneer deze uitgevoerd zijn hier feedback op te ontvangen zodat de applicatie naar het behoren van de klant wordt gecreëerd.</w:t>
      </w:r>
    </w:p>
    <w:p w:rsidR="3D423F34" w:rsidP="3D423F34" w:rsidRDefault="1834F6C2" w14:paraId="4B94500C" w14:textId="023E1D91">
      <w:pPr>
        <w:rPr>
          <w:rFonts w:ascii="Calibri" w:hAnsi="Calibri" w:eastAsia="Calibri" w:cs="Calibri"/>
        </w:rPr>
      </w:pPr>
      <w:r w:rsidRPr="1834F6C2">
        <w:rPr>
          <w:rFonts w:ascii="Calibri" w:hAnsi="Calibri" w:eastAsia="Calibri" w:cs="Calibri"/>
        </w:rPr>
        <w:t>Als we ons agile project vergelijken met ons waterval project van vorig jaar kunnen we zien dat het agile project iets bruikbaar heeft opgeleverd dat mogelijk geïmplementeerd kan worden terwijl ons waterval project niet aan alle vereisten voldoende. De tijdsdruk op het einde van het project is ook opvallend lager wanneer we de agile methode gebruiken omdat hier elke sprint iets opgeleverd wordt en er ook een beter overzicht wordt gehouden met wat er nog gedaan worden moet en al gedaan is terwijl bij de waterval methode enkel op het einde iets werd opgeleverd.</w:t>
      </w:r>
    </w:p>
    <w:p w:rsidR="3D423F34" w:rsidP="00E42B85" w:rsidRDefault="1834F6C2" w14:paraId="49160421" w14:textId="52187328">
      <w:pPr>
        <w:pStyle w:val="Heading1"/>
      </w:pPr>
      <w:bookmarkStart w:name="_Toc533020324" w:id="381"/>
      <w:bookmarkStart w:name="_Toc533057140" w:id="382"/>
      <w:bookmarkStart w:name="_Toc534925262" w:id="383"/>
      <w:r w:rsidRPr="1834F6C2">
        <w:t xml:space="preserve">Conclusie </w:t>
      </w:r>
      <w:r w:rsidR="00DF33CB">
        <w:t>V</w:t>
      </w:r>
      <w:r w:rsidRPr="1834F6C2">
        <w:t>alkuilen:</w:t>
      </w:r>
      <w:bookmarkEnd w:id="381"/>
      <w:bookmarkEnd w:id="382"/>
      <w:bookmarkEnd w:id="383"/>
    </w:p>
    <w:p w:rsidR="3D423F34" w:rsidP="3D423F34" w:rsidRDefault="1834F6C2" w14:paraId="64E4681B" w14:textId="4391BF2A">
      <w:pPr>
        <w:rPr>
          <w:rFonts w:ascii="Calibri" w:hAnsi="Calibri" w:eastAsia="Calibri" w:cs="Calibri"/>
        </w:rPr>
      </w:pPr>
      <w:r w:rsidRPr="1834F6C2">
        <w:rPr>
          <w:rFonts w:ascii="Calibri" w:hAnsi="Calibri" w:eastAsia="Calibri" w:cs="Calibri"/>
        </w:rPr>
        <w:t>Wanneer de methode niet volledig wordt nageleefd ontstaan er problemen. De grootste problemen bij ons project ontstonden door gebrek aan</w:t>
      </w:r>
      <w:r w:rsidR="00536BB6">
        <w:rPr>
          <w:rFonts w:ascii="Calibri" w:hAnsi="Calibri" w:eastAsia="Calibri" w:cs="Calibri"/>
        </w:rPr>
        <w:t xml:space="preserve"> communicatie. In een team van 9</w:t>
      </w:r>
      <w:r w:rsidRPr="1834F6C2">
        <w:rPr>
          <w:rFonts w:ascii="Calibri" w:hAnsi="Calibri" w:eastAsia="Calibri" w:cs="Calibri"/>
        </w:rPr>
        <w:t xml:space="preserve"> is het moeilijk om bij te houden wie met wat bezig is. Dit probleem hebben we proberen op te lossen door onze takenverdeling online te plaatsen zodat iedereen op elk moment kan zien waar iemand aan bezig is. Hulp vragen bleef nog altijd moeilijk doordat het moeilijk te vinden was aan wie je hulp moest vragen en niet iedereen op het hetzelfde moment aan het project aan het werken is. Het gebrek aan communicatie zorgde er ook voor dat er te veel individueel gewerkt werd en dus te weinig naar elkaars code werd gekeken waardoor we soms 2keer hetzelfde uitvonden op een andere manier waardoor onze code op sommige momenten erg onoverzichtelijk overkwam. Om dit op te lossen hebben we op de samenkomst momenten in kleinere groepjes samengewerkt zodat we ons meer verplichte om elkaars code te bekijken. Een fout die we nog gemaakt hebben is dat we onze </w:t>
      </w:r>
      <w:proofErr w:type="spellStart"/>
      <w:r w:rsidRPr="1834F6C2">
        <w:rPr>
          <w:rFonts w:ascii="Calibri" w:hAnsi="Calibri" w:eastAsia="Calibri" w:cs="Calibri"/>
        </w:rPr>
        <w:t>requirements</w:t>
      </w:r>
      <w:proofErr w:type="spellEnd"/>
      <w:r w:rsidRPr="1834F6C2">
        <w:rPr>
          <w:rFonts w:ascii="Calibri" w:hAnsi="Calibri" w:eastAsia="Calibri" w:cs="Calibri"/>
        </w:rPr>
        <w:t xml:space="preserve"> te los opstelde waardoor de programmeur iets anders creëerde dan wat de klant verwachte. De feedback van de klant loste dit wel op maar gaf ons onnodig extra werk en daardoor ook vertragingen. Dit hebben we opgelost door voordat we aan een nieuwe sprint begonnen eerst even uit te tekenen wat we bij elk gedeelte in ons gedachte hadden zodat onze ideeën overeenstemde met dat van de klant. Een laatste probleem dat we hadden was dat onze deadlines op het einde van een sprint niet altijd gehaald werden omdat we er soms iemand tijdsgebrek tijdens de sprint had door problemen die niet opgelost raakte en niet tijdig hulp gevraagd werd. </w:t>
      </w:r>
    </w:p>
    <w:p w:rsidR="3D423F34" w:rsidP="00E42B85" w:rsidRDefault="1834F6C2" w14:paraId="4DAB401E" w14:textId="2E60E2AB">
      <w:pPr>
        <w:pStyle w:val="Heading1"/>
      </w:pPr>
      <w:bookmarkStart w:name="_Toc533020325" w:id="384"/>
      <w:bookmarkStart w:name="_Toc533057141" w:id="385"/>
      <w:bookmarkStart w:name="_Toc534925263" w:id="386"/>
      <w:r w:rsidRPr="1834F6C2">
        <w:t>Algemene Conclusie:</w:t>
      </w:r>
      <w:bookmarkEnd w:id="384"/>
      <w:bookmarkEnd w:id="385"/>
      <w:bookmarkEnd w:id="386"/>
    </w:p>
    <w:p w:rsidRPr="00D224C1" w:rsidR="3D423F34" w:rsidP="3D423F34" w:rsidRDefault="1834F6C2" w14:paraId="652AB77B" w14:textId="22EC5C1D">
      <w:pPr>
        <w:rPr>
          <w:rFonts w:ascii="Calibri" w:hAnsi="Calibri" w:eastAsia="Calibri" w:cs="Calibri"/>
        </w:rPr>
      </w:pPr>
      <w:r w:rsidRPr="1834F6C2">
        <w:rPr>
          <w:rFonts w:ascii="Calibri" w:hAnsi="Calibri" w:eastAsia="Calibri" w:cs="Calibri"/>
        </w:rPr>
        <w:t>Over het algemeen vonden we dit project een zeer goede ervaring waar we veel mee hebben bijgeleerd. We kunnen ons allemaal perfect inbeelden dat wanneer deze methode vlekkeloos wordt uitgevoerd er dan op een zeer efficiënte manier maar ook leuke manier gewerkt wordt.</w:t>
      </w:r>
    </w:p>
    <w:sectPr w:rsidRPr="00D224C1" w:rsidR="3D423F34" w:rsidSect="00490C29">
      <w:headerReference w:type="default" r:id="rId109"/>
      <w:footerReference w:type="default" r:id="rId110"/>
      <w:headerReference w:type="first" r:id="rId111"/>
      <w:footerReference w:type="first" r:id="rId112"/>
      <w:pgSz w:w="11906" w:h="16838" w:orient="portrait"/>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6263" w:rsidP="00BC1CFB" w:rsidRDefault="006A6263" w14:paraId="7CDA0690" w14:textId="77777777">
      <w:pPr>
        <w:spacing w:after="0" w:line="240" w:lineRule="auto"/>
      </w:pPr>
      <w:r>
        <w:separator/>
      </w:r>
    </w:p>
  </w:endnote>
  <w:endnote w:type="continuationSeparator" w:id="0">
    <w:p w:rsidR="006A6263" w:rsidP="00BC1CFB" w:rsidRDefault="006A6263" w14:paraId="0D6DD47F" w14:textId="77777777">
      <w:pPr>
        <w:spacing w:after="0" w:line="240" w:lineRule="auto"/>
      </w:pPr>
      <w:r>
        <w:continuationSeparator/>
      </w:r>
    </w:p>
  </w:endnote>
  <w:endnote w:type="continuationNotice" w:id="1">
    <w:p w:rsidR="006A6263" w:rsidRDefault="006A6263" w14:paraId="7B37B8A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9374828"/>
      <w:docPartObj>
        <w:docPartGallery w:val="Page Numbers (Bottom of Page)"/>
        <w:docPartUnique/>
      </w:docPartObj>
    </w:sdtPr>
    <w:sdtEndPr/>
    <w:sdtContent>
      <w:p w:rsidRPr="009E6F5C" w:rsidR="00FD09AF" w:rsidRDefault="00FD09AF" w14:paraId="1105F0DD" w14:textId="77777777">
        <w:pPr>
          <w:pStyle w:val="Footer"/>
          <w:jc w:val="center"/>
          <w:rPr>
            <w:lang w:val="en-US"/>
          </w:rPr>
        </w:pPr>
        <w:r>
          <w:fldChar w:fldCharType="begin"/>
        </w:r>
        <w:r w:rsidRPr="009E6F5C">
          <w:rPr>
            <w:lang w:val="en-US"/>
          </w:rPr>
          <w:instrText>PAGE   \* MERGEFORMAT</w:instrText>
        </w:r>
        <w:r>
          <w:fldChar w:fldCharType="separate"/>
        </w:r>
        <w:r w:rsidRPr="009E6F5C">
          <w:rPr>
            <w:noProof/>
            <w:lang w:val="en-US"/>
          </w:rPr>
          <w:t>4</w:t>
        </w:r>
        <w:r>
          <w:fldChar w:fldCharType="end"/>
        </w:r>
      </w:p>
    </w:sdtContent>
  </w:sdt>
  <w:p w:rsidRPr="00490C29" w:rsidR="00FD09AF" w:rsidP="000D6FE3" w:rsidRDefault="002829EF" w14:paraId="2BF5FD91" w14:textId="3C6A016F">
    <w:pPr>
      <w:pStyle w:val="Footer"/>
      <w:tabs>
        <w:tab w:val="clear" w:pos="4536"/>
      </w:tabs>
      <w:rPr>
        <w:lang w:val="fr-BE"/>
      </w:rPr>
    </w:pPr>
    <w:sdt>
      <w:sdtPr>
        <w:rPr>
          <w:lang w:val="fr-BE"/>
        </w:rPr>
        <w:alias w:val="Onderwerp"/>
        <w:tag w:val=""/>
        <w:id w:val="1547481604"/>
        <w:placeholder>
          <w:docPart w:val="7DE5DFDDD8FD441B8A616B2170BBB9BB"/>
        </w:placeholder>
        <w:dataBinding w:prefixMappings="xmlns:ns0='http://purl.org/dc/elements/1.1/' xmlns:ns1='http://schemas.openxmlformats.org/package/2006/metadata/core-properties' " w:xpath="/ns1:coreProperties[1]/ns0:subject[1]" w:storeItemID="{6C3C8BC8-F283-45AE-878A-BAB7291924A1}"/>
        <w:text/>
      </w:sdtPr>
      <w:sdtEndPr/>
      <w:sdtContent>
        <w:r w:rsidR="00FD09AF">
          <w:rPr>
            <w:lang w:val="fr-BE"/>
          </w:rPr>
          <w:t>ICT-</w:t>
        </w:r>
        <w:proofErr w:type="spellStart"/>
        <w:r w:rsidR="00FD09AF">
          <w:rPr>
            <w:lang w:val="fr-BE"/>
          </w:rPr>
          <w:t>Projects</w:t>
        </w:r>
        <w:proofErr w:type="spellEnd"/>
        <w:r w:rsidR="00FD09AF">
          <w:rPr>
            <w:lang w:val="fr-BE"/>
          </w:rPr>
          <w:t xml:space="preserve">: Agile </w:t>
        </w:r>
        <w:proofErr w:type="spellStart"/>
        <w:r w:rsidR="00FD09AF">
          <w:rPr>
            <w:lang w:val="fr-BE"/>
          </w:rPr>
          <w:t>Development</w:t>
        </w:r>
        <w:proofErr w:type="spellEnd"/>
      </w:sdtContent>
    </w:sdt>
    <w:r w:rsidRPr="00490C29" w:rsidR="00FD09AF">
      <w:rPr>
        <w:lang w:val="fr-BE"/>
      </w:rPr>
      <w:tab/>
    </w:r>
    <w:sdt>
      <w:sdtPr>
        <w:rPr>
          <w:lang w:val="fr-BE"/>
        </w:rPr>
        <w:alias w:val="Auteur"/>
        <w:tag w:val=""/>
        <w:id w:val="1756712772"/>
        <w:placeholder>
          <w:docPart w:val="812122C718C44956B96CCA1056FC9C5D"/>
        </w:placeholder>
        <w:dataBinding w:prefixMappings="xmlns:ns0='http://purl.org/dc/elements/1.1/' xmlns:ns1='http://schemas.openxmlformats.org/package/2006/metadata/core-properties' " w:xpath="/ns1:coreProperties[1]/ns0:creator[1]" w:storeItemID="{6C3C8BC8-F283-45AE-878A-BAB7291924A1}"/>
        <w:text/>
      </w:sdtPr>
      <w:sdtEndPr/>
      <w:sdtContent>
        <w:r w:rsidR="00FD09AF">
          <w:rPr>
            <w:lang w:val="fr-BE"/>
          </w:rPr>
          <w:t>3ICT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FD09AF" w:rsidTr="1834F6C2" w14:paraId="7F3BA5C5" w14:textId="77777777">
      <w:tc>
        <w:tcPr>
          <w:tcW w:w="3024" w:type="dxa"/>
        </w:tcPr>
        <w:p w:rsidR="00FD09AF" w:rsidP="1834F6C2" w:rsidRDefault="00FD09AF" w14:paraId="01F33FE4" w14:textId="7449B615">
          <w:pPr>
            <w:pStyle w:val="Header"/>
            <w:ind w:left="-115"/>
          </w:pPr>
        </w:p>
      </w:tc>
      <w:tc>
        <w:tcPr>
          <w:tcW w:w="3024" w:type="dxa"/>
        </w:tcPr>
        <w:p w:rsidR="00FD09AF" w:rsidP="1834F6C2" w:rsidRDefault="00FD09AF" w14:paraId="7F18741F" w14:textId="2FCDA1A8">
          <w:pPr>
            <w:pStyle w:val="Header"/>
            <w:jc w:val="center"/>
          </w:pPr>
        </w:p>
      </w:tc>
      <w:tc>
        <w:tcPr>
          <w:tcW w:w="3024" w:type="dxa"/>
        </w:tcPr>
        <w:p w:rsidR="00FD09AF" w:rsidP="1834F6C2" w:rsidRDefault="00FD09AF" w14:paraId="6A44C043" w14:textId="358AA477">
          <w:pPr>
            <w:pStyle w:val="Header"/>
            <w:ind w:right="-115"/>
            <w:jc w:val="right"/>
          </w:pPr>
        </w:p>
      </w:tc>
    </w:tr>
  </w:tbl>
  <w:p w:rsidR="00FD09AF" w:rsidP="1834F6C2" w:rsidRDefault="00FD09AF" w14:paraId="3E2A7553" w14:textId="2C31FE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6263" w:rsidP="00BC1CFB" w:rsidRDefault="006A6263" w14:paraId="3A48AACF" w14:textId="77777777">
      <w:pPr>
        <w:spacing w:after="0" w:line="240" w:lineRule="auto"/>
      </w:pPr>
      <w:r>
        <w:separator/>
      </w:r>
    </w:p>
  </w:footnote>
  <w:footnote w:type="continuationSeparator" w:id="0">
    <w:p w:rsidR="006A6263" w:rsidP="00BC1CFB" w:rsidRDefault="006A6263" w14:paraId="3A4EDDD3" w14:textId="77777777">
      <w:pPr>
        <w:spacing w:after="0" w:line="240" w:lineRule="auto"/>
      </w:pPr>
      <w:r>
        <w:continuationSeparator/>
      </w:r>
    </w:p>
  </w:footnote>
  <w:footnote w:type="continuationNotice" w:id="1">
    <w:p w:rsidR="006A6263" w:rsidRDefault="006A6263" w14:paraId="7779987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FD09AF" w:rsidTr="1834F6C2" w14:paraId="0CAA00F3" w14:textId="77777777">
      <w:tc>
        <w:tcPr>
          <w:tcW w:w="3024" w:type="dxa"/>
        </w:tcPr>
        <w:p w:rsidR="00FD09AF" w:rsidP="1834F6C2" w:rsidRDefault="00FD09AF" w14:paraId="6702DD0F" w14:textId="013E20D6">
          <w:pPr>
            <w:pStyle w:val="Header"/>
            <w:ind w:left="-115"/>
          </w:pPr>
        </w:p>
      </w:tc>
      <w:tc>
        <w:tcPr>
          <w:tcW w:w="3024" w:type="dxa"/>
        </w:tcPr>
        <w:p w:rsidR="00FD09AF" w:rsidP="1834F6C2" w:rsidRDefault="00FD09AF" w14:paraId="684B51DE" w14:textId="70CDE73D">
          <w:pPr>
            <w:pStyle w:val="Header"/>
            <w:jc w:val="center"/>
          </w:pPr>
        </w:p>
      </w:tc>
      <w:tc>
        <w:tcPr>
          <w:tcW w:w="3024" w:type="dxa"/>
        </w:tcPr>
        <w:p w:rsidR="00FD09AF" w:rsidP="1834F6C2" w:rsidRDefault="00FD09AF" w14:paraId="46F3D26E" w14:textId="2A42F3D9">
          <w:pPr>
            <w:pStyle w:val="Header"/>
            <w:ind w:right="-115"/>
            <w:jc w:val="right"/>
          </w:pPr>
        </w:p>
      </w:tc>
    </w:tr>
  </w:tbl>
  <w:p w:rsidR="00FD09AF" w:rsidP="1834F6C2" w:rsidRDefault="00FD09AF" w14:paraId="79EB58C8" w14:textId="2AF365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24"/>
      <w:gridCol w:w="3024"/>
      <w:gridCol w:w="3024"/>
    </w:tblGrid>
    <w:tr w:rsidR="00FD09AF" w:rsidTr="1834F6C2" w14:paraId="29A92FBD" w14:textId="77777777">
      <w:tc>
        <w:tcPr>
          <w:tcW w:w="3024" w:type="dxa"/>
        </w:tcPr>
        <w:p w:rsidR="00FD09AF" w:rsidP="1834F6C2" w:rsidRDefault="00FD09AF" w14:paraId="68A91639" w14:textId="5F89AE3D">
          <w:pPr>
            <w:pStyle w:val="Header"/>
            <w:ind w:left="-115"/>
          </w:pPr>
        </w:p>
      </w:tc>
      <w:tc>
        <w:tcPr>
          <w:tcW w:w="3024" w:type="dxa"/>
        </w:tcPr>
        <w:p w:rsidR="00FD09AF" w:rsidP="1834F6C2" w:rsidRDefault="00FD09AF" w14:paraId="5F54DA67" w14:textId="508DCF79">
          <w:pPr>
            <w:pStyle w:val="Header"/>
            <w:jc w:val="center"/>
          </w:pPr>
        </w:p>
      </w:tc>
      <w:tc>
        <w:tcPr>
          <w:tcW w:w="3024" w:type="dxa"/>
        </w:tcPr>
        <w:p w:rsidR="00FD09AF" w:rsidP="1834F6C2" w:rsidRDefault="00FD09AF" w14:paraId="2F15C2CA" w14:textId="2426D198">
          <w:pPr>
            <w:pStyle w:val="Header"/>
            <w:ind w:right="-115"/>
            <w:jc w:val="right"/>
          </w:pPr>
        </w:p>
      </w:tc>
    </w:tr>
  </w:tbl>
  <w:p w:rsidR="00FD09AF" w:rsidP="1834F6C2" w:rsidRDefault="00FD09AF" w14:paraId="7403B056" w14:textId="12FF6D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354DB"/>
    <w:multiLevelType w:val="hybridMultilevel"/>
    <w:tmpl w:val="3E72146E"/>
    <w:lvl w:ilvl="0" w:tplc="07581388">
      <w:start w:val="1"/>
      <w:numFmt w:val="bullet"/>
      <w:lvlText w:val=""/>
      <w:lvlJc w:val="left"/>
      <w:pPr>
        <w:ind w:left="720" w:hanging="360"/>
      </w:pPr>
      <w:rPr>
        <w:rFonts w:hint="default" w:ascii="Symbol" w:hAnsi="Symbol"/>
      </w:rPr>
    </w:lvl>
    <w:lvl w:ilvl="1" w:tplc="9FF2B950">
      <w:start w:val="1"/>
      <w:numFmt w:val="bullet"/>
      <w:lvlText w:val="o"/>
      <w:lvlJc w:val="left"/>
      <w:pPr>
        <w:ind w:left="1440" w:hanging="360"/>
      </w:pPr>
      <w:rPr>
        <w:rFonts w:hint="default" w:ascii="Courier New" w:hAnsi="Courier New"/>
      </w:rPr>
    </w:lvl>
    <w:lvl w:ilvl="2" w:tplc="A60CC450">
      <w:start w:val="1"/>
      <w:numFmt w:val="bullet"/>
      <w:lvlText w:val=""/>
      <w:lvlJc w:val="left"/>
      <w:pPr>
        <w:ind w:left="2160" w:hanging="360"/>
      </w:pPr>
      <w:rPr>
        <w:rFonts w:hint="default" w:ascii="Wingdings" w:hAnsi="Wingdings"/>
      </w:rPr>
    </w:lvl>
    <w:lvl w:ilvl="3" w:tplc="D264CC4C">
      <w:start w:val="1"/>
      <w:numFmt w:val="bullet"/>
      <w:lvlText w:val=""/>
      <w:lvlJc w:val="left"/>
      <w:pPr>
        <w:ind w:left="2880" w:hanging="360"/>
      </w:pPr>
      <w:rPr>
        <w:rFonts w:hint="default" w:ascii="Symbol" w:hAnsi="Symbol"/>
      </w:rPr>
    </w:lvl>
    <w:lvl w:ilvl="4" w:tplc="17F0CF7A">
      <w:start w:val="1"/>
      <w:numFmt w:val="bullet"/>
      <w:lvlText w:val="o"/>
      <w:lvlJc w:val="left"/>
      <w:pPr>
        <w:ind w:left="3600" w:hanging="360"/>
      </w:pPr>
      <w:rPr>
        <w:rFonts w:hint="default" w:ascii="Courier New" w:hAnsi="Courier New"/>
      </w:rPr>
    </w:lvl>
    <w:lvl w:ilvl="5" w:tplc="2A0A31AA">
      <w:start w:val="1"/>
      <w:numFmt w:val="bullet"/>
      <w:lvlText w:val=""/>
      <w:lvlJc w:val="left"/>
      <w:pPr>
        <w:ind w:left="4320" w:hanging="360"/>
      </w:pPr>
      <w:rPr>
        <w:rFonts w:hint="default" w:ascii="Wingdings" w:hAnsi="Wingdings"/>
      </w:rPr>
    </w:lvl>
    <w:lvl w:ilvl="6" w:tplc="C3460900">
      <w:start w:val="1"/>
      <w:numFmt w:val="bullet"/>
      <w:lvlText w:val=""/>
      <w:lvlJc w:val="left"/>
      <w:pPr>
        <w:ind w:left="5040" w:hanging="360"/>
      </w:pPr>
      <w:rPr>
        <w:rFonts w:hint="default" w:ascii="Symbol" w:hAnsi="Symbol"/>
      </w:rPr>
    </w:lvl>
    <w:lvl w:ilvl="7" w:tplc="97A4FF7A">
      <w:start w:val="1"/>
      <w:numFmt w:val="bullet"/>
      <w:lvlText w:val="o"/>
      <w:lvlJc w:val="left"/>
      <w:pPr>
        <w:ind w:left="5760" w:hanging="360"/>
      </w:pPr>
      <w:rPr>
        <w:rFonts w:hint="default" w:ascii="Courier New" w:hAnsi="Courier New"/>
      </w:rPr>
    </w:lvl>
    <w:lvl w:ilvl="8" w:tplc="82080682">
      <w:start w:val="1"/>
      <w:numFmt w:val="bullet"/>
      <w:lvlText w:val=""/>
      <w:lvlJc w:val="left"/>
      <w:pPr>
        <w:ind w:left="6480" w:hanging="360"/>
      </w:pPr>
      <w:rPr>
        <w:rFonts w:hint="default" w:ascii="Wingdings" w:hAnsi="Wingdings"/>
      </w:rPr>
    </w:lvl>
  </w:abstractNum>
  <w:abstractNum w:abstractNumId="1" w15:restartNumberingAfterBreak="0">
    <w:nsid w:val="025942DB"/>
    <w:multiLevelType w:val="hybridMultilevel"/>
    <w:tmpl w:val="FFFFFFFF"/>
    <w:lvl w:ilvl="0" w:tplc="F78A315E">
      <w:start w:val="1"/>
      <w:numFmt w:val="bullet"/>
      <w:lvlText w:val=""/>
      <w:lvlJc w:val="left"/>
      <w:pPr>
        <w:ind w:left="720" w:hanging="360"/>
      </w:pPr>
      <w:rPr>
        <w:rFonts w:hint="default" w:ascii="Symbol" w:hAnsi="Symbol"/>
      </w:rPr>
    </w:lvl>
    <w:lvl w:ilvl="1" w:tplc="6B9E1A32">
      <w:start w:val="1"/>
      <w:numFmt w:val="bullet"/>
      <w:lvlText w:val="o"/>
      <w:lvlJc w:val="left"/>
      <w:pPr>
        <w:ind w:left="1440" w:hanging="360"/>
      </w:pPr>
      <w:rPr>
        <w:rFonts w:hint="default" w:ascii="Courier New" w:hAnsi="Courier New"/>
      </w:rPr>
    </w:lvl>
    <w:lvl w:ilvl="2" w:tplc="4A6EEA80">
      <w:start w:val="1"/>
      <w:numFmt w:val="bullet"/>
      <w:lvlText w:val=""/>
      <w:lvlJc w:val="left"/>
      <w:pPr>
        <w:ind w:left="2160" w:hanging="360"/>
      </w:pPr>
      <w:rPr>
        <w:rFonts w:hint="default" w:ascii="Wingdings" w:hAnsi="Wingdings"/>
      </w:rPr>
    </w:lvl>
    <w:lvl w:ilvl="3" w:tplc="EF9CDC58">
      <w:start w:val="1"/>
      <w:numFmt w:val="bullet"/>
      <w:lvlText w:val=""/>
      <w:lvlJc w:val="left"/>
      <w:pPr>
        <w:ind w:left="2880" w:hanging="360"/>
      </w:pPr>
      <w:rPr>
        <w:rFonts w:hint="default" w:ascii="Symbol" w:hAnsi="Symbol"/>
      </w:rPr>
    </w:lvl>
    <w:lvl w:ilvl="4" w:tplc="D8C69C20">
      <w:start w:val="1"/>
      <w:numFmt w:val="bullet"/>
      <w:lvlText w:val="o"/>
      <w:lvlJc w:val="left"/>
      <w:pPr>
        <w:ind w:left="3600" w:hanging="360"/>
      </w:pPr>
      <w:rPr>
        <w:rFonts w:hint="default" w:ascii="Courier New" w:hAnsi="Courier New"/>
      </w:rPr>
    </w:lvl>
    <w:lvl w:ilvl="5" w:tplc="FB967484">
      <w:start w:val="1"/>
      <w:numFmt w:val="bullet"/>
      <w:lvlText w:val=""/>
      <w:lvlJc w:val="left"/>
      <w:pPr>
        <w:ind w:left="4320" w:hanging="360"/>
      </w:pPr>
      <w:rPr>
        <w:rFonts w:hint="default" w:ascii="Wingdings" w:hAnsi="Wingdings"/>
      </w:rPr>
    </w:lvl>
    <w:lvl w:ilvl="6" w:tplc="47E80F5A">
      <w:start w:val="1"/>
      <w:numFmt w:val="bullet"/>
      <w:lvlText w:val=""/>
      <w:lvlJc w:val="left"/>
      <w:pPr>
        <w:ind w:left="5040" w:hanging="360"/>
      </w:pPr>
      <w:rPr>
        <w:rFonts w:hint="default" w:ascii="Symbol" w:hAnsi="Symbol"/>
      </w:rPr>
    </w:lvl>
    <w:lvl w:ilvl="7" w:tplc="4C46814A">
      <w:start w:val="1"/>
      <w:numFmt w:val="bullet"/>
      <w:lvlText w:val="o"/>
      <w:lvlJc w:val="left"/>
      <w:pPr>
        <w:ind w:left="5760" w:hanging="360"/>
      </w:pPr>
      <w:rPr>
        <w:rFonts w:hint="default" w:ascii="Courier New" w:hAnsi="Courier New"/>
      </w:rPr>
    </w:lvl>
    <w:lvl w:ilvl="8" w:tplc="60F4EACA">
      <w:start w:val="1"/>
      <w:numFmt w:val="bullet"/>
      <w:lvlText w:val=""/>
      <w:lvlJc w:val="left"/>
      <w:pPr>
        <w:ind w:left="6480" w:hanging="360"/>
      </w:pPr>
      <w:rPr>
        <w:rFonts w:hint="default" w:ascii="Wingdings" w:hAnsi="Wingdings"/>
      </w:rPr>
    </w:lvl>
  </w:abstractNum>
  <w:abstractNum w:abstractNumId="2" w15:restartNumberingAfterBreak="0">
    <w:nsid w:val="048217D3"/>
    <w:multiLevelType w:val="hybridMultilevel"/>
    <w:tmpl w:val="4AAC2A5C"/>
    <w:lvl w:ilvl="0" w:tplc="711A613C">
      <w:start w:val="1"/>
      <w:numFmt w:val="bullet"/>
      <w:lvlText w:val=""/>
      <w:lvlJc w:val="left"/>
      <w:pPr>
        <w:ind w:left="720" w:hanging="360"/>
      </w:pPr>
      <w:rPr>
        <w:rFonts w:hint="default" w:ascii="Symbol" w:hAnsi="Symbol"/>
      </w:rPr>
    </w:lvl>
    <w:lvl w:ilvl="1" w:tplc="AC70BA30">
      <w:start w:val="1"/>
      <w:numFmt w:val="bullet"/>
      <w:lvlText w:val="o"/>
      <w:lvlJc w:val="left"/>
      <w:pPr>
        <w:ind w:left="1440" w:hanging="360"/>
      </w:pPr>
      <w:rPr>
        <w:rFonts w:hint="default" w:ascii="Courier New" w:hAnsi="Courier New"/>
      </w:rPr>
    </w:lvl>
    <w:lvl w:ilvl="2" w:tplc="3CC49CA4">
      <w:start w:val="1"/>
      <w:numFmt w:val="bullet"/>
      <w:lvlText w:val=""/>
      <w:lvlJc w:val="left"/>
      <w:pPr>
        <w:ind w:left="2160" w:hanging="360"/>
      </w:pPr>
      <w:rPr>
        <w:rFonts w:hint="default" w:ascii="Wingdings" w:hAnsi="Wingdings"/>
      </w:rPr>
    </w:lvl>
    <w:lvl w:ilvl="3" w:tplc="DC58B17E">
      <w:start w:val="1"/>
      <w:numFmt w:val="bullet"/>
      <w:lvlText w:val=""/>
      <w:lvlJc w:val="left"/>
      <w:pPr>
        <w:ind w:left="2880" w:hanging="360"/>
      </w:pPr>
      <w:rPr>
        <w:rFonts w:hint="default" w:ascii="Symbol" w:hAnsi="Symbol"/>
      </w:rPr>
    </w:lvl>
    <w:lvl w:ilvl="4" w:tplc="BE008330">
      <w:start w:val="1"/>
      <w:numFmt w:val="bullet"/>
      <w:lvlText w:val="o"/>
      <w:lvlJc w:val="left"/>
      <w:pPr>
        <w:ind w:left="3600" w:hanging="360"/>
      </w:pPr>
      <w:rPr>
        <w:rFonts w:hint="default" w:ascii="Courier New" w:hAnsi="Courier New"/>
      </w:rPr>
    </w:lvl>
    <w:lvl w:ilvl="5" w:tplc="66CE4DF8">
      <w:start w:val="1"/>
      <w:numFmt w:val="bullet"/>
      <w:lvlText w:val=""/>
      <w:lvlJc w:val="left"/>
      <w:pPr>
        <w:ind w:left="4320" w:hanging="360"/>
      </w:pPr>
      <w:rPr>
        <w:rFonts w:hint="default" w:ascii="Wingdings" w:hAnsi="Wingdings"/>
      </w:rPr>
    </w:lvl>
    <w:lvl w:ilvl="6" w:tplc="9398CF18">
      <w:start w:val="1"/>
      <w:numFmt w:val="bullet"/>
      <w:lvlText w:val=""/>
      <w:lvlJc w:val="left"/>
      <w:pPr>
        <w:ind w:left="5040" w:hanging="360"/>
      </w:pPr>
      <w:rPr>
        <w:rFonts w:hint="default" w:ascii="Symbol" w:hAnsi="Symbol"/>
      </w:rPr>
    </w:lvl>
    <w:lvl w:ilvl="7" w:tplc="6CE86850">
      <w:start w:val="1"/>
      <w:numFmt w:val="bullet"/>
      <w:lvlText w:val="o"/>
      <w:lvlJc w:val="left"/>
      <w:pPr>
        <w:ind w:left="5760" w:hanging="360"/>
      </w:pPr>
      <w:rPr>
        <w:rFonts w:hint="default" w:ascii="Courier New" w:hAnsi="Courier New"/>
      </w:rPr>
    </w:lvl>
    <w:lvl w:ilvl="8" w:tplc="498E207A">
      <w:start w:val="1"/>
      <w:numFmt w:val="bullet"/>
      <w:lvlText w:val=""/>
      <w:lvlJc w:val="left"/>
      <w:pPr>
        <w:ind w:left="6480" w:hanging="360"/>
      </w:pPr>
      <w:rPr>
        <w:rFonts w:hint="default" w:ascii="Wingdings" w:hAnsi="Wingdings"/>
      </w:rPr>
    </w:lvl>
  </w:abstractNum>
  <w:abstractNum w:abstractNumId="3" w15:restartNumberingAfterBreak="0">
    <w:nsid w:val="08DD358B"/>
    <w:multiLevelType w:val="hybridMultilevel"/>
    <w:tmpl w:val="AE6E2EF8"/>
    <w:lvl w:ilvl="0" w:tplc="6DA8402A">
      <w:start w:val="1"/>
      <w:numFmt w:val="bullet"/>
      <w:lvlText w:val=""/>
      <w:lvlJc w:val="left"/>
      <w:pPr>
        <w:ind w:left="720" w:hanging="360"/>
      </w:pPr>
      <w:rPr>
        <w:rFonts w:hint="default" w:ascii="Symbol" w:hAnsi="Symbol"/>
      </w:rPr>
    </w:lvl>
    <w:lvl w:ilvl="1" w:tplc="130C310A">
      <w:start w:val="1"/>
      <w:numFmt w:val="bullet"/>
      <w:lvlText w:val="o"/>
      <w:lvlJc w:val="left"/>
      <w:pPr>
        <w:ind w:left="1440" w:hanging="360"/>
      </w:pPr>
      <w:rPr>
        <w:rFonts w:hint="default" w:ascii="Courier New" w:hAnsi="Courier New"/>
      </w:rPr>
    </w:lvl>
    <w:lvl w:ilvl="2" w:tplc="9592AAD2">
      <w:start w:val="1"/>
      <w:numFmt w:val="bullet"/>
      <w:lvlText w:val=""/>
      <w:lvlJc w:val="left"/>
      <w:pPr>
        <w:ind w:left="2160" w:hanging="360"/>
      </w:pPr>
      <w:rPr>
        <w:rFonts w:hint="default" w:ascii="Wingdings" w:hAnsi="Wingdings"/>
      </w:rPr>
    </w:lvl>
    <w:lvl w:ilvl="3" w:tplc="EF9A8F6A">
      <w:start w:val="1"/>
      <w:numFmt w:val="bullet"/>
      <w:lvlText w:val=""/>
      <w:lvlJc w:val="left"/>
      <w:pPr>
        <w:ind w:left="2880" w:hanging="360"/>
      </w:pPr>
      <w:rPr>
        <w:rFonts w:hint="default" w:ascii="Symbol" w:hAnsi="Symbol"/>
      </w:rPr>
    </w:lvl>
    <w:lvl w:ilvl="4" w:tplc="77A68806">
      <w:start w:val="1"/>
      <w:numFmt w:val="bullet"/>
      <w:lvlText w:val="o"/>
      <w:lvlJc w:val="left"/>
      <w:pPr>
        <w:ind w:left="3600" w:hanging="360"/>
      </w:pPr>
      <w:rPr>
        <w:rFonts w:hint="default" w:ascii="Courier New" w:hAnsi="Courier New"/>
      </w:rPr>
    </w:lvl>
    <w:lvl w:ilvl="5" w:tplc="D8469816">
      <w:start w:val="1"/>
      <w:numFmt w:val="bullet"/>
      <w:lvlText w:val=""/>
      <w:lvlJc w:val="left"/>
      <w:pPr>
        <w:ind w:left="4320" w:hanging="360"/>
      </w:pPr>
      <w:rPr>
        <w:rFonts w:hint="default" w:ascii="Wingdings" w:hAnsi="Wingdings"/>
      </w:rPr>
    </w:lvl>
    <w:lvl w:ilvl="6" w:tplc="199E2924">
      <w:start w:val="1"/>
      <w:numFmt w:val="bullet"/>
      <w:lvlText w:val=""/>
      <w:lvlJc w:val="left"/>
      <w:pPr>
        <w:ind w:left="5040" w:hanging="360"/>
      </w:pPr>
      <w:rPr>
        <w:rFonts w:hint="default" w:ascii="Symbol" w:hAnsi="Symbol"/>
      </w:rPr>
    </w:lvl>
    <w:lvl w:ilvl="7" w:tplc="BB8C6196">
      <w:start w:val="1"/>
      <w:numFmt w:val="bullet"/>
      <w:lvlText w:val="o"/>
      <w:lvlJc w:val="left"/>
      <w:pPr>
        <w:ind w:left="5760" w:hanging="360"/>
      </w:pPr>
      <w:rPr>
        <w:rFonts w:hint="default" w:ascii="Courier New" w:hAnsi="Courier New"/>
      </w:rPr>
    </w:lvl>
    <w:lvl w:ilvl="8" w:tplc="3E00FAE0">
      <w:start w:val="1"/>
      <w:numFmt w:val="bullet"/>
      <w:lvlText w:val=""/>
      <w:lvlJc w:val="left"/>
      <w:pPr>
        <w:ind w:left="6480" w:hanging="360"/>
      </w:pPr>
      <w:rPr>
        <w:rFonts w:hint="default" w:ascii="Wingdings" w:hAnsi="Wingdings"/>
      </w:rPr>
    </w:lvl>
  </w:abstractNum>
  <w:abstractNum w:abstractNumId="4" w15:restartNumberingAfterBreak="0">
    <w:nsid w:val="08E72F3E"/>
    <w:multiLevelType w:val="hybridMultilevel"/>
    <w:tmpl w:val="1AD26E24"/>
    <w:lvl w:ilvl="0" w:tplc="C36802FA">
      <w:start w:val="1"/>
      <w:numFmt w:val="bullet"/>
      <w:lvlText w:val=""/>
      <w:lvlJc w:val="left"/>
      <w:pPr>
        <w:ind w:left="720" w:hanging="360"/>
      </w:pPr>
      <w:rPr>
        <w:rFonts w:hint="default" w:ascii="Symbol" w:hAnsi="Symbol"/>
      </w:rPr>
    </w:lvl>
    <w:lvl w:ilvl="1" w:tplc="690416F2">
      <w:start w:val="1"/>
      <w:numFmt w:val="bullet"/>
      <w:lvlText w:val="o"/>
      <w:lvlJc w:val="left"/>
      <w:pPr>
        <w:ind w:left="1440" w:hanging="360"/>
      </w:pPr>
      <w:rPr>
        <w:rFonts w:hint="default" w:ascii="Courier New" w:hAnsi="Courier New"/>
      </w:rPr>
    </w:lvl>
    <w:lvl w:ilvl="2" w:tplc="C672A7C2">
      <w:start w:val="1"/>
      <w:numFmt w:val="bullet"/>
      <w:lvlText w:val=""/>
      <w:lvlJc w:val="left"/>
      <w:pPr>
        <w:ind w:left="2160" w:hanging="360"/>
      </w:pPr>
      <w:rPr>
        <w:rFonts w:hint="default" w:ascii="Wingdings" w:hAnsi="Wingdings"/>
      </w:rPr>
    </w:lvl>
    <w:lvl w:ilvl="3" w:tplc="279E63A0">
      <w:start w:val="1"/>
      <w:numFmt w:val="bullet"/>
      <w:lvlText w:val=""/>
      <w:lvlJc w:val="left"/>
      <w:pPr>
        <w:ind w:left="2880" w:hanging="360"/>
      </w:pPr>
      <w:rPr>
        <w:rFonts w:hint="default" w:ascii="Symbol" w:hAnsi="Symbol"/>
      </w:rPr>
    </w:lvl>
    <w:lvl w:ilvl="4" w:tplc="4B22E29C">
      <w:start w:val="1"/>
      <w:numFmt w:val="bullet"/>
      <w:lvlText w:val="o"/>
      <w:lvlJc w:val="left"/>
      <w:pPr>
        <w:ind w:left="3600" w:hanging="360"/>
      </w:pPr>
      <w:rPr>
        <w:rFonts w:hint="default" w:ascii="Courier New" w:hAnsi="Courier New"/>
      </w:rPr>
    </w:lvl>
    <w:lvl w:ilvl="5" w:tplc="1C007D16">
      <w:start w:val="1"/>
      <w:numFmt w:val="bullet"/>
      <w:lvlText w:val=""/>
      <w:lvlJc w:val="left"/>
      <w:pPr>
        <w:ind w:left="4320" w:hanging="360"/>
      </w:pPr>
      <w:rPr>
        <w:rFonts w:hint="default" w:ascii="Wingdings" w:hAnsi="Wingdings"/>
      </w:rPr>
    </w:lvl>
    <w:lvl w:ilvl="6" w:tplc="2BF82A96">
      <w:start w:val="1"/>
      <w:numFmt w:val="bullet"/>
      <w:lvlText w:val=""/>
      <w:lvlJc w:val="left"/>
      <w:pPr>
        <w:ind w:left="5040" w:hanging="360"/>
      </w:pPr>
      <w:rPr>
        <w:rFonts w:hint="default" w:ascii="Symbol" w:hAnsi="Symbol"/>
      </w:rPr>
    </w:lvl>
    <w:lvl w:ilvl="7" w:tplc="205EF826">
      <w:start w:val="1"/>
      <w:numFmt w:val="bullet"/>
      <w:lvlText w:val="o"/>
      <w:lvlJc w:val="left"/>
      <w:pPr>
        <w:ind w:left="5760" w:hanging="360"/>
      </w:pPr>
      <w:rPr>
        <w:rFonts w:hint="default" w:ascii="Courier New" w:hAnsi="Courier New"/>
      </w:rPr>
    </w:lvl>
    <w:lvl w:ilvl="8" w:tplc="555620B6">
      <w:start w:val="1"/>
      <w:numFmt w:val="bullet"/>
      <w:lvlText w:val=""/>
      <w:lvlJc w:val="left"/>
      <w:pPr>
        <w:ind w:left="6480" w:hanging="360"/>
      </w:pPr>
      <w:rPr>
        <w:rFonts w:hint="default" w:ascii="Wingdings" w:hAnsi="Wingdings"/>
      </w:rPr>
    </w:lvl>
  </w:abstractNum>
  <w:abstractNum w:abstractNumId="5" w15:restartNumberingAfterBreak="0">
    <w:nsid w:val="09B21C36"/>
    <w:multiLevelType w:val="hybridMultilevel"/>
    <w:tmpl w:val="FFFFFFFF"/>
    <w:lvl w:ilvl="0" w:tplc="F7BCA59E">
      <w:start w:val="1"/>
      <w:numFmt w:val="bullet"/>
      <w:lvlText w:val=""/>
      <w:lvlJc w:val="left"/>
      <w:pPr>
        <w:ind w:left="720" w:hanging="360"/>
      </w:pPr>
      <w:rPr>
        <w:rFonts w:hint="default" w:ascii="Symbol" w:hAnsi="Symbol"/>
      </w:rPr>
    </w:lvl>
    <w:lvl w:ilvl="1" w:tplc="165C44A8">
      <w:start w:val="1"/>
      <w:numFmt w:val="bullet"/>
      <w:lvlText w:val="o"/>
      <w:lvlJc w:val="left"/>
      <w:pPr>
        <w:ind w:left="1440" w:hanging="360"/>
      </w:pPr>
      <w:rPr>
        <w:rFonts w:hint="default" w:ascii="Courier New" w:hAnsi="Courier New"/>
      </w:rPr>
    </w:lvl>
    <w:lvl w:ilvl="2" w:tplc="46DCD3C6">
      <w:start w:val="1"/>
      <w:numFmt w:val="bullet"/>
      <w:lvlText w:val=""/>
      <w:lvlJc w:val="left"/>
      <w:pPr>
        <w:ind w:left="2160" w:hanging="360"/>
      </w:pPr>
      <w:rPr>
        <w:rFonts w:hint="default" w:ascii="Wingdings" w:hAnsi="Wingdings"/>
      </w:rPr>
    </w:lvl>
    <w:lvl w:ilvl="3" w:tplc="0F8857F6">
      <w:start w:val="1"/>
      <w:numFmt w:val="bullet"/>
      <w:lvlText w:val=""/>
      <w:lvlJc w:val="left"/>
      <w:pPr>
        <w:ind w:left="2880" w:hanging="360"/>
      </w:pPr>
      <w:rPr>
        <w:rFonts w:hint="default" w:ascii="Symbol" w:hAnsi="Symbol"/>
      </w:rPr>
    </w:lvl>
    <w:lvl w:ilvl="4" w:tplc="CC020300">
      <w:start w:val="1"/>
      <w:numFmt w:val="bullet"/>
      <w:lvlText w:val="o"/>
      <w:lvlJc w:val="left"/>
      <w:pPr>
        <w:ind w:left="3600" w:hanging="360"/>
      </w:pPr>
      <w:rPr>
        <w:rFonts w:hint="default" w:ascii="Courier New" w:hAnsi="Courier New"/>
      </w:rPr>
    </w:lvl>
    <w:lvl w:ilvl="5" w:tplc="69928010">
      <w:start w:val="1"/>
      <w:numFmt w:val="bullet"/>
      <w:lvlText w:val=""/>
      <w:lvlJc w:val="left"/>
      <w:pPr>
        <w:ind w:left="4320" w:hanging="360"/>
      </w:pPr>
      <w:rPr>
        <w:rFonts w:hint="default" w:ascii="Wingdings" w:hAnsi="Wingdings"/>
      </w:rPr>
    </w:lvl>
    <w:lvl w:ilvl="6" w:tplc="804097F2">
      <w:start w:val="1"/>
      <w:numFmt w:val="bullet"/>
      <w:lvlText w:val=""/>
      <w:lvlJc w:val="left"/>
      <w:pPr>
        <w:ind w:left="5040" w:hanging="360"/>
      </w:pPr>
      <w:rPr>
        <w:rFonts w:hint="default" w:ascii="Symbol" w:hAnsi="Symbol"/>
      </w:rPr>
    </w:lvl>
    <w:lvl w:ilvl="7" w:tplc="9196AFD4">
      <w:start w:val="1"/>
      <w:numFmt w:val="bullet"/>
      <w:lvlText w:val="o"/>
      <w:lvlJc w:val="left"/>
      <w:pPr>
        <w:ind w:left="5760" w:hanging="360"/>
      </w:pPr>
      <w:rPr>
        <w:rFonts w:hint="default" w:ascii="Courier New" w:hAnsi="Courier New"/>
      </w:rPr>
    </w:lvl>
    <w:lvl w:ilvl="8" w:tplc="D0F28930">
      <w:start w:val="1"/>
      <w:numFmt w:val="bullet"/>
      <w:lvlText w:val=""/>
      <w:lvlJc w:val="left"/>
      <w:pPr>
        <w:ind w:left="6480" w:hanging="360"/>
      </w:pPr>
      <w:rPr>
        <w:rFonts w:hint="default" w:ascii="Wingdings" w:hAnsi="Wingdings"/>
      </w:rPr>
    </w:lvl>
  </w:abstractNum>
  <w:abstractNum w:abstractNumId="6" w15:restartNumberingAfterBreak="0">
    <w:nsid w:val="0DC2733E"/>
    <w:multiLevelType w:val="hybridMultilevel"/>
    <w:tmpl w:val="E60606A6"/>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0DFD509E"/>
    <w:multiLevelType w:val="hybridMultilevel"/>
    <w:tmpl w:val="15328570"/>
    <w:lvl w:ilvl="0" w:tplc="98C40F36">
      <w:start w:val="1"/>
      <w:numFmt w:val="bullet"/>
      <w:lvlText w:val=""/>
      <w:lvlJc w:val="left"/>
      <w:pPr>
        <w:ind w:left="720" w:hanging="360"/>
      </w:pPr>
      <w:rPr>
        <w:rFonts w:hint="default" w:ascii="Symbol" w:hAnsi="Symbol"/>
      </w:rPr>
    </w:lvl>
    <w:lvl w:ilvl="1" w:tplc="C9008C08">
      <w:start w:val="1"/>
      <w:numFmt w:val="bullet"/>
      <w:lvlText w:val="o"/>
      <w:lvlJc w:val="left"/>
      <w:pPr>
        <w:ind w:left="1440" w:hanging="360"/>
      </w:pPr>
      <w:rPr>
        <w:rFonts w:hint="default" w:ascii="Courier New" w:hAnsi="Courier New"/>
      </w:rPr>
    </w:lvl>
    <w:lvl w:ilvl="2" w:tplc="B718B04C">
      <w:start w:val="1"/>
      <w:numFmt w:val="bullet"/>
      <w:lvlText w:val=""/>
      <w:lvlJc w:val="left"/>
      <w:pPr>
        <w:ind w:left="2160" w:hanging="360"/>
      </w:pPr>
      <w:rPr>
        <w:rFonts w:hint="default" w:ascii="Wingdings" w:hAnsi="Wingdings"/>
      </w:rPr>
    </w:lvl>
    <w:lvl w:ilvl="3" w:tplc="044C3BB6">
      <w:start w:val="1"/>
      <w:numFmt w:val="bullet"/>
      <w:lvlText w:val=""/>
      <w:lvlJc w:val="left"/>
      <w:pPr>
        <w:ind w:left="2880" w:hanging="360"/>
      </w:pPr>
      <w:rPr>
        <w:rFonts w:hint="default" w:ascii="Symbol" w:hAnsi="Symbol"/>
      </w:rPr>
    </w:lvl>
    <w:lvl w:ilvl="4" w:tplc="23A4D1DA">
      <w:start w:val="1"/>
      <w:numFmt w:val="bullet"/>
      <w:lvlText w:val="o"/>
      <w:lvlJc w:val="left"/>
      <w:pPr>
        <w:ind w:left="3600" w:hanging="360"/>
      </w:pPr>
      <w:rPr>
        <w:rFonts w:hint="default" w:ascii="Courier New" w:hAnsi="Courier New"/>
      </w:rPr>
    </w:lvl>
    <w:lvl w:ilvl="5" w:tplc="2D4E9672">
      <w:start w:val="1"/>
      <w:numFmt w:val="bullet"/>
      <w:lvlText w:val=""/>
      <w:lvlJc w:val="left"/>
      <w:pPr>
        <w:ind w:left="4320" w:hanging="360"/>
      </w:pPr>
      <w:rPr>
        <w:rFonts w:hint="default" w:ascii="Wingdings" w:hAnsi="Wingdings"/>
      </w:rPr>
    </w:lvl>
    <w:lvl w:ilvl="6" w:tplc="25B03756">
      <w:start w:val="1"/>
      <w:numFmt w:val="bullet"/>
      <w:lvlText w:val=""/>
      <w:lvlJc w:val="left"/>
      <w:pPr>
        <w:ind w:left="5040" w:hanging="360"/>
      </w:pPr>
      <w:rPr>
        <w:rFonts w:hint="default" w:ascii="Symbol" w:hAnsi="Symbol"/>
      </w:rPr>
    </w:lvl>
    <w:lvl w:ilvl="7" w:tplc="2FDA4BD2">
      <w:start w:val="1"/>
      <w:numFmt w:val="bullet"/>
      <w:lvlText w:val="o"/>
      <w:lvlJc w:val="left"/>
      <w:pPr>
        <w:ind w:left="5760" w:hanging="360"/>
      </w:pPr>
      <w:rPr>
        <w:rFonts w:hint="default" w:ascii="Courier New" w:hAnsi="Courier New"/>
      </w:rPr>
    </w:lvl>
    <w:lvl w:ilvl="8" w:tplc="504E47EC">
      <w:start w:val="1"/>
      <w:numFmt w:val="bullet"/>
      <w:lvlText w:val=""/>
      <w:lvlJc w:val="left"/>
      <w:pPr>
        <w:ind w:left="6480" w:hanging="360"/>
      </w:pPr>
      <w:rPr>
        <w:rFonts w:hint="default" w:ascii="Wingdings" w:hAnsi="Wingdings"/>
      </w:rPr>
    </w:lvl>
  </w:abstractNum>
  <w:abstractNum w:abstractNumId="8" w15:restartNumberingAfterBreak="0">
    <w:nsid w:val="161D1C1E"/>
    <w:multiLevelType w:val="hybridMultilevel"/>
    <w:tmpl w:val="E288004A"/>
    <w:lvl w:ilvl="0" w:tplc="924CE63A">
      <w:start w:val="1"/>
      <w:numFmt w:val="bullet"/>
      <w:lvlText w:val=""/>
      <w:lvlJc w:val="left"/>
      <w:pPr>
        <w:ind w:left="720" w:hanging="360"/>
      </w:pPr>
      <w:rPr>
        <w:rFonts w:hint="default" w:ascii="Symbol" w:hAnsi="Symbol"/>
      </w:rPr>
    </w:lvl>
    <w:lvl w:ilvl="1" w:tplc="DBAA9456">
      <w:start w:val="1"/>
      <w:numFmt w:val="bullet"/>
      <w:lvlText w:val="o"/>
      <w:lvlJc w:val="left"/>
      <w:pPr>
        <w:ind w:left="1440" w:hanging="360"/>
      </w:pPr>
      <w:rPr>
        <w:rFonts w:hint="default" w:ascii="Courier New" w:hAnsi="Courier New"/>
      </w:rPr>
    </w:lvl>
    <w:lvl w:ilvl="2" w:tplc="4580A7DE">
      <w:start w:val="1"/>
      <w:numFmt w:val="bullet"/>
      <w:lvlText w:val=""/>
      <w:lvlJc w:val="left"/>
      <w:pPr>
        <w:ind w:left="2160" w:hanging="360"/>
      </w:pPr>
      <w:rPr>
        <w:rFonts w:hint="default" w:ascii="Wingdings" w:hAnsi="Wingdings"/>
      </w:rPr>
    </w:lvl>
    <w:lvl w:ilvl="3" w:tplc="99C6EFC4">
      <w:start w:val="1"/>
      <w:numFmt w:val="bullet"/>
      <w:lvlText w:val=""/>
      <w:lvlJc w:val="left"/>
      <w:pPr>
        <w:ind w:left="2880" w:hanging="360"/>
      </w:pPr>
      <w:rPr>
        <w:rFonts w:hint="default" w:ascii="Symbol" w:hAnsi="Symbol"/>
      </w:rPr>
    </w:lvl>
    <w:lvl w:ilvl="4" w:tplc="F952507C">
      <w:start w:val="1"/>
      <w:numFmt w:val="bullet"/>
      <w:lvlText w:val="o"/>
      <w:lvlJc w:val="left"/>
      <w:pPr>
        <w:ind w:left="3600" w:hanging="360"/>
      </w:pPr>
      <w:rPr>
        <w:rFonts w:hint="default" w:ascii="Courier New" w:hAnsi="Courier New"/>
      </w:rPr>
    </w:lvl>
    <w:lvl w:ilvl="5" w:tplc="31A637A6">
      <w:start w:val="1"/>
      <w:numFmt w:val="bullet"/>
      <w:lvlText w:val=""/>
      <w:lvlJc w:val="left"/>
      <w:pPr>
        <w:ind w:left="4320" w:hanging="360"/>
      </w:pPr>
      <w:rPr>
        <w:rFonts w:hint="default" w:ascii="Wingdings" w:hAnsi="Wingdings"/>
      </w:rPr>
    </w:lvl>
    <w:lvl w:ilvl="6" w:tplc="5DF024FC">
      <w:start w:val="1"/>
      <w:numFmt w:val="bullet"/>
      <w:lvlText w:val=""/>
      <w:lvlJc w:val="left"/>
      <w:pPr>
        <w:ind w:left="5040" w:hanging="360"/>
      </w:pPr>
      <w:rPr>
        <w:rFonts w:hint="default" w:ascii="Symbol" w:hAnsi="Symbol"/>
      </w:rPr>
    </w:lvl>
    <w:lvl w:ilvl="7" w:tplc="5778F720">
      <w:start w:val="1"/>
      <w:numFmt w:val="bullet"/>
      <w:lvlText w:val="o"/>
      <w:lvlJc w:val="left"/>
      <w:pPr>
        <w:ind w:left="5760" w:hanging="360"/>
      </w:pPr>
      <w:rPr>
        <w:rFonts w:hint="default" w:ascii="Courier New" w:hAnsi="Courier New"/>
      </w:rPr>
    </w:lvl>
    <w:lvl w:ilvl="8" w:tplc="4156D30A">
      <w:start w:val="1"/>
      <w:numFmt w:val="bullet"/>
      <w:lvlText w:val=""/>
      <w:lvlJc w:val="left"/>
      <w:pPr>
        <w:ind w:left="6480" w:hanging="360"/>
      </w:pPr>
      <w:rPr>
        <w:rFonts w:hint="default" w:ascii="Wingdings" w:hAnsi="Wingdings"/>
      </w:rPr>
    </w:lvl>
  </w:abstractNum>
  <w:abstractNum w:abstractNumId="9" w15:restartNumberingAfterBreak="0">
    <w:nsid w:val="176A75D5"/>
    <w:multiLevelType w:val="hybridMultilevel"/>
    <w:tmpl w:val="7C8C82E2"/>
    <w:lvl w:ilvl="0" w:tplc="799E238A">
      <w:start w:val="1"/>
      <w:numFmt w:val="bullet"/>
      <w:lvlText w:val=""/>
      <w:lvlJc w:val="left"/>
      <w:pPr>
        <w:ind w:left="720" w:hanging="360"/>
      </w:pPr>
      <w:rPr>
        <w:rFonts w:hint="default" w:ascii="Symbol" w:hAnsi="Symbol"/>
      </w:rPr>
    </w:lvl>
    <w:lvl w:ilvl="1" w:tplc="AA1A1E3E">
      <w:start w:val="1"/>
      <w:numFmt w:val="bullet"/>
      <w:lvlText w:val="o"/>
      <w:lvlJc w:val="left"/>
      <w:pPr>
        <w:ind w:left="1440" w:hanging="360"/>
      </w:pPr>
      <w:rPr>
        <w:rFonts w:hint="default" w:ascii="Courier New" w:hAnsi="Courier New"/>
      </w:rPr>
    </w:lvl>
    <w:lvl w:ilvl="2" w:tplc="B086AC90">
      <w:start w:val="1"/>
      <w:numFmt w:val="bullet"/>
      <w:lvlText w:val=""/>
      <w:lvlJc w:val="left"/>
      <w:pPr>
        <w:ind w:left="2160" w:hanging="360"/>
      </w:pPr>
      <w:rPr>
        <w:rFonts w:hint="default" w:ascii="Wingdings" w:hAnsi="Wingdings"/>
      </w:rPr>
    </w:lvl>
    <w:lvl w:ilvl="3" w:tplc="924011BC">
      <w:start w:val="1"/>
      <w:numFmt w:val="bullet"/>
      <w:lvlText w:val=""/>
      <w:lvlJc w:val="left"/>
      <w:pPr>
        <w:ind w:left="2880" w:hanging="360"/>
      </w:pPr>
      <w:rPr>
        <w:rFonts w:hint="default" w:ascii="Symbol" w:hAnsi="Symbol"/>
      </w:rPr>
    </w:lvl>
    <w:lvl w:ilvl="4" w:tplc="D758FE36">
      <w:start w:val="1"/>
      <w:numFmt w:val="bullet"/>
      <w:lvlText w:val="o"/>
      <w:lvlJc w:val="left"/>
      <w:pPr>
        <w:ind w:left="3600" w:hanging="360"/>
      </w:pPr>
      <w:rPr>
        <w:rFonts w:hint="default" w:ascii="Courier New" w:hAnsi="Courier New"/>
      </w:rPr>
    </w:lvl>
    <w:lvl w:ilvl="5" w:tplc="18943920">
      <w:start w:val="1"/>
      <w:numFmt w:val="bullet"/>
      <w:lvlText w:val=""/>
      <w:lvlJc w:val="left"/>
      <w:pPr>
        <w:ind w:left="4320" w:hanging="360"/>
      </w:pPr>
      <w:rPr>
        <w:rFonts w:hint="default" w:ascii="Wingdings" w:hAnsi="Wingdings"/>
      </w:rPr>
    </w:lvl>
    <w:lvl w:ilvl="6" w:tplc="FDF4421E">
      <w:start w:val="1"/>
      <w:numFmt w:val="bullet"/>
      <w:lvlText w:val=""/>
      <w:lvlJc w:val="left"/>
      <w:pPr>
        <w:ind w:left="5040" w:hanging="360"/>
      </w:pPr>
      <w:rPr>
        <w:rFonts w:hint="default" w:ascii="Symbol" w:hAnsi="Symbol"/>
      </w:rPr>
    </w:lvl>
    <w:lvl w:ilvl="7" w:tplc="EC0AE42A">
      <w:start w:val="1"/>
      <w:numFmt w:val="bullet"/>
      <w:lvlText w:val="o"/>
      <w:lvlJc w:val="left"/>
      <w:pPr>
        <w:ind w:left="5760" w:hanging="360"/>
      </w:pPr>
      <w:rPr>
        <w:rFonts w:hint="default" w:ascii="Courier New" w:hAnsi="Courier New"/>
      </w:rPr>
    </w:lvl>
    <w:lvl w:ilvl="8" w:tplc="E24C203A">
      <w:start w:val="1"/>
      <w:numFmt w:val="bullet"/>
      <w:lvlText w:val=""/>
      <w:lvlJc w:val="left"/>
      <w:pPr>
        <w:ind w:left="6480" w:hanging="360"/>
      </w:pPr>
      <w:rPr>
        <w:rFonts w:hint="default" w:ascii="Wingdings" w:hAnsi="Wingdings"/>
      </w:rPr>
    </w:lvl>
  </w:abstractNum>
  <w:abstractNum w:abstractNumId="10" w15:restartNumberingAfterBreak="0">
    <w:nsid w:val="1EE5698B"/>
    <w:multiLevelType w:val="hybridMultilevel"/>
    <w:tmpl w:val="98D24928"/>
    <w:lvl w:ilvl="0" w:tplc="D12E7EBE">
      <w:start w:val="1"/>
      <w:numFmt w:val="bullet"/>
      <w:lvlText w:val=""/>
      <w:lvlJc w:val="left"/>
      <w:pPr>
        <w:ind w:left="720" w:hanging="360"/>
      </w:pPr>
      <w:rPr>
        <w:rFonts w:hint="default" w:ascii="Symbol" w:hAnsi="Symbol"/>
      </w:rPr>
    </w:lvl>
    <w:lvl w:ilvl="1" w:tplc="BB2060D6">
      <w:start w:val="1"/>
      <w:numFmt w:val="bullet"/>
      <w:lvlText w:val="o"/>
      <w:lvlJc w:val="left"/>
      <w:pPr>
        <w:ind w:left="1440" w:hanging="360"/>
      </w:pPr>
      <w:rPr>
        <w:rFonts w:hint="default" w:ascii="Courier New" w:hAnsi="Courier New"/>
      </w:rPr>
    </w:lvl>
    <w:lvl w:ilvl="2" w:tplc="783ABA60">
      <w:start w:val="1"/>
      <w:numFmt w:val="bullet"/>
      <w:lvlText w:val=""/>
      <w:lvlJc w:val="left"/>
      <w:pPr>
        <w:ind w:left="2160" w:hanging="360"/>
      </w:pPr>
      <w:rPr>
        <w:rFonts w:hint="default" w:ascii="Wingdings" w:hAnsi="Wingdings"/>
      </w:rPr>
    </w:lvl>
    <w:lvl w:ilvl="3" w:tplc="8272C316">
      <w:start w:val="1"/>
      <w:numFmt w:val="bullet"/>
      <w:lvlText w:val=""/>
      <w:lvlJc w:val="left"/>
      <w:pPr>
        <w:ind w:left="2880" w:hanging="360"/>
      </w:pPr>
      <w:rPr>
        <w:rFonts w:hint="default" w:ascii="Symbol" w:hAnsi="Symbol"/>
      </w:rPr>
    </w:lvl>
    <w:lvl w:ilvl="4" w:tplc="C15C7872">
      <w:start w:val="1"/>
      <w:numFmt w:val="bullet"/>
      <w:lvlText w:val="o"/>
      <w:lvlJc w:val="left"/>
      <w:pPr>
        <w:ind w:left="3600" w:hanging="360"/>
      </w:pPr>
      <w:rPr>
        <w:rFonts w:hint="default" w:ascii="Courier New" w:hAnsi="Courier New"/>
      </w:rPr>
    </w:lvl>
    <w:lvl w:ilvl="5" w:tplc="0CAC9BCA">
      <w:start w:val="1"/>
      <w:numFmt w:val="bullet"/>
      <w:lvlText w:val=""/>
      <w:lvlJc w:val="left"/>
      <w:pPr>
        <w:ind w:left="4320" w:hanging="360"/>
      </w:pPr>
      <w:rPr>
        <w:rFonts w:hint="default" w:ascii="Wingdings" w:hAnsi="Wingdings"/>
      </w:rPr>
    </w:lvl>
    <w:lvl w:ilvl="6" w:tplc="3864E104">
      <w:start w:val="1"/>
      <w:numFmt w:val="bullet"/>
      <w:lvlText w:val=""/>
      <w:lvlJc w:val="left"/>
      <w:pPr>
        <w:ind w:left="5040" w:hanging="360"/>
      </w:pPr>
      <w:rPr>
        <w:rFonts w:hint="default" w:ascii="Symbol" w:hAnsi="Symbol"/>
      </w:rPr>
    </w:lvl>
    <w:lvl w:ilvl="7" w:tplc="D85600BC">
      <w:start w:val="1"/>
      <w:numFmt w:val="bullet"/>
      <w:lvlText w:val="o"/>
      <w:lvlJc w:val="left"/>
      <w:pPr>
        <w:ind w:left="5760" w:hanging="360"/>
      </w:pPr>
      <w:rPr>
        <w:rFonts w:hint="default" w:ascii="Courier New" w:hAnsi="Courier New"/>
      </w:rPr>
    </w:lvl>
    <w:lvl w:ilvl="8" w:tplc="7B841150">
      <w:start w:val="1"/>
      <w:numFmt w:val="bullet"/>
      <w:lvlText w:val=""/>
      <w:lvlJc w:val="left"/>
      <w:pPr>
        <w:ind w:left="6480" w:hanging="360"/>
      </w:pPr>
      <w:rPr>
        <w:rFonts w:hint="default" w:ascii="Wingdings" w:hAnsi="Wingdings"/>
      </w:rPr>
    </w:lvl>
  </w:abstractNum>
  <w:abstractNum w:abstractNumId="11" w15:restartNumberingAfterBreak="0">
    <w:nsid w:val="1EE9770D"/>
    <w:multiLevelType w:val="hybridMultilevel"/>
    <w:tmpl w:val="FFFFFFFF"/>
    <w:lvl w:ilvl="0" w:tplc="FE04685C">
      <w:start w:val="1"/>
      <w:numFmt w:val="bullet"/>
      <w:lvlText w:val=""/>
      <w:lvlJc w:val="left"/>
      <w:pPr>
        <w:ind w:left="720" w:hanging="360"/>
      </w:pPr>
      <w:rPr>
        <w:rFonts w:hint="default" w:ascii="Symbol" w:hAnsi="Symbol"/>
      </w:rPr>
    </w:lvl>
    <w:lvl w:ilvl="1" w:tplc="F048BFDA">
      <w:start w:val="1"/>
      <w:numFmt w:val="bullet"/>
      <w:lvlText w:val="o"/>
      <w:lvlJc w:val="left"/>
      <w:pPr>
        <w:ind w:left="1440" w:hanging="360"/>
      </w:pPr>
      <w:rPr>
        <w:rFonts w:hint="default" w:ascii="Courier New" w:hAnsi="Courier New"/>
      </w:rPr>
    </w:lvl>
    <w:lvl w:ilvl="2" w:tplc="AD02D5B8">
      <w:start w:val="1"/>
      <w:numFmt w:val="bullet"/>
      <w:lvlText w:val=""/>
      <w:lvlJc w:val="left"/>
      <w:pPr>
        <w:ind w:left="2160" w:hanging="360"/>
      </w:pPr>
      <w:rPr>
        <w:rFonts w:hint="default" w:ascii="Wingdings" w:hAnsi="Wingdings"/>
      </w:rPr>
    </w:lvl>
    <w:lvl w:ilvl="3" w:tplc="91F020D4">
      <w:start w:val="1"/>
      <w:numFmt w:val="bullet"/>
      <w:lvlText w:val=""/>
      <w:lvlJc w:val="left"/>
      <w:pPr>
        <w:ind w:left="2880" w:hanging="360"/>
      </w:pPr>
      <w:rPr>
        <w:rFonts w:hint="default" w:ascii="Symbol" w:hAnsi="Symbol"/>
      </w:rPr>
    </w:lvl>
    <w:lvl w:ilvl="4" w:tplc="EBDE291E">
      <w:start w:val="1"/>
      <w:numFmt w:val="bullet"/>
      <w:lvlText w:val="o"/>
      <w:lvlJc w:val="left"/>
      <w:pPr>
        <w:ind w:left="3600" w:hanging="360"/>
      </w:pPr>
      <w:rPr>
        <w:rFonts w:hint="default" w:ascii="Courier New" w:hAnsi="Courier New"/>
      </w:rPr>
    </w:lvl>
    <w:lvl w:ilvl="5" w:tplc="D8806846">
      <w:start w:val="1"/>
      <w:numFmt w:val="bullet"/>
      <w:lvlText w:val=""/>
      <w:lvlJc w:val="left"/>
      <w:pPr>
        <w:ind w:left="4320" w:hanging="360"/>
      </w:pPr>
      <w:rPr>
        <w:rFonts w:hint="default" w:ascii="Wingdings" w:hAnsi="Wingdings"/>
      </w:rPr>
    </w:lvl>
    <w:lvl w:ilvl="6" w:tplc="C8E0EE60">
      <w:start w:val="1"/>
      <w:numFmt w:val="bullet"/>
      <w:lvlText w:val=""/>
      <w:lvlJc w:val="left"/>
      <w:pPr>
        <w:ind w:left="5040" w:hanging="360"/>
      </w:pPr>
      <w:rPr>
        <w:rFonts w:hint="default" w:ascii="Symbol" w:hAnsi="Symbol"/>
      </w:rPr>
    </w:lvl>
    <w:lvl w:ilvl="7" w:tplc="7AB88BE2">
      <w:start w:val="1"/>
      <w:numFmt w:val="bullet"/>
      <w:lvlText w:val="o"/>
      <w:lvlJc w:val="left"/>
      <w:pPr>
        <w:ind w:left="5760" w:hanging="360"/>
      </w:pPr>
      <w:rPr>
        <w:rFonts w:hint="default" w:ascii="Courier New" w:hAnsi="Courier New"/>
      </w:rPr>
    </w:lvl>
    <w:lvl w:ilvl="8" w:tplc="C2DA98DE">
      <w:start w:val="1"/>
      <w:numFmt w:val="bullet"/>
      <w:lvlText w:val=""/>
      <w:lvlJc w:val="left"/>
      <w:pPr>
        <w:ind w:left="6480" w:hanging="360"/>
      </w:pPr>
      <w:rPr>
        <w:rFonts w:hint="default" w:ascii="Wingdings" w:hAnsi="Wingdings"/>
      </w:rPr>
    </w:lvl>
  </w:abstractNum>
  <w:abstractNum w:abstractNumId="12" w15:restartNumberingAfterBreak="0">
    <w:nsid w:val="24F4577C"/>
    <w:multiLevelType w:val="hybridMultilevel"/>
    <w:tmpl w:val="FF54CC76"/>
    <w:lvl w:ilvl="0" w:tplc="6EB0E588">
      <w:start w:val="1"/>
      <w:numFmt w:val="bullet"/>
      <w:lvlText w:val=""/>
      <w:lvlJc w:val="left"/>
      <w:pPr>
        <w:ind w:left="720" w:hanging="360"/>
      </w:pPr>
      <w:rPr>
        <w:rFonts w:hint="default" w:ascii="Symbol" w:hAnsi="Symbol"/>
      </w:rPr>
    </w:lvl>
    <w:lvl w:ilvl="1" w:tplc="1308790C">
      <w:start w:val="1"/>
      <w:numFmt w:val="bullet"/>
      <w:lvlText w:val="o"/>
      <w:lvlJc w:val="left"/>
      <w:pPr>
        <w:ind w:left="1440" w:hanging="360"/>
      </w:pPr>
      <w:rPr>
        <w:rFonts w:hint="default" w:ascii="Courier New" w:hAnsi="Courier New"/>
      </w:rPr>
    </w:lvl>
    <w:lvl w:ilvl="2" w:tplc="6470A01C">
      <w:start w:val="1"/>
      <w:numFmt w:val="bullet"/>
      <w:lvlText w:val=""/>
      <w:lvlJc w:val="left"/>
      <w:pPr>
        <w:ind w:left="2160" w:hanging="360"/>
      </w:pPr>
      <w:rPr>
        <w:rFonts w:hint="default" w:ascii="Wingdings" w:hAnsi="Wingdings"/>
      </w:rPr>
    </w:lvl>
    <w:lvl w:ilvl="3" w:tplc="DBDE9458">
      <w:start w:val="1"/>
      <w:numFmt w:val="bullet"/>
      <w:lvlText w:val=""/>
      <w:lvlJc w:val="left"/>
      <w:pPr>
        <w:ind w:left="2880" w:hanging="360"/>
      </w:pPr>
      <w:rPr>
        <w:rFonts w:hint="default" w:ascii="Symbol" w:hAnsi="Symbol"/>
      </w:rPr>
    </w:lvl>
    <w:lvl w:ilvl="4" w:tplc="87AC6F32">
      <w:start w:val="1"/>
      <w:numFmt w:val="bullet"/>
      <w:lvlText w:val="o"/>
      <w:lvlJc w:val="left"/>
      <w:pPr>
        <w:ind w:left="3600" w:hanging="360"/>
      </w:pPr>
      <w:rPr>
        <w:rFonts w:hint="default" w:ascii="Courier New" w:hAnsi="Courier New"/>
      </w:rPr>
    </w:lvl>
    <w:lvl w:ilvl="5" w:tplc="37C4B66C">
      <w:start w:val="1"/>
      <w:numFmt w:val="bullet"/>
      <w:lvlText w:val=""/>
      <w:lvlJc w:val="left"/>
      <w:pPr>
        <w:ind w:left="4320" w:hanging="360"/>
      </w:pPr>
      <w:rPr>
        <w:rFonts w:hint="default" w:ascii="Wingdings" w:hAnsi="Wingdings"/>
      </w:rPr>
    </w:lvl>
    <w:lvl w:ilvl="6" w:tplc="D212AC44">
      <w:start w:val="1"/>
      <w:numFmt w:val="bullet"/>
      <w:lvlText w:val=""/>
      <w:lvlJc w:val="left"/>
      <w:pPr>
        <w:ind w:left="5040" w:hanging="360"/>
      </w:pPr>
      <w:rPr>
        <w:rFonts w:hint="default" w:ascii="Symbol" w:hAnsi="Symbol"/>
      </w:rPr>
    </w:lvl>
    <w:lvl w:ilvl="7" w:tplc="463A8B58">
      <w:start w:val="1"/>
      <w:numFmt w:val="bullet"/>
      <w:lvlText w:val="o"/>
      <w:lvlJc w:val="left"/>
      <w:pPr>
        <w:ind w:left="5760" w:hanging="360"/>
      </w:pPr>
      <w:rPr>
        <w:rFonts w:hint="default" w:ascii="Courier New" w:hAnsi="Courier New"/>
      </w:rPr>
    </w:lvl>
    <w:lvl w:ilvl="8" w:tplc="3B966B8C">
      <w:start w:val="1"/>
      <w:numFmt w:val="bullet"/>
      <w:lvlText w:val=""/>
      <w:lvlJc w:val="left"/>
      <w:pPr>
        <w:ind w:left="6480" w:hanging="360"/>
      </w:pPr>
      <w:rPr>
        <w:rFonts w:hint="default" w:ascii="Wingdings" w:hAnsi="Wingdings"/>
      </w:rPr>
    </w:lvl>
  </w:abstractNum>
  <w:abstractNum w:abstractNumId="13" w15:restartNumberingAfterBreak="0">
    <w:nsid w:val="26764994"/>
    <w:multiLevelType w:val="hybridMultilevel"/>
    <w:tmpl w:val="EC0AC0C4"/>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27F358E1"/>
    <w:multiLevelType w:val="hybridMultilevel"/>
    <w:tmpl w:val="159C752A"/>
    <w:lvl w:ilvl="0" w:tplc="08130001">
      <w:start w:val="1"/>
      <w:numFmt w:val="bullet"/>
      <w:lvlText w:val=""/>
      <w:lvlJc w:val="left"/>
      <w:pPr>
        <w:ind w:left="720" w:hanging="360"/>
      </w:pPr>
      <w:rPr>
        <w:rFonts w:hint="default" w:ascii="Symbol" w:hAnsi="Symbol"/>
      </w:rPr>
    </w:lvl>
    <w:lvl w:ilvl="1" w:tplc="08130003" w:tentative="1">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15" w15:restartNumberingAfterBreak="0">
    <w:nsid w:val="2A2C192F"/>
    <w:multiLevelType w:val="hybridMultilevel"/>
    <w:tmpl w:val="AA02851A"/>
    <w:lvl w:ilvl="0" w:tplc="ABAEAF96">
      <w:start w:val="1"/>
      <w:numFmt w:val="bullet"/>
      <w:lvlText w:val=""/>
      <w:lvlJc w:val="left"/>
      <w:pPr>
        <w:ind w:left="720" w:hanging="360"/>
      </w:pPr>
      <w:rPr>
        <w:rFonts w:hint="default" w:ascii="Symbol" w:hAnsi="Symbol"/>
      </w:rPr>
    </w:lvl>
    <w:lvl w:ilvl="1" w:tplc="AC68A7C0">
      <w:start w:val="1"/>
      <w:numFmt w:val="bullet"/>
      <w:lvlText w:val="o"/>
      <w:lvlJc w:val="left"/>
      <w:pPr>
        <w:ind w:left="1440" w:hanging="360"/>
      </w:pPr>
      <w:rPr>
        <w:rFonts w:hint="default" w:ascii="Courier New" w:hAnsi="Courier New"/>
      </w:rPr>
    </w:lvl>
    <w:lvl w:ilvl="2" w:tplc="1092110A">
      <w:start w:val="1"/>
      <w:numFmt w:val="bullet"/>
      <w:lvlText w:val=""/>
      <w:lvlJc w:val="left"/>
      <w:pPr>
        <w:ind w:left="2160" w:hanging="360"/>
      </w:pPr>
      <w:rPr>
        <w:rFonts w:hint="default" w:ascii="Wingdings" w:hAnsi="Wingdings"/>
      </w:rPr>
    </w:lvl>
    <w:lvl w:ilvl="3" w:tplc="EC7284AC">
      <w:start w:val="1"/>
      <w:numFmt w:val="bullet"/>
      <w:lvlText w:val=""/>
      <w:lvlJc w:val="left"/>
      <w:pPr>
        <w:ind w:left="2880" w:hanging="360"/>
      </w:pPr>
      <w:rPr>
        <w:rFonts w:hint="default" w:ascii="Symbol" w:hAnsi="Symbol"/>
      </w:rPr>
    </w:lvl>
    <w:lvl w:ilvl="4" w:tplc="2AE857B6">
      <w:start w:val="1"/>
      <w:numFmt w:val="bullet"/>
      <w:lvlText w:val="o"/>
      <w:lvlJc w:val="left"/>
      <w:pPr>
        <w:ind w:left="3600" w:hanging="360"/>
      </w:pPr>
      <w:rPr>
        <w:rFonts w:hint="default" w:ascii="Courier New" w:hAnsi="Courier New"/>
      </w:rPr>
    </w:lvl>
    <w:lvl w:ilvl="5" w:tplc="3934FE3A">
      <w:start w:val="1"/>
      <w:numFmt w:val="bullet"/>
      <w:lvlText w:val=""/>
      <w:lvlJc w:val="left"/>
      <w:pPr>
        <w:ind w:left="4320" w:hanging="360"/>
      </w:pPr>
      <w:rPr>
        <w:rFonts w:hint="default" w:ascii="Wingdings" w:hAnsi="Wingdings"/>
      </w:rPr>
    </w:lvl>
    <w:lvl w:ilvl="6" w:tplc="AC608DB2">
      <w:start w:val="1"/>
      <w:numFmt w:val="bullet"/>
      <w:lvlText w:val=""/>
      <w:lvlJc w:val="left"/>
      <w:pPr>
        <w:ind w:left="5040" w:hanging="360"/>
      </w:pPr>
      <w:rPr>
        <w:rFonts w:hint="default" w:ascii="Symbol" w:hAnsi="Symbol"/>
      </w:rPr>
    </w:lvl>
    <w:lvl w:ilvl="7" w:tplc="54AA9400">
      <w:start w:val="1"/>
      <w:numFmt w:val="bullet"/>
      <w:lvlText w:val="o"/>
      <w:lvlJc w:val="left"/>
      <w:pPr>
        <w:ind w:left="5760" w:hanging="360"/>
      </w:pPr>
      <w:rPr>
        <w:rFonts w:hint="default" w:ascii="Courier New" w:hAnsi="Courier New"/>
      </w:rPr>
    </w:lvl>
    <w:lvl w:ilvl="8" w:tplc="2C0EA2B2">
      <w:start w:val="1"/>
      <w:numFmt w:val="bullet"/>
      <w:lvlText w:val=""/>
      <w:lvlJc w:val="left"/>
      <w:pPr>
        <w:ind w:left="6480" w:hanging="360"/>
      </w:pPr>
      <w:rPr>
        <w:rFonts w:hint="default" w:ascii="Wingdings" w:hAnsi="Wingdings"/>
      </w:rPr>
    </w:lvl>
  </w:abstractNum>
  <w:abstractNum w:abstractNumId="16" w15:restartNumberingAfterBreak="0">
    <w:nsid w:val="2B797FE7"/>
    <w:multiLevelType w:val="hybridMultilevel"/>
    <w:tmpl w:val="FFFFFFFF"/>
    <w:lvl w:ilvl="0" w:tplc="18D0542A">
      <w:start w:val="1"/>
      <w:numFmt w:val="bullet"/>
      <w:lvlText w:val=""/>
      <w:lvlJc w:val="left"/>
      <w:pPr>
        <w:ind w:left="720" w:hanging="360"/>
      </w:pPr>
      <w:rPr>
        <w:rFonts w:hint="default" w:ascii="Symbol" w:hAnsi="Symbol"/>
      </w:rPr>
    </w:lvl>
    <w:lvl w:ilvl="1" w:tplc="5840EB56">
      <w:start w:val="1"/>
      <w:numFmt w:val="bullet"/>
      <w:lvlText w:val="o"/>
      <w:lvlJc w:val="left"/>
      <w:pPr>
        <w:ind w:left="1440" w:hanging="360"/>
      </w:pPr>
      <w:rPr>
        <w:rFonts w:hint="default" w:ascii="Courier New" w:hAnsi="Courier New"/>
      </w:rPr>
    </w:lvl>
    <w:lvl w:ilvl="2" w:tplc="F1029E74">
      <w:start w:val="1"/>
      <w:numFmt w:val="bullet"/>
      <w:lvlText w:val=""/>
      <w:lvlJc w:val="left"/>
      <w:pPr>
        <w:ind w:left="2160" w:hanging="360"/>
      </w:pPr>
      <w:rPr>
        <w:rFonts w:hint="default" w:ascii="Wingdings" w:hAnsi="Wingdings"/>
      </w:rPr>
    </w:lvl>
    <w:lvl w:ilvl="3" w:tplc="3A36ABF0">
      <w:start w:val="1"/>
      <w:numFmt w:val="bullet"/>
      <w:lvlText w:val=""/>
      <w:lvlJc w:val="left"/>
      <w:pPr>
        <w:ind w:left="2880" w:hanging="360"/>
      </w:pPr>
      <w:rPr>
        <w:rFonts w:hint="default" w:ascii="Symbol" w:hAnsi="Symbol"/>
      </w:rPr>
    </w:lvl>
    <w:lvl w:ilvl="4" w:tplc="A522AD12">
      <w:start w:val="1"/>
      <w:numFmt w:val="bullet"/>
      <w:lvlText w:val="o"/>
      <w:lvlJc w:val="left"/>
      <w:pPr>
        <w:ind w:left="3600" w:hanging="360"/>
      </w:pPr>
      <w:rPr>
        <w:rFonts w:hint="default" w:ascii="Courier New" w:hAnsi="Courier New"/>
      </w:rPr>
    </w:lvl>
    <w:lvl w:ilvl="5" w:tplc="0504A300">
      <w:start w:val="1"/>
      <w:numFmt w:val="bullet"/>
      <w:lvlText w:val=""/>
      <w:lvlJc w:val="left"/>
      <w:pPr>
        <w:ind w:left="4320" w:hanging="360"/>
      </w:pPr>
      <w:rPr>
        <w:rFonts w:hint="default" w:ascii="Wingdings" w:hAnsi="Wingdings"/>
      </w:rPr>
    </w:lvl>
    <w:lvl w:ilvl="6" w:tplc="BF804600">
      <w:start w:val="1"/>
      <w:numFmt w:val="bullet"/>
      <w:lvlText w:val=""/>
      <w:lvlJc w:val="left"/>
      <w:pPr>
        <w:ind w:left="5040" w:hanging="360"/>
      </w:pPr>
      <w:rPr>
        <w:rFonts w:hint="default" w:ascii="Symbol" w:hAnsi="Symbol"/>
      </w:rPr>
    </w:lvl>
    <w:lvl w:ilvl="7" w:tplc="F3A0E620">
      <w:start w:val="1"/>
      <w:numFmt w:val="bullet"/>
      <w:lvlText w:val="o"/>
      <w:lvlJc w:val="left"/>
      <w:pPr>
        <w:ind w:left="5760" w:hanging="360"/>
      </w:pPr>
      <w:rPr>
        <w:rFonts w:hint="default" w:ascii="Courier New" w:hAnsi="Courier New"/>
      </w:rPr>
    </w:lvl>
    <w:lvl w:ilvl="8" w:tplc="F646624A">
      <w:start w:val="1"/>
      <w:numFmt w:val="bullet"/>
      <w:lvlText w:val=""/>
      <w:lvlJc w:val="left"/>
      <w:pPr>
        <w:ind w:left="6480" w:hanging="360"/>
      </w:pPr>
      <w:rPr>
        <w:rFonts w:hint="default" w:ascii="Wingdings" w:hAnsi="Wingdings"/>
      </w:rPr>
    </w:lvl>
  </w:abstractNum>
  <w:abstractNum w:abstractNumId="17" w15:restartNumberingAfterBreak="0">
    <w:nsid w:val="2C8119CB"/>
    <w:multiLevelType w:val="hybridMultilevel"/>
    <w:tmpl w:val="5704BE3E"/>
    <w:lvl w:ilvl="0" w:tplc="F22E57C8">
      <w:start w:val="1"/>
      <w:numFmt w:val="bullet"/>
      <w:lvlText w:val=""/>
      <w:lvlJc w:val="left"/>
      <w:pPr>
        <w:ind w:left="720" w:hanging="360"/>
      </w:pPr>
      <w:rPr>
        <w:rFonts w:hint="default" w:ascii="Symbol" w:hAnsi="Symbol"/>
      </w:rPr>
    </w:lvl>
    <w:lvl w:ilvl="1" w:tplc="E42291A6">
      <w:start w:val="1"/>
      <w:numFmt w:val="bullet"/>
      <w:lvlText w:val="o"/>
      <w:lvlJc w:val="left"/>
      <w:pPr>
        <w:ind w:left="1440" w:hanging="360"/>
      </w:pPr>
      <w:rPr>
        <w:rFonts w:hint="default" w:ascii="Courier New" w:hAnsi="Courier New"/>
      </w:rPr>
    </w:lvl>
    <w:lvl w:ilvl="2" w:tplc="1BBAF0F6">
      <w:start w:val="1"/>
      <w:numFmt w:val="bullet"/>
      <w:lvlText w:val=""/>
      <w:lvlJc w:val="left"/>
      <w:pPr>
        <w:ind w:left="2160" w:hanging="360"/>
      </w:pPr>
      <w:rPr>
        <w:rFonts w:hint="default" w:ascii="Wingdings" w:hAnsi="Wingdings"/>
      </w:rPr>
    </w:lvl>
    <w:lvl w:ilvl="3" w:tplc="B36A7DE2">
      <w:start w:val="1"/>
      <w:numFmt w:val="bullet"/>
      <w:lvlText w:val=""/>
      <w:lvlJc w:val="left"/>
      <w:pPr>
        <w:ind w:left="2880" w:hanging="360"/>
      </w:pPr>
      <w:rPr>
        <w:rFonts w:hint="default" w:ascii="Symbol" w:hAnsi="Symbol"/>
      </w:rPr>
    </w:lvl>
    <w:lvl w:ilvl="4" w:tplc="C680A92C">
      <w:start w:val="1"/>
      <w:numFmt w:val="bullet"/>
      <w:lvlText w:val="o"/>
      <w:lvlJc w:val="left"/>
      <w:pPr>
        <w:ind w:left="3600" w:hanging="360"/>
      </w:pPr>
      <w:rPr>
        <w:rFonts w:hint="default" w:ascii="Courier New" w:hAnsi="Courier New"/>
      </w:rPr>
    </w:lvl>
    <w:lvl w:ilvl="5" w:tplc="6CCC5590">
      <w:start w:val="1"/>
      <w:numFmt w:val="bullet"/>
      <w:lvlText w:val=""/>
      <w:lvlJc w:val="left"/>
      <w:pPr>
        <w:ind w:left="4320" w:hanging="360"/>
      </w:pPr>
      <w:rPr>
        <w:rFonts w:hint="default" w:ascii="Wingdings" w:hAnsi="Wingdings"/>
      </w:rPr>
    </w:lvl>
    <w:lvl w:ilvl="6" w:tplc="F69EAB82">
      <w:start w:val="1"/>
      <w:numFmt w:val="bullet"/>
      <w:lvlText w:val=""/>
      <w:lvlJc w:val="left"/>
      <w:pPr>
        <w:ind w:left="5040" w:hanging="360"/>
      </w:pPr>
      <w:rPr>
        <w:rFonts w:hint="default" w:ascii="Symbol" w:hAnsi="Symbol"/>
      </w:rPr>
    </w:lvl>
    <w:lvl w:ilvl="7" w:tplc="03E6E512">
      <w:start w:val="1"/>
      <w:numFmt w:val="bullet"/>
      <w:lvlText w:val="o"/>
      <w:lvlJc w:val="left"/>
      <w:pPr>
        <w:ind w:left="5760" w:hanging="360"/>
      </w:pPr>
      <w:rPr>
        <w:rFonts w:hint="default" w:ascii="Courier New" w:hAnsi="Courier New"/>
      </w:rPr>
    </w:lvl>
    <w:lvl w:ilvl="8" w:tplc="6D26B6F6">
      <w:start w:val="1"/>
      <w:numFmt w:val="bullet"/>
      <w:lvlText w:val=""/>
      <w:lvlJc w:val="left"/>
      <w:pPr>
        <w:ind w:left="6480" w:hanging="360"/>
      </w:pPr>
      <w:rPr>
        <w:rFonts w:hint="default" w:ascii="Wingdings" w:hAnsi="Wingdings"/>
      </w:rPr>
    </w:lvl>
  </w:abstractNum>
  <w:abstractNum w:abstractNumId="18" w15:restartNumberingAfterBreak="0">
    <w:nsid w:val="33FD2A4C"/>
    <w:multiLevelType w:val="hybridMultilevel"/>
    <w:tmpl w:val="A7247A88"/>
    <w:lvl w:ilvl="0" w:tplc="11288DD8">
      <w:start w:val="1"/>
      <w:numFmt w:val="bullet"/>
      <w:lvlText w:val=""/>
      <w:lvlJc w:val="left"/>
      <w:pPr>
        <w:ind w:left="720" w:hanging="360"/>
      </w:pPr>
      <w:rPr>
        <w:rFonts w:hint="default" w:ascii="Symbol" w:hAnsi="Symbol"/>
      </w:rPr>
    </w:lvl>
    <w:lvl w:ilvl="1" w:tplc="F9109564">
      <w:start w:val="1"/>
      <w:numFmt w:val="bullet"/>
      <w:lvlText w:val="o"/>
      <w:lvlJc w:val="left"/>
      <w:pPr>
        <w:ind w:left="1440" w:hanging="360"/>
      </w:pPr>
      <w:rPr>
        <w:rFonts w:hint="default" w:ascii="Courier New" w:hAnsi="Courier New"/>
      </w:rPr>
    </w:lvl>
    <w:lvl w:ilvl="2" w:tplc="AB0449DC">
      <w:start w:val="1"/>
      <w:numFmt w:val="bullet"/>
      <w:lvlText w:val=""/>
      <w:lvlJc w:val="left"/>
      <w:pPr>
        <w:ind w:left="2160" w:hanging="360"/>
      </w:pPr>
      <w:rPr>
        <w:rFonts w:hint="default" w:ascii="Wingdings" w:hAnsi="Wingdings"/>
      </w:rPr>
    </w:lvl>
    <w:lvl w:ilvl="3" w:tplc="0D32809A">
      <w:start w:val="1"/>
      <w:numFmt w:val="bullet"/>
      <w:lvlText w:val=""/>
      <w:lvlJc w:val="left"/>
      <w:pPr>
        <w:ind w:left="2880" w:hanging="360"/>
      </w:pPr>
      <w:rPr>
        <w:rFonts w:hint="default" w:ascii="Symbol" w:hAnsi="Symbol"/>
      </w:rPr>
    </w:lvl>
    <w:lvl w:ilvl="4" w:tplc="292AA0A2">
      <w:start w:val="1"/>
      <w:numFmt w:val="bullet"/>
      <w:lvlText w:val="o"/>
      <w:lvlJc w:val="left"/>
      <w:pPr>
        <w:ind w:left="3600" w:hanging="360"/>
      </w:pPr>
      <w:rPr>
        <w:rFonts w:hint="default" w:ascii="Courier New" w:hAnsi="Courier New"/>
      </w:rPr>
    </w:lvl>
    <w:lvl w:ilvl="5" w:tplc="148CA2DE">
      <w:start w:val="1"/>
      <w:numFmt w:val="bullet"/>
      <w:lvlText w:val=""/>
      <w:lvlJc w:val="left"/>
      <w:pPr>
        <w:ind w:left="4320" w:hanging="360"/>
      </w:pPr>
      <w:rPr>
        <w:rFonts w:hint="default" w:ascii="Wingdings" w:hAnsi="Wingdings"/>
      </w:rPr>
    </w:lvl>
    <w:lvl w:ilvl="6" w:tplc="A4D2B48C">
      <w:start w:val="1"/>
      <w:numFmt w:val="bullet"/>
      <w:lvlText w:val=""/>
      <w:lvlJc w:val="left"/>
      <w:pPr>
        <w:ind w:left="5040" w:hanging="360"/>
      </w:pPr>
      <w:rPr>
        <w:rFonts w:hint="default" w:ascii="Symbol" w:hAnsi="Symbol"/>
      </w:rPr>
    </w:lvl>
    <w:lvl w:ilvl="7" w:tplc="E6F299C4">
      <w:start w:val="1"/>
      <w:numFmt w:val="bullet"/>
      <w:lvlText w:val="o"/>
      <w:lvlJc w:val="left"/>
      <w:pPr>
        <w:ind w:left="5760" w:hanging="360"/>
      </w:pPr>
      <w:rPr>
        <w:rFonts w:hint="default" w:ascii="Courier New" w:hAnsi="Courier New"/>
      </w:rPr>
    </w:lvl>
    <w:lvl w:ilvl="8" w:tplc="895E7F0C">
      <w:start w:val="1"/>
      <w:numFmt w:val="bullet"/>
      <w:lvlText w:val=""/>
      <w:lvlJc w:val="left"/>
      <w:pPr>
        <w:ind w:left="6480" w:hanging="360"/>
      </w:pPr>
      <w:rPr>
        <w:rFonts w:hint="default" w:ascii="Wingdings" w:hAnsi="Wingdings"/>
      </w:rPr>
    </w:lvl>
  </w:abstractNum>
  <w:abstractNum w:abstractNumId="19" w15:restartNumberingAfterBreak="0">
    <w:nsid w:val="368D0628"/>
    <w:multiLevelType w:val="hybridMultilevel"/>
    <w:tmpl w:val="96141CEA"/>
    <w:lvl w:ilvl="0" w:tplc="C8142A70">
      <w:start w:val="1"/>
      <w:numFmt w:val="bullet"/>
      <w:lvlText w:val=""/>
      <w:lvlJc w:val="left"/>
      <w:pPr>
        <w:ind w:left="720" w:hanging="360"/>
      </w:pPr>
      <w:rPr>
        <w:rFonts w:hint="default" w:ascii="Symbol" w:hAnsi="Symbol"/>
      </w:rPr>
    </w:lvl>
    <w:lvl w:ilvl="1" w:tplc="93908280">
      <w:start w:val="1"/>
      <w:numFmt w:val="bullet"/>
      <w:lvlText w:val="o"/>
      <w:lvlJc w:val="left"/>
      <w:pPr>
        <w:ind w:left="1440" w:hanging="360"/>
      </w:pPr>
      <w:rPr>
        <w:rFonts w:hint="default" w:ascii="Courier New" w:hAnsi="Courier New"/>
      </w:rPr>
    </w:lvl>
    <w:lvl w:ilvl="2" w:tplc="D7A0A92C">
      <w:start w:val="1"/>
      <w:numFmt w:val="bullet"/>
      <w:lvlText w:val=""/>
      <w:lvlJc w:val="left"/>
      <w:pPr>
        <w:ind w:left="2160" w:hanging="360"/>
      </w:pPr>
      <w:rPr>
        <w:rFonts w:hint="default" w:ascii="Wingdings" w:hAnsi="Wingdings"/>
      </w:rPr>
    </w:lvl>
    <w:lvl w:ilvl="3" w:tplc="864A6636">
      <w:start w:val="1"/>
      <w:numFmt w:val="bullet"/>
      <w:lvlText w:val=""/>
      <w:lvlJc w:val="left"/>
      <w:pPr>
        <w:ind w:left="2880" w:hanging="360"/>
      </w:pPr>
      <w:rPr>
        <w:rFonts w:hint="default" w:ascii="Symbol" w:hAnsi="Symbol"/>
      </w:rPr>
    </w:lvl>
    <w:lvl w:ilvl="4" w:tplc="89CA99E8">
      <w:start w:val="1"/>
      <w:numFmt w:val="bullet"/>
      <w:lvlText w:val="o"/>
      <w:lvlJc w:val="left"/>
      <w:pPr>
        <w:ind w:left="3600" w:hanging="360"/>
      </w:pPr>
      <w:rPr>
        <w:rFonts w:hint="default" w:ascii="Courier New" w:hAnsi="Courier New"/>
      </w:rPr>
    </w:lvl>
    <w:lvl w:ilvl="5" w:tplc="FB4E6758">
      <w:start w:val="1"/>
      <w:numFmt w:val="bullet"/>
      <w:lvlText w:val=""/>
      <w:lvlJc w:val="left"/>
      <w:pPr>
        <w:ind w:left="4320" w:hanging="360"/>
      </w:pPr>
      <w:rPr>
        <w:rFonts w:hint="default" w:ascii="Wingdings" w:hAnsi="Wingdings"/>
      </w:rPr>
    </w:lvl>
    <w:lvl w:ilvl="6" w:tplc="00B6A8CE">
      <w:start w:val="1"/>
      <w:numFmt w:val="bullet"/>
      <w:lvlText w:val=""/>
      <w:lvlJc w:val="left"/>
      <w:pPr>
        <w:ind w:left="5040" w:hanging="360"/>
      </w:pPr>
      <w:rPr>
        <w:rFonts w:hint="default" w:ascii="Symbol" w:hAnsi="Symbol"/>
      </w:rPr>
    </w:lvl>
    <w:lvl w:ilvl="7" w:tplc="68EA4A70">
      <w:start w:val="1"/>
      <w:numFmt w:val="bullet"/>
      <w:lvlText w:val="o"/>
      <w:lvlJc w:val="left"/>
      <w:pPr>
        <w:ind w:left="5760" w:hanging="360"/>
      </w:pPr>
      <w:rPr>
        <w:rFonts w:hint="default" w:ascii="Courier New" w:hAnsi="Courier New"/>
      </w:rPr>
    </w:lvl>
    <w:lvl w:ilvl="8" w:tplc="42FAF90C">
      <w:start w:val="1"/>
      <w:numFmt w:val="bullet"/>
      <w:lvlText w:val=""/>
      <w:lvlJc w:val="left"/>
      <w:pPr>
        <w:ind w:left="6480" w:hanging="360"/>
      </w:pPr>
      <w:rPr>
        <w:rFonts w:hint="default" w:ascii="Wingdings" w:hAnsi="Wingdings"/>
      </w:rPr>
    </w:lvl>
  </w:abstractNum>
  <w:abstractNum w:abstractNumId="20" w15:restartNumberingAfterBreak="0">
    <w:nsid w:val="378F36B0"/>
    <w:multiLevelType w:val="hybridMultilevel"/>
    <w:tmpl w:val="96DCEB8E"/>
    <w:lvl w:ilvl="0" w:tplc="08130001">
      <w:start w:val="1"/>
      <w:numFmt w:val="bullet"/>
      <w:lvlText w:val=""/>
      <w:lvlJc w:val="left"/>
      <w:pPr>
        <w:ind w:left="720" w:hanging="360"/>
      </w:pPr>
      <w:rPr>
        <w:rFonts w:hint="default" w:ascii="Symbol" w:hAnsi="Symbol"/>
      </w:rPr>
    </w:lvl>
    <w:lvl w:ilvl="1" w:tplc="08130003" w:tentative="1">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21" w15:restartNumberingAfterBreak="0">
    <w:nsid w:val="38264FCA"/>
    <w:multiLevelType w:val="hybridMultilevel"/>
    <w:tmpl w:val="62C80A02"/>
    <w:lvl w:ilvl="0" w:tplc="2D6AA3FE">
      <w:start w:val="1"/>
      <w:numFmt w:val="bullet"/>
      <w:lvlText w:val=""/>
      <w:lvlJc w:val="left"/>
      <w:pPr>
        <w:ind w:left="720" w:hanging="360"/>
      </w:pPr>
      <w:rPr>
        <w:rFonts w:hint="default" w:ascii="Symbol" w:hAnsi="Symbol"/>
      </w:rPr>
    </w:lvl>
    <w:lvl w:ilvl="1" w:tplc="C8FAC58E">
      <w:start w:val="1"/>
      <w:numFmt w:val="bullet"/>
      <w:lvlText w:val="o"/>
      <w:lvlJc w:val="left"/>
      <w:pPr>
        <w:ind w:left="1440" w:hanging="360"/>
      </w:pPr>
      <w:rPr>
        <w:rFonts w:hint="default" w:ascii="Courier New" w:hAnsi="Courier New"/>
      </w:rPr>
    </w:lvl>
    <w:lvl w:ilvl="2" w:tplc="94BC8060">
      <w:start w:val="1"/>
      <w:numFmt w:val="bullet"/>
      <w:lvlText w:val=""/>
      <w:lvlJc w:val="left"/>
      <w:pPr>
        <w:ind w:left="2160" w:hanging="360"/>
      </w:pPr>
      <w:rPr>
        <w:rFonts w:hint="default" w:ascii="Wingdings" w:hAnsi="Wingdings"/>
      </w:rPr>
    </w:lvl>
    <w:lvl w:ilvl="3" w:tplc="591E4DA6">
      <w:start w:val="1"/>
      <w:numFmt w:val="bullet"/>
      <w:lvlText w:val=""/>
      <w:lvlJc w:val="left"/>
      <w:pPr>
        <w:ind w:left="2880" w:hanging="360"/>
      </w:pPr>
      <w:rPr>
        <w:rFonts w:hint="default" w:ascii="Symbol" w:hAnsi="Symbol"/>
      </w:rPr>
    </w:lvl>
    <w:lvl w:ilvl="4" w:tplc="72B61EA4">
      <w:start w:val="1"/>
      <w:numFmt w:val="bullet"/>
      <w:lvlText w:val="o"/>
      <w:lvlJc w:val="left"/>
      <w:pPr>
        <w:ind w:left="3600" w:hanging="360"/>
      </w:pPr>
      <w:rPr>
        <w:rFonts w:hint="default" w:ascii="Courier New" w:hAnsi="Courier New"/>
      </w:rPr>
    </w:lvl>
    <w:lvl w:ilvl="5" w:tplc="DD1AADA4">
      <w:start w:val="1"/>
      <w:numFmt w:val="bullet"/>
      <w:lvlText w:val=""/>
      <w:lvlJc w:val="left"/>
      <w:pPr>
        <w:ind w:left="4320" w:hanging="360"/>
      </w:pPr>
      <w:rPr>
        <w:rFonts w:hint="default" w:ascii="Wingdings" w:hAnsi="Wingdings"/>
      </w:rPr>
    </w:lvl>
    <w:lvl w:ilvl="6" w:tplc="FB6AB736">
      <w:start w:val="1"/>
      <w:numFmt w:val="bullet"/>
      <w:lvlText w:val=""/>
      <w:lvlJc w:val="left"/>
      <w:pPr>
        <w:ind w:left="5040" w:hanging="360"/>
      </w:pPr>
      <w:rPr>
        <w:rFonts w:hint="default" w:ascii="Symbol" w:hAnsi="Symbol"/>
      </w:rPr>
    </w:lvl>
    <w:lvl w:ilvl="7" w:tplc="153E4218">
      <w:start w:val="1"/>
      <w:numFmt w:val="bullet"/>
      <w:lvlText w:val="o"/>
      <w:lvlJc w:val="left"/>
      <w:pPr>
        <w:ind w:left="5760" w:hanging="360"/>
      </w:pPr>
      <w:rPr>
        <w:rFonts w:hint="default" w:ascii="Courier New" w:hAnsi="Courier New"/>
      </w:rPr>
    </w:lvl>
    <w:lvl w:ilvl="8" w:tplc="295AB118">
      <w:start w:val="1"/>
      <w:numFmt w:val="bullet"/>
      <w:lvlText w:val=""/>
      <w:lvlJc w:val="left"/>
      <w:pPr>
        <w:ind w:left="6480" w:hanging="360"/>
      </w:pPr>
      <w:rPr>
        <w:rFonts w:hint="default" w:ascii="Wingdings" w:hAnsi="Wingdings"/>
      </w:rPr>
    </w:lvl>
  </w:abstractNum>
  <w:abstractNum w:abstractNumId="22" w15:restartNumberingAfterBreak="0">
    <w:nsid w:val="395F3BB7"/>
    <w:multiLevelType w:val="hybridMultilevel"/>
    <w:tmpl w:val="425C1522"/>
    <w:lvl w:ilvl="0" w:tplc="08130001">
      <w:start w:val="1"/>
      <w:numFmt w:val="bullet"/>
      <w:lvlText w:val=""/>
      <w:lvlJc w:val="left"/>
      <w:pPr>
        <w:ind w:left="360" w:hanging="360"/>
      </w:pPr>
      <w:rPr>
        <w:rFonts w:hint="default" w:ascii="Symbol" w:hAnsi="Symbol"/>
      </w:rPr>
    </w:lvl>
    <w:lvl w:ilvl="1" w:tplc="08130003" w:tentative="1">
      <w:start w:val="1"/>
      <w:numFmt w:val="bullet"/>
      <w:lvlText w:val="o"/>
      <w:lvlJc w:val="left"/>
      <w:pPr>
        <w:ind w:left="1080" w:hanging="360"/>
      </w:pPr>
      <w:rPr>
        <w:rFonts w:hint="default" w:ascii="Courier New" w:hAnsi="Courier New" w:cs="Courier New"/>
      </w:rPr>
    </w:lvl>
    <w:lvl w:ilvl="2" w:tplc="08130005" w:tentative="1">
      <w:start w:val="1"/>
      <w:numFmt w:val="bullet"/>
      <w:lvlText w:val=""/>
      <w:lvlJc w:val="left"/>
      <w:pPr>
        <w:ind w:left="1800" w:hanging="360"/>
      </w:pPr>
      <w:rPr>
        <w:rFonts w:hint="default" w:ascii="Wingdings" w:hAnsi="Wingdings"/>
      </w:rPr>
    </w:lvl>
    <w:lvl w:ilvl="3" w:tplc="08130001" w:tentative="1">
      <w:start w:val="1"/>
      <w:numFmt w:val="bullet"/>
      <w:lvlText w:val=""/>
      <w:lvlJc w:val="left"/>
      <w:pPr>
        <w:ind w:left="2520" w:hanging="360"/>
      </w:pPr>
      <w:rPr>
        <w:rFonts w:hint="default" w:ascii="Symbol" w:hAnsi="Symbol"/>
      </w:rPr>
    </w:lvl>
    <w:lvl w:ilvl="4" w:tplc="08130003" w:tentative="1">
      <w:start w:val="1"/>
      <w:numFmt w:val="bullet"/>
      <w:lvlText w:val="o"/>
      <w:lvlJc w:val="left"/>
      <w:pPr>
        <w:ind w:left="3240" w:hanging="360"/>
      </w:pPr>
      <w:rPr>
        <w:rFonts w:hint="default" w:ascii="Courier New" w:hAnsi="Courier New" w:cs="Courier New"/>
      </w:rPr>
    </w:lvl>
    <w:lvl w:ilvl="5" w:tplc="08130005" w:tentative="1">
      <w:start w:val="1"/>
      <w:numFmt w:val="bullet"/>
      <w:lvlText w:val=""/>
      <w:lvlJc w:val="left"/>
      <w:pPr>
        <w:ind w:left="3960" w:hanging="360"/>
      </w:pPr>
      <w:rPr>
        <w:rFonts w:hint="default" w:ascii="Wingdings" w:hAnsi="Wingdings"/>
      </w:rPr>
    </w:lvl>
    <w:lvl w:ilvl="6" w:tplc="08130001" w:tentative="1">
      <w:start w:val="1"/>
      <w:numFmt w:val="bullet"/>
      <w:lvlText w:val=""/>
      <w:lvlJc w:val="left"/>
      <w:pPr>
        <w:ind w:left="4680" w:hanging="360"/>
      </w:pPr>
      <w:rPr>
        <w:rFonts w:hint="default" w:ascii="Symbol" w:hAnsi="Symbol"/>
      </w:rPr>
    </w:lvl>
    <w:lvl w:ilvl="7" w:tplc="08130003" w:tentative="1">
      <w:start w:val="1"/>
      <w:numFmt w:val="bullet"/>
      <w:lvlText w:val="o"/>
      <w:lvlJc w:val="left"/>
      <w:pPr>
        <w:ind w:left="5400" w:hanging="360"/>
      </w:pPr>
      <w:rPr>
        <w:rFonts w:hint="default" w:ascii="Courier New" w:hAnsi="Courier New" w:cs="Courier New"/>
      </w:rPr>
    </w:lvl>
    <w:lvl w:ilvl="8" w:tplc="08130005" w:tentative="1">
      <w:start w:val="1"/>
      <w:numFmt w:val="bullet"/>
      <w:lvlText w:val=""/>
      <w:lvlJc w:val="left"/>
      <w:pPr>
        <w:ind w:left="6120" w:hanging="360"/>
      </w:pPr>
      <w:rPr>
        <w:rFonts w:hint="default" w:ascii="Wingdings" w:hAnsi="Wingdings"/>
      </w:rPr>
    </w:lvl>
  </w:abstractNum>
  <w:abstractNum w:abstractNumId="23" w15:restartNumberingAfterBreak="0">
    <w:nsid w:val="3FFB3E8F"/>
    <w:multiLevelType w:val="hybridMultilevel"/>
    <w:tmpl w:val="6A7A376A"/>
    <w:lvl w:ilvl="0" w:tplc="25743D70">
      <w:start w:val="1"/>
      <w:numFmt w:val="bullet"/>
      <w:lvlText w:val=""/>
      <w:lvlJc w:val="left"/>
      <w:pPr>
        <w:ind w:left="720" w:hanging="360"/>
      </w:pPr>
      <w:rPr>
        <w:rFonts w:hint="default" w:ascii="Symbol" w:hAnsi="Symbol"/>
      </w:rPr>
    </w:lvl>
    <w:lvl w:ilvl="1" w:tplc="58EA6FAC">
      <w:start w:val="1"/>
      <w:numFmt w:val="bullet"/>
      <w:lvlText w:val="o"/>
      <w:lvlJc w:val="left"/>
      <w:pPr>
        <w:ind w:left="1440" w:hanging="360"/>
      </w:pPr>
      <w:rPr>
        <w:rFonts w:hint="default" w:ascii="Courier New" w:hAnsi="Courier New"/>
      </w:rPr>
    </w:lvl>
    <w:lvl w:ilvl="2" w:tplc="7C9AA79C">
      <w:start w:val="1"/>
      <w:numFmt w:val="bullet"/>
      <w:lvlText w:val=""/>
      <w:lvlJc w:val="left"/>
      <w:pPr>
        <w:ind w:left="2160" w:hanging="360"/>
      </w:pPr>
      <w:rPr>
        <w:rFonts w:hint="default" w:ascii="Wingdings" w:hAnsi="Wingdings"/>
      </w:rPr>
    </w:lvl>
    <w:lvl w:ilvl="3" w:tplc="B262113C">
      <w:start w:val="1"/>
      <w:numFmt w:val="bullet"/>
      <w:lvlText w:val=""/>
      <w:lvlJc w:val="left"/>
      <w:pPr>
        <w:ind w:left="2880" w:hanging="360"/>
      </w:pPr>
      <w:rPr>
        <w:rFonts w:hint="default" w:ascii="Symbol" w:hAnsi="Symbol"/>
      </w:rPr>
    </w:lvl>
    <w:lvl w:ilvl="4" w:tplc="A0600084">
      <w:start w:val="1"/>
      <w:numFmt w:val="bullet"/>
      <w:lvlText w:val="o"/>
      <w:lvlJc w:val="left"/>
      <w:pPr>
        <w:ind w:left="3600" w:hanging="360"/>
      </w:pPr>
      <w:rPr>
        <w:rFonts w:hint="default" w:ascii="Courier New" w:hAnsi="Courier New"/>
      </w:rPr>
    </w:lvl>
    <w:lvl w:ilvl="5" w:tplc="3130830C">
      <w:start w:val="1"/>
      <w:numFmt w:val="bullet"/>
      <w:lvlText w:val=""/>
      <w:lvlJc w:val="left"/>
      <w:pPr>
        <w:ind w:left="4320" w:hanging="360"/>
      </w:pPr>
      <w:rPr>
        <w:rFonts w:hint="default" w:ascii="Wingdings" w:hAnsi="Wingdings"/>
      </w:rPr>
    </w:lvl>
    <w:lvl w:ilvl="6" w:tplc="FFACF368">
      <w:start w:val="1"/>
      <w:numFmt w:val="bullet"/>
      <w:lvlText w:val=""/>
      <w:lvlJc w:val="left"/>
      <w:pPr>
        <w:ind w:left="5040" w:hanging="360"/>
      </w:pPr>
      <w:rPr>
        <w:rFonts w:hint="default" w:ascii="Symbol" w:hAnsi="Symbol"/>
      </w:rPr>
    </w:lvl>
    <w:lvl w:ilvl="7" w:tplc="94482D9A">
      <w:start w:val="1"/>
      <w:numFmt w:val="bullet"/>
      <w:lvlText w:val="o"/>
      <w:lvlJc w:val="left"/>
      <w:pPr>
        <w:ind w:left="5760" w:hanging="360"/>
      </w:pPr>
      <w:rPr>
        <w:rFonts w:hint="default" w:ascii="Courier New" w:hAnsi="Courier New"/>
      </w:rPr>
    </w:lvl>
    <w:lvl w:ilvl="8" w:tplc="CFC2049A">
      <w:start w:val="1"/>
      <w:numFmt w:val="bullet"/>
      <w:lvlText w:val=""/>
      <w:lvlJc w:val="left"/>
      <w:pPr>
        <w:ind w:left="6480" w:hanging="360"/>
      </w:pPr>
      <w:rPr>
        <w:rFonts w:hint="default" w:ascii="Wingdings" w:hAnsi="Wingdings"/>
      </w:rPr>
    </w:lvl>
  </w:abstractNum>
  <w:abstractNum w:abstractNumId="24" w15:restartNumberingAfterBreak="0">
    <w:nsid w:val="40012BEE"/>
    <w:multiLevelType w:val="hybridMultilevel"/>
    <w:tmpl w:val="FFFFFFFF"/>
    <w:lvl w:ilvl="0" w:tplc="E8F0C4D4">
      <w:start w:val="1"/>
      <w:numFmt w:val="bullet"/>
      <w:lvlText w:val=""/>
      <w:lvlJc w:val="left"/>
      <w:pPr>
        <w:ind w:left="720" w:hanging="360"/>
      </w:pPr>
      <w:rPr>
        <w:rFonts w:hint="default" w:ascii="Symbol" w:hAnsi="Symbol"/>
      </w:rPr>
    </w:lvl>
    <w:lvl w:ilvl="1" w:tplc="860277D2">
      <w:start w:val="1"/>
      <w:numFmt w:val="bullet"/>
      <w:lvlText w:val="o"/>
      <w:lvlJc w:val="left"/>
      <w:pPr>
        <w:ind w:left="1440" w:hanging="360"/>
      </w:pPr>
      <w:rPr>
        <w:rFonts w:hint="default" w:ascii="Courier New" w:hAnsi="Courier New"/>
      </w:rPr>
    </w:lvl>
    <w:lvl w:ilvl="2" w:tplc="35CA0182">
      <w:start w:val="1"/>
      <w:numFmt w:val="bullet"/>
      <w:lvlText w:val=""/>
      <w:lvlJc w:val="left"/>
      <w:pPr>
        <w:ind w:left="2160" w:hanging="360"/>
      </w:pPr>
      <w:rPr>
        <w:rFonts w:hint="default" w:ascii="Wingdings" w:hAnsi="Wingdings"/>
      </w:rPr>
    </w:lvl>
    <w:lvl w:ilvl="3" w:tplc="4BD81B54">
      <w:start w:val="1"/>
      <w:numFmt w:val="bullet"/>
      <w:lvlText w:val=""/>
      <w:lvlJc w:val="left"/>
      <w:pPr>
        <w:ind w:left="2880" w:hanging="360"/>
      </w:pPr>
      <w:rPr>
        <w:rFonts w:hint="default" w:ascii="Symbol" w:hAnsi="Symbol"/>
      </w:rPr>
    </w:lvl>
    <w:lvl w:ilvl="4" w:tplc="C2DAB23A">
      <w:start w:val="1"/>
      <w:numFmt w:val="bullet"/>
      <w:lvlText w:val="o"/>
      <w:lvlJc w:val="left"/>
      <w:pPr>
        <w:ind w:left="3600" w:hanging="360"/>
      </w:pPr>
      <w:rPr>
        <w:rFonts w:hint="default" w:ascii="Courier New" w:hAnsi="Courier New"/>
      </w:rPr>
    </w:lvl>
    <w:lvl w:ilvl="5" w:tplc="CC56ADBC">
      <w:start w:val="1"/>
      <w:numFmt w:val="bullet"/>
      <w:lvlText w:val=""/>
      <w:lvlJc w:val="left"/>
      <w:pPr>
        <w:ind w:left="4320" w:hanging="360"/>
      </w:pPr>
      <w:rPr>
        <w:rFonts w:hint="default" w:ascii="Wingdings" w:hAnsi="Wingdings"/>
      </w:rPr>
    </w:lvl>
    <w:lvl w:ilvl="6" w:tplc="7A14B68A">
      <w:start w:val="1"/>
      <w:numFmt w:val="bullet"/>
      <w:lvlText w:val=""/>
      <w:lvlJc w:val="left"/>
      <w:pPr>
        <w:ind w:left="5040" w:hanging="360"/>
      </w:pPr>
      <w:rPr>
        <w:rFonts w:hint="default" w:ascii="Symbol" w:hAnsi="Symbol"/>
      </w:rPr>
    </w:lvl>
    <w:lvl w:ilvl="7" w:tplc="768C69FC">
      <w:start w:val="1"/>
      <w:numFmt w:val="bullet"/>
      <w:lvlText w:val="o"/>
      <w:lvlJc w:val="left"/>
      <w:pPr>
        <w:ind w:left="5760" w:hanging="360"/>
      </w:pPr>
      <w:rPr>
        <w:rFonts w:hint="default" w:ascii="Courier New" w:hAnsi="Courier New"/>
      </w:rPr>
    </w:lvl>
    <w:lvl w:ilvl="8" w:tplc="840EA3DC">
      <w:start w:val="1"/>
      <w:numFmt w:val="bullet"/>
      <w:lvlText w:val=""/>
      <w:lvlJc w:val="left"/>
      <w:pPr>
        <w:ind w:left="6480" w:hanging="360"/>
      </w:pPr>
      <w:rPr>
        <w:rFonts w:hint="default" w:ascii="Wingdings" w:hAnsi="Wingdings"/>
      </w:rPr>
    </w:lvl>
  </w:abstractNum>
  <w:abstractNum w:abstractNumId="25" w15:restartNumberingAfterBreak="0">
    <w:nsid w:val="43590169"/>
    <w:multiLevelType w:val="hybridMultilevel"/>
    <w:tmpl w:val="A61A9CDE"/>
    <w:lvl w:ilvl="0" w:tplc="5C2C5834">
      <w:start w:val="1"/>
      <w:numFmt w:val="bullet"/>
      <w:lvlText w:val=""/>
      <w:lvlJc w:val="left"/>
      <w:pPr>
        <w:ind w:left="720" w:hanging="360"/>
      </w:pPr>
      <w:rPr>
        <w:rFonts w:hint="default" w:ascii="Symbol" w:hAnsi="Symbol"/>
      </w:rPr>
    </w:lvl>
    <w:lvl w:ilvl="1" w:tplc="4BCA13BA">
      <w:start w:val="1"/>
      <w:numFmt w:val="bullet"/>
      <w:lvlText w:val="o"/>
      <w:lvlJc w:val="left"/>
      <w:pPr>
        <w:ind w:left="1440" w:hanging="360"/>
      </w:pPr>
      <w:rPr>
        <w:rFonts w:hint="default" w:ascii="Courier New" w:hAnsi="Courier New"/>
      </w:rPr>
    </w:lvl>
    <w:lvl w:ilvl="2" w:tplc="36BC57A2">
      <w:start w:val="1"/>
      <w:numFmt w:val="bullet"/>
      <w:lvlText w:val=""/>
      <w:lvlJc w:val="left"/>
      <w:pPr>
        <w:ind w:left="2160" w:hanging="360"/>
      </w:pPr>
      <w:rPr>
        <w:rFonts w:hint="default" w:ascii="Wingdings" w:hAnsi="Wingdings"/>
      </w:rPr>
    </w:lvl>
    <w:lvl w:ilvl="3" w:tplc="68C00D3C">
      <w:start w:val="1"/>
      <w:numFmt w:val="bullet"/>
      <w:lvlText w:val=""/>
      <w:lvlJc w:val="left"/>
      <w:pPr>
        <w:ind w:left="2880" w:hanging="360"/>
      </w:pPr>
      <w:rPr>
        <w:rFonts w:hint="default" w:ascii="Symbol" w:hAnsi="Symbol"/>
      </w:rPr>
    </w:lvl>
    <w:lvl w:ilvl="4" w:tplc="10D65D4C">
      <w:start w:val="1"/>
      <w:numFmt w:val="bullet"/>
      <w:lvlText w:val="o"/>
      <w:lvlJc w:val="left"/>
      <w:pPr>
        <w:ind w:left="3600" w:hanging="360"/>
      </w:pPr>
      <w:rPr>
        <w:rFonts w:hint="default" w:ascii="Courier New" w:hAnsi="Courier New"/>
      </w:rPr>
    </w:lvl>
    <w:lvl w:ilvl="5" w:tplc="AD46D656">
      <w:start w:val="1"/>
      <w:numFmt w:val="bullet"/>
      <w:lvlText w:val=""/>
      <w:lvlJc w:val="left"/>
      <w:pPr>
        <w:ind w:left="4320" w:hanging="360"/>
      </w:pPr>
      <w:rPr>
        <w:rFonts w:hint="default" w:ascii="Wingdings" w:hAnsi="Wingdings"/>
      </w:rPr>
    </w:lvl>
    <w:lvl w:ilvl="6" w:tplc="3B522946">
      <w:start w:val="1"/>
      <w:numFmt w:val="bullet"/>
      <w:lvlText w:val=""/>
      <w:lvlJc w:val="left"/>
      <w:pPr>
        <w:ind w:left="5040" w:hanging="360"/>
      </w:pPr>
      <w:rPr>
        <w:rFonts w:hint="default" w:ascii="Symbol" w:hAnsi="Symbol"/>
      </w:rPr>
    </w:lvl>
    <w:lvl w:ilvl="7" w:tplc="D11E134C">
      <w:start w:val="1"/>
      <w:numFmt w:val="bullet"/>
      <w:lvlText w:val="o"/>
      <w:lvlJc w:val="left"/>
      <w:pPr>
        <w:ind w:left="5760" w:hanging="360"/>
      </w:pPr>
      <w:rPr>
        <w:rFonts w:hint="default" w:ascii="Courier New" w:hAnsi="Courier New"/>
      </w:rPr>
    </w:lvl>
    <w:lvl w:ilvl="8" w:tplc="BE788B46">
      <w:start w:val="1"/>
      <w:numFmt w:val="bullet"/>
      <w:lvlText w:val=""/>
      <w:lvlJc w:val="left"/>
      <w:pPr>
        <w:ind w:left="6480" w:hanging="360"/>
      </w:pPr>
      <w:rPr>
        <w:rFonts w:hint="default" w:ascii="Wingdings" w:hAnsi="Wingdings"/>
      </w:rPr>
    </w:lvl>
  </w:abstractNum>
  <w:abstractNum w:abstractNumId="26" w15:restartNumberingAfterBreak="0">
    <w:nsid w:val="4676577B"/>
    <w:multiLevelType w:val="hybridMultilevel"/>
    <w:tmpl w:val="8F24E4BC"/>
    <w:lvl w:ilvl="0" w:tplc="A8A8E70E">
      <w:start w:val="1"/>
      <w:numFmt w:val="bullet"/>
      <w:lvlText w:val=""/>
      <w:lvlJc w:val="left"/>
      <w:pPr>
        <w:ind w:left="720" w:hanging="360"/>
      </w:pPr>
      <w:rPr>
        <w:rFonts w:hint="default" w:ascii="Symbol" w:hAnsi="Symbol"/>
      </w:rPr>
    </w:lvl>
    <w:lvl w:ilvl="1" w:tplc="91F045C6">
      <w:start w:val="1"/>
      <w:numFmt w:val="bullet"/>
      <w:lvlText w:val="o"/>
      <w:lvlJc w:val="left"/>
      <w:pPr>
        <w:ind w:left="1440" w:hanging="360"/>
      </w:pPr>
      <w:rPr>
        <w:rFonts w:hint="default" w:ascii="Courier New" w:hAnsi="Courier New"/>
      </w:rPr>
    </w:lvl>
    <w:lvl w:ilvl="2" w:tplc="3B3A8F56">
      <w:start w:val="1"/>
      <w:numFmt w:val="bullet"/>
      <w:lvlText w:val=""/>
      <w:lvlJc w:val="left"/>
      <w:pPr>
        <w:ind w:left="2160" w:hanging="360"/>
      </w:pPr>
      <w:rPr>
        <w:rFonts w:hint="default" w:ascii="Wingdings" w:hAnsi="Wingdings"/>
      </w:rPr>
    </w:lvl>
    <w:lvl w:ilvl="3" w:tplc="5B4CCD74">
      <w:start w:val="1"/>
      <w:numFmt w:val="bullet"/>
      <w:lvlText w:val=""/>
      <w:lvlJc w:val="left"/>
      <w:pPr>
        <w:ind w:left="2880" w:hanging="360"/>
      </w:pPr>
      <w:rPr>
        <w:rFonts w:hint="default" w:ascii="Symbol" w:hAnsi="Symbol"/>
      </w:rPr>
    </w:lvl>
    <w:lvl w:ilvl="4" w:tplc="71565400">
      <w:start w:val="1"/>
      <w:numFmt w:val="bullet"/>
      <w:lvlText w:val="o"/>
      <w:lvlJc w:val="left"/>
      <w:pPr>
        <w:ind w:left="3600" w:hanging="360"/>
      </w:pPr>
      <w:rPr>
        <w:rFonts w:hint="default" w:ascii="Courier New" w:hAnsi="Courier New"/>
      </w:rPr>
    </w:lvl>
    <w:lvl w:ilvl="5" w:tplc="0464CADE">
      <w:start w:val="1"/>
      <w:numFmt w:val="bullet"/>
      <w:lvlText w:val=""/>
      <w:lvlJc w:val="left"/>
      <w:pPr>
        <w:ind w:left="4320" w:hanging="360"/>
      </w:pPr>
      <w:rPr>
        <w:rFonts w:hint="default" w:ascii="Wingdings" w:hAnsi="Wingdings"/>
      </w:rPr>
    </w:lvl>
    <w:lvl w:ilvl="6" w:tplc="372CF23E">
      <w:start w:val="1"/>
      <w:numFmt w:val="bullet"/>
      <w:lvlText w:val=""/>
      <w:lvlJc w:val="left"/>
      <w:pPr>
        <w:ind w:left="5040" w:hanging="360"/>
      </w:pPr>
      <w:rPr>
        <w:rFonts w:hint="default" w:ascii="Symbol" w:hAnsi="Symbol"/>
      </w:rPr>
    </w:lvl>
    <w:lvl w:ilvl="7" w:tplc="EF7E5A8A">
      <w:start w:val="1"/>
      <w:numFmt w:val="bullet"/>
      <w:lvlText w:val="o"/>
      <w:lvlJc w:val="left"/>
      <w:pPr>
        <w:ind w:left="5760" w:hanging="360"/>
      </w:pPr>
      <w:rPr>
        <w:rFonts w:hint="default" w:ascii="Courier New" w:hAnsi="Courier New"/>
      </w:rPr>
    </w:lvl>
    <w:lvl w:ilvl="8" w:tplc="C42C4954">
      <w:start w:val="1"/>
      <w:numFmt w:val="bullet"/>
      <w:lvlText w:val=""/>
      <w:lvlJc w:val="left"/>
      <w:pPr>
        <w:ind w:left="6480" w:hanging="360"/>
      </w:pPr>
      <w:rPr>
        <w:rFonts w:hint="default" w:ascii="Wingdings" w:hAnsi="Wingdings"/>
      </w:rPr>
    </w:lvl>
  </w:abstractNum>
  <w:abstractNum w:abstractNumId="27" w15:restartNumberingAfterBreak="0">
    <w:nsid w:val="4BF24B38"/>
    <w:multiLevelType w:val="hybridMultilevel"/>
    <w:tmpl w:val="FFFFFFFF"/>
    <w:lvl w:ilvl="0" w:tplc="C212E11A">
      <w:start w:val="1"/>
      <w:numFmt w:val="bullet"/>
      <w:lvlText w:val=""/>
      <w:lvlJc w:val="left"/>
      <w:pPr>
        <w:ind w:left="720" w:hanging="360"/>
      </w:pPr>
      <w:rPr>
        <w:rFonts w:hint="default" w:ascii="Symbol" w:hAnsi="Symbol"/>
      </w:rPr>
    </w:lvl>
    <w:lvl w:ilvl="1" w:tplc="4CE414AC">
      <w:start w:val="1"/>
      <w:numFmt w:val="bullet"/>
      <w:lvlText w:val="o"/>
      <w:lvlJc w:val="left"/>
      <w:pPr>
        <w:ind w:left="1440" w:hanging="360"/>
      </w:pPr>
      <w:rPr>
        <w:rFonts w:hint="default" w:ascii="Courier New" w:hAnsi="Courier New"/>
      </w:rPr>
    </w:lvl>
    <w:lvl w:ilvl="2" w:tplc="4E8EF9F2">
      <w:start w:val="1"/>
      <w:numFmt w:val="bullet"/>
      <w:lvlText w:val=""/>
      <w:lvlJc w:val="left"/>
      <w:pPr>
        <w:ind w:left="2160" w:hanging="360"/>
      </w:pPr>
      <w:rPr>
        <w:rFonts w:hint="default" w:ascii="Wingdings" w:hAnsi="Wingdings"/>
      </w:rPr>
    </w:lvl>
    <w:lvl w:ilvl="3" w:tplc="78EA0A32">
      <w:start w:val="1"/>
      <w:numFmt w:val="bullet"/>
      <w:lvlText w:val=""/>
      <w:lvlJc w:val="left"/>
      <w:pPr>
        <w:ind w:left="2880" w:hanging="360"/>
      </w:pPr>
      <w:rPr>
        <w:rFonts w:hint="default" w:ascii="Symbol" w:hAnsi="Symbol"/>
      </w:rPr>
    </w:lvl>
    <w:lvl w:ilvl="4" w:tplc="A1140420">
      <w:start w:val="1"/>
      <w:numFmt w:val="bullet"/>
      <w:lvlText w:val="o"/>
      <w:lvlJc w:val="left"/>
      <w:pPr>
        <w:ind w:left="3600" w:hanging="360"/>
      </w:pPr>
      <w:rPr>
        <w:rFonts w:hint="default" w:ascii="Courier New" w:hAnsi="Courier New"/>
      </w:rPr>
    </w:lvl>
    <w:lvl w:ilvl="5" w:tplc="8A3E0AFC">
      <w:start w:val="1"/>
      <w:numFmt w:val="bullet"/>
      <w:lvlText w:val=""/>
      <w:lvlJc w:val="left"/>
      <w:pPr>
        <w:ind w:left="4320" w:hanging="360"/>
      </w:pPr>
      <w:rPr>
        <w:rFonts w:hint="default" w:ascii="Wingdings" w:hAnsi="Wingdings"/>
      </w:rPr>
    </w:lvl>
    <w:lvl w:ilvl="6" w:tplc="A9301D4C">
      <w:start w:val="1"/>
      <w:numFmt w:val="bullet"/>
      <w:lvlText w:val=""/>
      <w:lvlJc w:val="left"/>
      <w:pPr>
        <w:ind w:left="5040" w:hanging="360"/>
      </w:pPr>
      <w:rPr>
        <w:rFonts w:hint="default" w:ascii="Symbol" w:hAnsi="Symbol"/>
      </w:rPr>
    </w:lvl>
    <w:lvl w:ilvl="7" w:tplc="411C3A3C">
      <w:start w:val="1"/>
      <w:numFmt w:val="bullet"/>
      <w:lvlText w:val="o"/>
      <w:lvlJc w:val="left"/>
      <w:pPr>
        <w:ind w:left="5760" w:hanging="360"/>
      </w:pPr>
      <w:rPr>
        <w:rFonts w:hint="default" w:ascii="Courier New" w:hAnsi="Courier New"/>
      </w:rPr>
    </w:lvl>
    <w:lvl w:ilvl="8" w:tplc="9842BAA0">
      <w:start w:val="1"/>
      <w:numFmt w:val="bullet"/>
      <w:lvlText w:val=""/>
      <w:lvlJc w:val="left"/>
      <w:pPr>
        <w:ind w:left="6480" w:hanging="360"/>
      </w:pPr>
      <w:rPr>
        <w:rFonts w:hint="default" w:ascii="Wingdings" w:hAnsi="Wingdings"/>
      </w:rPr>
    </w:lvl>
  </w:abstractNum>
  <w:abstractNum w:abstractNumId="28" w15:restartNumberingAfterBreak="0">
    <w:nsid w:val="4C5A6D9F"/>
    <w:multiLevelType w:val="hybridMultilevel"/>
    <w:tmpl w:val="63DA24BE"/>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4CA77185"/>
    <w:multiLevelType w:val="hybridMultilevel"/>
    <w:tmpl w:val="FFFFFFFF"/>
    <w:lvl w:ilvl="0" w:tplc="ADE6D11E">
      <w:start w:val="1"/>
      <w:numFmt w:val="bullet"/>
      <w:lvlText w:val=""/>
      <w:lvlJc w:val="left"/>
      <w:pPr>
        <w:ind w:left="720" w:hanging="360"/>
      </w:pPr>
      <w:rPr>
        <w:rFonts w:hint="default" w:ascii="Symbol" w:hAnsi="Symbol"/>
      </w:rPr>
    </w:lvl>
    <w:lvl w:ilvl="1" w:tplc="FCBC4394">
      <w:start w:val="1"/>
      <w:numFmt w:val="bullet"/>
      <w:lvlText w:val="o"/>
      <w:lvlJc w:val="left"/>
      <w:pPr>
        <w:ind w:left="1440" w:hanging="360"/>
      </w:pPr>
      <w:rPr>
        <w:rFonts w:hint="default" w:ascii="Courier New" w:hAnsi="Courier New"/>
      </w:rPr>
    </w:lvl>
    <w:lvl w:ilvl="2" w:tplc="E9D08F38">
      <w:start w:val="1"/>
      <w:numFmt w:val="bullet"/>
      <w:lvlText w:val=""/>
      <w:lvlJc w:val="left"/>
      <w:pPr>
        <w:ind w:left="2160" w:hanging="360"/>
      </w:pPr>
      <w:rPr>
        <w:rFonts w:hint="default" w:ascii="Wingdings" w:hAnsi="Wingdings"/>
      </w:rPr>
    </w:lvl>
    <w:lvl w:ilvl="3" w:tplc="F006C6E0">
      <w:start w:val="1"/>
      <w:numFmt w:val="bullet"/>
      <w:lvlText w:val=""/>
      <w:lvlJc w:val="left"/>
      <w:pPr>
        <w:ind w:left="2880" w:hanging="360"/>
      </w:pPr>
      <w:rPr>
        <w:rFonts w:hint="default" w:ascii="Symbol" w:hAnsi="Symbol"/>
      </w:rPr>
    </w:lvl>
    <w:lvl w:ilvl="4" w:tplc="1512C4AA">
      <w:start w:val="1"/>
      <w:numFmt w:val="bullet"/>
      <w:lvlText w:val="o"/>
      <w:lvlJc w:val="left"/>
      <w:pPr>
        <w:ind w:left="3600" w:hanging="360"/>
      </w:pPr>
      <w:rPr>
        <w:rFonts w:hint="default" w:ascii="Courier New" w:hAnsi="Courier New"/>
      </w:rPr>
    </w:lvl>
    <w:lvl w:ilvl="5" w:tplc="576A1306">
      <w:start w:val="1"/>
      <w:numFmt w:val="bullet"/>
      <w:lvlText w:val=""/>
      <w:lvlJc w:val="left"/>
      <w:pPr>
        <w:ind w:left="4320" w:hanging="360"/>
      </w:pPr>
      <w:rPr>
        <w:rFonts w:hint="default" w:ascii="Wingdings" w:hAnsi="Wingdings"/>
      </w:rPr>
    </w:lvl>
    <w:lvl w:ilvl="6" w:tplc="2B26D466">
      <w:start w:val="1"/>
      <w:numFmt w:val="bullet"/>
      <w:lvlText w:val=""/>
      <w:lvlJc w:val="left"/>
      <w:pPr>
        <w:ind w:left="5040" w:hanging="360"/>
      </w:pPr>
      <w:rPr>
        <w:rFonts w:hint="default" w:ascii="Symbol" w:hAnsi="Symbol"/>
      </w:rPr>
    </w:lvl>
    <w:lvl w:ilvl="7" w:tplc="D8BAE710">
      <w:start w:val="1"/>
      <w:numFmt w:val="bullet"/>
      <w:lvlText w:val="o"/>
      <w:lvlJc w:val="left"/>
      <w:pPr>
        <w:ind w:left="5760" w:hanging="360"/>
      </w:pPr>
      <w:rPr>
        <w:rFonts w:hint="default" w:ascii="Courier New" w:hAnsi="Courier New"/>
      </w:rPr>
    </w:lvl>
    <w:lvl w:ilvl="8" w:tplc="FBEAEA84">
      <w:start w:val="1"/>
      <w:numFmt w:val="bullet"/>
      <w:lvlText w:val=""/>
      <w:lvlJc w:val="left"/>
      <w:pPr>
        <w:ind w:left="6480" w:hanging="360"/>
      </w:pPr>
      <w:rPr>
        <w:rFonts w:hint="default" w:ascii="Wingdings" w:hAnsi="Wingdings"/>
      </w:rPr>
    </w:lvl>
  </w:abstractNum>
  <w:abstractNum w:abstractNumId="30" w15:restartNumberingAfterBreak="0">
    <w:nsid w:val="4E3F1486"/>
    <w:multiLevelType w:val="hybridMultilevel"/>
    <w:tmpl w:val="FFFFFFFF"/>
    <w:lvl w:ilvl="0" w:tplc="3698F6DC">
      <w:start w:val="1"/>
      <w:numFmt w:val="bullet"/>
      <w:lvlText w:val=""/>
      <w:lvlJc w:val="left"/>
      <w:pPr>
        <w:ind w:left="720" w:hanging="360"/>
      </w:pPr>
      <w:rPr>
        <w:rFonts w:hint="default" w:ascii="Symbol" w:hAnsi="Symbol"/>
      </w:rPr>
    </w:lvl>
    <w:lvl w:ilvl="1" w:tplc="04A0B0B4">
      <w:start w:val="1"/>
      <w:numFmt w:val="bullet"/>
      <w:lvlText w:val="o"/>
      <w:lvlJc w:val="left"/>
      <w:pPr>
        <w:ind w:left="1440" w:hanging="360"/>
      </w:pPr>
      <w:rPr>
        <w:rFonts w:hint="default" w:ascii="Courier New" w:hAnsi="Courier New"/>
      </w:rPr>
    </w:lvl>
    <w:lvl w:ilvl="2" w:tplc="93E6677C">
      <w:start w:val="1"/>
      <w:numFmt w:val="bullet"/>
      <w:lvlText w:val=""/>
      <w:lvlJc w:val="left"/>
      <w:pPr>
        <w:ind w:left="2160" w:hanging="360"/>
      </w:pPr>
      <w:rPr>
        <w:rFonts w:hint="default" w:ascii="Wingdings" w:hAnsi="Wingdings"/>
      </w:rPr>
    </w:lvl>
    <w:lvl w:ilvl="3" w:tplc="66CC40EE">
      <w:start w:val="1"/>
      <w:numFmt w:val="bullet"/>
      <w:lvlText w:val=""/>
      <w:lvlJc w:val="left"/>
      <w:pPr>
        <w:ind w:left="2880" w:hanging="360"/>
      </w:pPr>
      <w:rPr>
        <w:rFonts w:hint="default" w:ascii="Symbol" w:hAnsi="Symbol"/>
      </w:rPr>
    </w:lvl>
    <w:lvl w:ilvl="4" w:tplc="42447E3C">
      <w:start w:val="1"/>
      <w:numFmt w:val="bullet"/>
      <w:lvlText w:val="o"/>
      <w:lvlJc w:val="left"/>
      <w:pPr>
        <w:ind w:left="3600" w:hanging="360"/>
      </w:pPr>
      <w:rPr>
        <w:rFonts w:hint="default" w:ascii="Courier New" w:hAnsi="Courier New"/>
      </w:rPr>
    </w:lvl>
    <w:lvl w:ilvl="5" w:tplc="33F828F4">
      <w:start w:val="1"/>
      <w:numFmt w:val="bullet"/>
      <w:lvlText w:val=""/>
      <w:lvlJc w:val="left"/>
      <w:pPr>
        <w:ind w:left="4320" w:hanging="360"/>
      </w:pPr>
      <w:rPr>
        <w:rFonts w:hint="default" w:ascii="Wingdings" w:hAnsi="Wingdings"/>
      </w:rPr>
    </w:lvl>
    <w:lvl w:ilvl="6" w:tplc="668EB202">
      <w:start w:val="1"/>
      <w:numFmt w:val="bullet"/>
      <w:lvlText w:val=""/>
      <w:lvlJc w:val="left"/>
      <w:pPr>
        <w:ind w:left="5040" w:hanging="360"/>
      </w:pPr>
      <w:rPr>
        <w:rFonts w:hint="default" w:ascii="Symbol" w:hAnsi="Symbol"/>
      </w:rPr>
    </w:lvl>
    <w:lvl w:ilvl="7" w:tplc="865AD154">
      <w:start w:val="1"/>
      <w:numFmt w:val="bullet"/>
      <w:lvlText w:val="o"/>
      <w:lvlJc w:val="left"/>
      <w:pPr>
        <w:ind w:left="5760" w:hanging="360"/>
      </w:pPr>
      <w:rPr>
        <w:rFonts w:hint="default" w:ascii="Courier New" w:hAnsi="Courier New"/>
      </w:rPr>
    </w:lvl>
    <w:lvl w:ilvl="8" w:tplc="FEBC175C">
      <w:start w:val="1"/>
      <w:numFmt w:val="bullet"/>
      <w:lvlText w:val=""/>
      <w:lvlJc w:val="left"/>
      <w:pPr>
        <w:ind w:left="6480" w:hanging="360"/>
      </w:pPr>
      <w:rPr>
        <w:rFonts w:hint="default" w:ascii="Wingdings" w:hAnsi="Wingdings"/>
      </w:rPr>
    </w:lvl>
  </w:abstractNum>
  <w:abstractNum w:abstractNumId="31" w15:restartNumberingAfterBreak="0">
    <w:nsid w:val="51586B8C"/>
    <w:multiLevelType w:val="hybridMultilevel"/>
    <w:tmpl w:val="549C494A"/>
    <w:lvl w:ilvl="0" w:tplc="AF365F18">
      <w:start w:val="1"/>
      <w:numFmt w:val="decimal"/>
      <w:lvlText w:val="%1."/>
      <w:lvlJc w:val="left"/>
      <w:pPr>
        <w:ind w:left="84" w:hanging="360"/>
      </w:pPr>
    </w:lvl>
    <w:lvl w:ilvl="1" w:tplc="08130019" w:tentative="1">
      <w:start w:val="1"/>
      <w:numFmt w:val="lowerLetter"/>
      <w:lvlText w:val="%2."/>
      <w:lvlJc w:val="left"/>
      <w:pPr>
        <w:ind w:left="804" w:hanging="360"/>
      </w:pPr>
    </w:lvl>
    <w:lvl w:ilvl="2" w:tplc="0813001B" w:tentative="1">
      <w:start w:val="1"/>
      <w:numFmt w:val="lowerRoman"/>
      <w:lvlText w:val="%3."/>
      <w:lvlJc w:val="right"/>
      <w:pPr>
        <w:ind w:left="1524" w:hanging="180"/>
      </w:pPr>
    </w:lvl>
    <w:lvl w:ilvl="3" w:tplc="0813000F" w:tentative="1">
      <w:start w:val="1"/>
      <w:numFmt w:val="decimal"/>
      <w:lvlText w:val="%4."/>
      <w:lvlJc w:val="left"/>
      <w:pPr>
        <w:ind w:left="2244" w:hanging="360"/>
      </w:pPr>
    </w:lvl>
    <w:lvl w:ilvl="4" w:tplc="08130019" w:tentative="1">
      <w:start w:val="1"/>
      <w:numFmt w:val="lowerLetter"/>
      <w:lvlText w:val="%5."/>
      <w:lvlJc w:val="left"/>
      <w:pPr>
        <w:ind w:left="2964" w:hanging="360"/>
      </w:pPr>
    </w:lvl>
    <w:lvl w:ilvl="5" w:tplc="0813001B" w:tentative="1">
      <w:start w:val="1"/>
      <w:numFmt w:val="lowerRoman"/>
      <w:lvlText w:val="%6."/>
      <w:lvlJc w:val="right"/>
      <w:pPr>
        <w:ind w:left="3684" w:hanging="180"/>
      </w:pPr>
    </w:lvl>
    <w:lvl w:ilvl="6" w:tplc="0813000F" w:tentative="1">
      <w:start w:val="1"/>
      <w:numFmt w:val="decimal"/>
      <w:lvlText w:val="%7."/>
      <w:lvlJc w:val="left"/>
      <w:pPr>
        <w:ind w:left="4404" w:hanging="360"/>
      </w:pPr>
    </w:lvl>
    <w:lvl w:ilvl="7" w:tplc="08130019" w:tentative="1">
      <w:start w:val="1"/>
      <w:numFmt w:val="lowerLetter"/>
      <w:lvlText w:val="%8."/>
      <w:lvlJc w:val="left"/>
      <w:pPr>
        <w:ind w:left="5124" w:hanging="360"/>
      </w:pPr>
    </w:lvl>
    <w:lvl w:ilvl="8" w:tplc="0813001B" w:tentative="1">
      <w:start w:val="1"/>
      <w:numFmt w:val="lowerRoman"/>
      <w:lvlText w:val="%9."/>
      <w:lvlJc w:val="right"/>
      <w:pPr>
        <w:ind w:left="5844" w:hanging="180"/>
      </w:pPr>
    </w:lvl>
  </w:abstractNum>
  <w:abstractNum w:abstractNumId="32" w15:restartNumberingAfterBreak="0">
    <w:nsid w:val="57245AC7"/>
    <w:multiLevelType w:val="hybridMultilevel"/>
    <w:tmpl w:val="773239FC"/>
    <w:lvl w:ilvl="0" w:tplc="CFDA701A">
      <w:start w:val="1"/>
      <w:numFmt w:val="bullet"/>
      <w:lvlText w:val=""/>
      <w:lvlJc w:val="left"/>
      <w:pPr>
        <w:ind w:left="720" w:hanging="360"/>
      </w:pPr>
      <w:rPr>
        <w:rFonts w:hint="default" w:ascii="Symbol" w:hAnsi="Symbol"/>
      </w:rPr>
    </w:lvl>
    <w:lvl w:ilvl="1" w:tplc="ED7E8B42">
      <w:start w:val="1"/>
      <w:numFmt w:val="bullet"/>
      <w:lvlText w:val="o"/>
      <w:lvlJc w:val="left"/>
      <w:pPr>
        <w:ind w:left="1440" w:hanging="360"/>
      </w:pPr>
      <w:rPr>
        <w:rFonts w:hint="default" w:ascii="Courier New" w:hAnsi="Courier New"/>
      </w:rPr>
    </w:lvl>
    <w:lvl w:ilvl="2" w:tplc="F9585A3E">
      <w:start w:val="1"/>
      <w:numFmt w:val="bullet"/>
      <w:lvlText w:val=""/>
      <w:lvlJc w:val="left"/>
      <w:pPr>
        <w:ind w:left="2160" w:hanging="360"/>
      </w:pPr>
      <w:rPr>
        <w:rFonts w:hint="default" w:ascii="Wingdings" w:hAnsi="Wingdings"/>
      </w:rPr>
    </w:lvl>
    <w:lvl w:ilvl="3" w:tplc="6F0EE570">
      <w:start w:val="1"/>
      <w:numFmt w:val="bullet"/>
      <w:lvlText w:val=""/>
      <w:lvlJc w:val="left"/>
      <w:pPr>
        <w:ind w:left="2880" w:hanging="360"/>
      </w:pPr>
      <w:rPr>
        <w:rFonts w:hint="default" w:ascii="Symbol" w:hAnsi="Symbol"/>
      </w:rPr>
    </w:lvl>
    <w:lvl w:ilvl="4" w:tplc="7E84F204">
      <w:start w:val="1"/>
      <w:numFmt w:val="bullet"/>
      <w:lvlText w:val="o"/>
      <w:lvlJc w:val="left"/>
      <w:pPr>
        <w:ind w:left="3600" w:hanging="360"/>
      </w:pPr>
      <w:rPr>
        <w:rFonts w:hint="default" w:ascii="Courier New" w:hAnsi="Courier New"/>
      </w:rPr>
    </w:lvl>
    <w:lvl w:ilvl="5" w:tplc="044E8C5C">
      <w:start w:val="1"/>
      <w:numFmt w:val="bullet"/>
      <w:lvlText w:val=""/>
      <w:lvlJc w:val="left"/>
      <w:pPr>
        <w:ind w:left="4320" w:hanging="360"/>
      </w:pPr>
      <w:rPr>
        <w:rFonts w:hint="default" w:ascii="Wingdings" w:hAnsi="Wingdings"/>
      </w:rPr>
    </w:lvl>
    <w:lvl w:ilvl="6" w:tplc="51CA02C0">
      <w:start w:val="1"/>
      <w:numFmt w:val="bullet"/>
      <w:lvlText w:val=""/>
      <w:lvlJc w:val="left"/>
      <w:pPr>
        <w:ind w:left="5040" w:hanging="360"/>
      </w:pPr>
      <w:rPr>
        <w:rFonts w:hint="default" w:ascii="Symbol" w:hAnsi="Symbol"/>
      </w:rPr>
    </w:lvl>
    <w:lvl w:ilvl="7" w:tplc="BF083DEE">
      <w:start w:val="1"/>
      <w:numFmt w:val="bullet"/>
      <w:lvlText w:val="o"/>
      <w:lvlJc w:val="left"/>
      <w:pPr>
        <w:ind w:left="5760" w:hanging="360"/>
      </w:pPr>
      <w:rPr>
        <w:rFonts w:hint="default" w:ascii="Courier New" w:hAnsi="Courier New"/>
      </w:rPr>
    </w:lvl>
    <w:lvl w:ilvl="8" w:tplc="56B4C09E">
      <w:start w:val="1"/>
      <w:numFmt w:val="bullet"/>
      <w:lvlText w:val=""/>
      <w:lvlJc w:val="left"/>
      <w:pPr>
        <w:ind w:left="6480" w:hanging="360"/>
      </w:pPr>
      <w:rPr>
        <w:rFonts w:hint="default" w:ascii="Wingdings" w:hAnsi="Wingdings"/>
      </w:rPr>
    </w:lvl>
  </w:abstractNum>
  <w:abstractNum w:abstractNumId="33" w15:restartNumberingAfterBreak="0">
    <w:nsid w:val="59665C31"/>
    <w:multiLevelType w:val="hybridMultilevel"/>
    <w:tmpl w:val="06E0FB5E"/>
    <w:lvl w:ilvl="0" w:tplc="E9307EC8">
      <w:start w:val="1"/>
      <w:numFmt w:val="bullet"/>
      <w:lvlText w:val=""/>
      <w:lvlJc w:val="left"/>
      <w:pPr>
        <w:ind w:left="720" w:hanging="360"/>
      </w:pPr>
      <w:rPr>
        <w:rFonts w:hint="default" w:ascii="Symbol" w:hAnsi="Symbol"/>
      </w:rPr>
    </w:lvl>
    <w:lvl w:ilvl="1" w:tplc="51B872BC">
      <w:start w:val="1"/>
      <w:numFmt w:val="bullet"/>
      <w:lvlText w:val="o"/>
      <w:lvlJc w:val="left"/>
      <w:pPr>
        <w:ind w:left="1440" w:hanging="360"/>
      </w:pPr>
      <w:rPr>
        <w:rFonts w:hint="default" w:ascii="Courier New" w:hAnsi="Courier New"/>
      </w:rPr>
    </w:lvl>
    <w:lvl w:ilvl="2" w:tplc="FC804B9A">
      <w:start w:val="1"/>
      <w:numFmt w:val="bullet"/>
      <w:lvlText w:val=""/>
      <w:lvlJc w:val="left"/>
      <w:pPr>
        <w:ind w:left="2160" w:hanging="360"/>
      </w:pPr>
      <w:rPr>
        <w:rFonts w:hint="default" w:ascii="Wingdings" w:hAnsi="Wingdings"/>
      </w:rPr>
    </w:lvl>
    <w:lvl w:ilvl="3" w:tplc="A4DC0C56">
      <w:start w:val="1"/>
      <w:numFmt w:val="bullet"/>
      <w:lvlText w:val=""/>
      <w:lvlJc w:val="left"/>
      <w:pPr>
        <w:ind w:left="2880" w:hanging="360"/>
      </w:pPr>
      <w:rPr>
        <w:rFonts w:hint="default" w:ascii="Symbol" w:hAnsi="Symbol"/>
      </w:rPr>
    </w:lvl>
    <w:lvl w:ilvl="4" w:tplc="BA36546A">
      <w:start w:val="1"/>
      <w:numFmt w:val="bullet"/>
      <w:lvlText w:val="o"/>
      <w:lvlJc w:val="left"/>
      <w:pPr>
        <w:ind w:left="3600" w:hanging="360"/>
      </w:pPr>
      <w:rPr>
        <w:rFonts w:hint="default" w:ascii="Courier New" w:hAnsi="Courier New"/>
      </w:rPr>
    </w:lvl>
    <w:lvl w:ilvl="5" w:tplc="C9CAE2A2">
      <w:start w:val="1"/>
      <w:numFmt w:val="bullet"/>
      <w:lvlText w:val=""/>
      <w:lvlJc w:val="left"/>
      <w:pPr>
        <w:ind w:left="4320" w:hanging="360"/>
      </w:pPr>
      <w:rPr>
        <w:rFonts w:hint="default" w:ascii="Wingdings" w:hAnsi="Wingdings"/>
      </w:rPr>
    </w:lvl>
    <w:lvl w:ilvl="6" w:tplc="E1AAFCEC">
      <w:start w:val="1"/>
      <w:numFmt w:val="bullet"/>
      <w:lvlText w:val=""/>
      <w:lvlJc w:val="left"/>
      <w:pPr>
        <w:ind w:left="5040" w:hanging="360"/>
      </w:pPr>
      <w:rPr>
        <w:rFonts w:hint="default" w:ascii="Symbol" w:hAnsi="Symbol"/>
      </w:rPr>
    </w:lvl>
    <w:lvl w:ilvl="7" w:tplc="8D78BAB8">
      <w:start w:val="1"/>
      <w:numFmt w:val="bullet"/>
      <w:lvlText w:val="o"/>
      <w:lvlJc w:val="left"/>
      <w:pPr>
        <w:ind w:left="5760" w:hanging="360"/>
      </w:pPr>
      <w:rPr>
        <w:rFonts w:hint="default" w:ascii="Courier New" w:hAnsi="Courier New"/>
      </w:rPr>
    </w:lvl>
    <w:lvl w:ilvl="8" w:tplc="DB1A260C">
      <w:start w:val="1"/>
      <w:numFmt w:val="bullet"/>
      <w:lvlText w:val=""/>
      <w:lvlJc w:val="left"/>
      <w:pPr>
        <w:ind w:left="6480" w:hanging="360"/>
      </w:pPr>
      <w:rPr>
        <w:rFonts w:hint="default" w:ascii="Wingdings" w:hAnsi="Wingdings"/>
      </w:rPr>
    </w:lvl>
  </w:abstractNum>
  <w:abstractNum w:abstractNumId="34" w15:restartNumberingAfterBreak="0">
    <w:nsid w:val="5B692483"/>
    <w:multiLevelType w:val="hybridMultilevel"/>
    <w:tmpl w:val="DD6AEE22"/>
    <w:lvl w:ilvl="0" w:tplc="0E8A27CE">
      <w:start w:val="1"/>
      <w:numFmt w:val="bullet"/>
      <w:lvlText w:val=""/>
      <w:lvlJc w:val="left"/>
      <w:pPr>
        <w:ind w:left="720" w:hanging="360"/>
      </w:pPr>
      <w:rPr>
        <w:rFonts w:hint="default" w:ascii="Symbol" w:hAnsi="Symbol"/>
      </w:rPr>
    </w:lvl>
    <w:lvl w:ilvl="1" w:tplc="8AB0EDC8">
      <w:start w:val="1"/>
      <w:numFmt w:val="bullet"/>
      <w:lvlText w:val="o"/>
      <w:lvlJc w:val="left"/>
      <w:pPr>
        <w:ind w:left="1440" w:hanging="360"/>
      </w:pPr>
      <w:rPr>
        <w:rFonts w:hint="default" w:ascii="Courier New" w:hAnsi="Courier New"/>
      </w:rPr>
    </w:lvl>
    <w:lvl w:ilvl="2" w:tplc="A4409402">
      <w:start w:val="1"/>
      <w:numFmt w:val="bullet"/>
      <w:lvlText w:val=""/>
      <w:lvlJc w:val="left"/>
      <w:pPr>
        <w:ind w:left="2160" w:hanging="360"/>
      </w:pPr>
      <w:rPr>
        <w:rFonts w:hint="default" w:ascii="Wingdings" w:hAnsi="Wingdings"/>
      </w:rPr>
    </w:lvl>
    <w:lvl w:ilvl="3" w:tplc="A9C44998">
      <w:start w:val="1"/>
      <w:numFmt w:val="bullet"/>
      <w:lvlText w:val=""/>
      <w:lvlJc w:val="left"/>
      <w:pPr>
        <w:ind w:left="2880" w:hanging="360"/>
      </w:pPr>
      <w:rPr>
        <w:rFonts w:hint="default" w:ascii="Symbol" w:hAnsi="Symbol"/>
      </w:rPr>
    </w:lvl>
    <w:lvl w:ilvl="4" w:tplc="A4CCCC44">
      <w:start w:val="1"/>
      <w:numFmt w:val="bullet"/>
      <w:lvlText w:val="o"/>
      <w:lvlJc w:val="left"/>
      <w:pPr>
        <w:ind w:left="3600" w:hanging="360"/>
      </w:pPr>
      <w:rPr>
        <w:rFonts w:hint="default" w:ascii="Courier New" w:hAnsi="Courier New"/>
      </w:rPr>
    </w:lvl>
    <w:lvl w:ilvl="5" w:tplc="015EC168">
      <w:start w:val="1"/>
      <w:numFmt w:val="bullet"/>
      <w:lvlText w:val=""/>
      <w:lvlJc w:val="left"/>
      <w:pPr>
        <w:ind w:left="4320" w:hanging="360"/>
      </w:pPr>
      <w:rPr>
        <w:rFonts w:hint="default" w:ascii="Wingdings" w:hAnsi="Wingdings"/>
      </w:rPr>
    </w:lvl>
    <w:lvl w:ilvl="6" w:tplc="3AFE6AA6">
      <w:start w:val="1"/>
      <w:numFmt w:val="bullet"/>
      <w:lvlText w:val=""/>
      <w:lvlJc w:val="left"/>
      <w:pPr>
        <w:ind w:left="5040" w:hanging="360"/>
      </w:pPr>
      <w:rPr>
        <w:rFonts w:hint="default" w:ascii="Symbol" w:hAnsi="Symbol"/>
      </w:rPr>
    </w:lvl>
    <w:lvl w:ilvl="7" w:tplc="DE4497E8">
      <w:start w:val="1"/>
      <w:numFmt w:val="bullet"/>
      <w:lvlText w:val="o"/>
      <w:lvlJc w:val="left"/>
      <w:pPr>
        <w:ind w:left="5760" w:hanging="360"/>
      </w:pPr>
      <w:rPr>
        <w:rFonts w:hint="default" w:ascii="Courier New" w:hAnsi="Courier New"/>
      </w:rPr>
    </w:lvl>
    <w:lvl w:ilvl="8" w:tplc="05FC07E8">
      <w:start w:val="1"/>
      <w:numFmt w:val="bullet"/>
      <w:lvlText w:val=""/>
      <w:lvlJc w:val="left"/>
      <w:pPr>
        <w:ind w:left="6480" w:hanging="360"/>
      </w:pPr>
      <w:rPr>
        <w:rFonts w:hint="default" w:ascii="Wingdings" w:hAnsi="Wingdings"/>
      </w:rPr>
    </w:lvl>
  </w:abstractNum>
  <w:abstractNum w:abstractNumId="35" w15:restartNumberingAfterBreak="0">
    <w:nsid w:val="5CF436FA"/>
    <w:multiLevelType w:val="hybridMultilevel"/>
    <w:tmpl w:val="7C565AD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6" w15:restartNumberingAfterBreak="0">
    <w:nsid w:val="600615CC"/>
    <w:multiLevelType w:val="hybridMultilevel"/>
    <w:tmpl w:val="B308DA18"/>
    <w:lvl w:ilvl="0" w:tplc="6AEAFDB6">
      <w:start w:val="1"/>
      <w:numFmt w:val="bullet"/>
      <w:lvlText w:val=""/>
      <w:lvlJc w:val="left"/>
      <w:pPr>
        <w:ind w:left="720" w:hanging="360"/>
      </w:pPr>
      <w:rPr>
        <w:rFonts w:hint="default" w:ascii="Symbol" w:hAnsi="Symbol"/>
      </w:rPr>
    </w:lvl>
    <w:lvl w:ilvl="1" w:tplc="EE62ED84">
      <w:start w:val="1"/>
      <w:numFmt w:val="bullet"/>
      <w:lvlText w:val="o"/>
      <w:lvlJc w:val="left"/>
      <w:pPr>
        <w:ind w:left="1440" w:hanging="360"/>
      </w:pPr>
      <w:rPr>
        <w:rFonts w:hint="default" w:ascii="Courier New" w:hAnsi="Courier New"/>
      </w:rPr>
    </w:lvl>
    <w:lvl w:ilvl="2" w:tplc="6FEE6472">
      <w:start w:val="1"/>
      <w:numFmt w:val="bullet"/>
      <w:lvlText w:val=""/>
      <w:lvlJc w:val="left"/>
      <w:pPr>
        <w:ind w:left="2160" w:hanging="360"/>
      </w:pPr>
      <w:rPr>
        <w:rFonts w:hint="default" w:ascii="Wingdings" w:hAnsi="Wingdings"/>
      </w:rPr>
    </w:lvl>
    <w:lvl w:ilvl="3" w:tplc="F33008E6">
      <w:start w:val="1"/>
      <w:numFmt w:val="bullet"/>
      <w:lvlText w:val=""/>
      <w:lvlJc w:val="left"/>
      <w:pPr>
        <w:ind w:left="2880" w:hanging="360"/>
      </w:pPr>
      <w:rPr>
        <w:rFonts w:hint="default" w:ascii="Symbol" w:hAnsi="Symbol"/>
      </w:rPr>
    </w:lvl>
    <w:lvl w:ilvl="4" w:tplc="D2AA5076">
      <w:start w:val="1"/>
      <w:numFmt w:val="bullet"/>
      <w:lvlText w:val="o"/>
      <w:lvlJc w:val="left"/>
      <w:pPr>
        <w:ind w:left="3600" w:hanging="360"/>
      </w:pPr>
      <w:rPr>
        <w:rFonts w:hint="default" w:ascii="Courier New" w:hAnsi="Courier New"/>
      </w:rPr>
    </w:lvl>
    <w:lvl w:ilvl="5" w:tplc="2452CE8A">
      <w:start w:val="1"/>
      <w:numFmt w:val="bullet"/>
      <w:lvlText w:val=""/>
      <w:lvlJc w:val="left"/>
      <w:pPr>
        <w:ind w:left="4320" w:hanging="360"/>
      </w:pPr>
      <w:rPr>
        <w:rFonts w:hint="default" w:ascii="Wingdings" w:hAnsi="Wingdings"/>
      </w:rPr>
    </w:lvl>
    <w:lvl w:ilvl="6" w:tplc="09B4936E">
      <w:start w:val="1"/>
      <w:numFmt w:val="bullet"/>
      <w:lvlText w:val=""/>
      <w:lvlJc w:val="left"/>
      <w:pPr>
        <w:ind w:left="5040" w:hanging="360"/>
      </w:pPr>
      <w:rPr>
        <w:rFonts w:hint="default" w:ascii="Symbol" w:hAnsi="Symbol"/>
      </w:rPr>
    </w:lvl>
    <w:lvl w:ilvl="7" w:tplc="59B26536">
      <w:start w:val="1"/>
      <w:numFmt w:val="bullet"/>
      <w:lvlText w:val="o"/>
      <w:lvlJc w:val="left"/>
      <w:pPr>
        <w:ind w:left="5760" w:hanging="360"/>
      </w:pPr>
      <w:rPr>
        <w:rFonts w:hint="default" w:ascii="Courier New" w:hAnsi="Courier New"/>
      </w:rPr>
    </w:lvl>
    <w:lvl w:ilvl="8" w:tplc="4628F092">
      <w:start w:val="1"/>
      <w:numFmt w:val="bullet"/>
      <w:lvlText w:val=""/>
      <w:lvlJc w:val="left"/>
      <w:pPr>
        <w:ind w:left="6480" w:hanging="360"/>
      </w:pPr>
      <w:rPr>
        <w:rFonts w:hint="default" w:ascii="Wingdings" w:hAnsi="Wingdings"/>
      </w:rPr>
    </w:lvl>
  </w:abstractNum>
  <w:abstractNum w:abstractNumId="37" w15:restartNumberingAfterBreak="0">
    <w:nsid w:val="61DA3357"/>
    <w:multiLevelType w:val="multilevel"/>
    <w:tmpl w:val="938A92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8" w15:restartNumberingAfterBreak="0">
    <w:nsid w:val="69553FBC"/>
    <w:multiLevelType w:val="hybridMultilevel"/>
    <w:tmpl w:val="FFFFFFFF"/>
    <w:lvl w:ilvl="0" w:tplc="9AD4650A">
      <w:start w:val="1"/>
      <w:numFmt w:val="bullet"/>
      <w:lvlText w:val=""/>
      <w:lvlJc w:val="left"/>
      <w:pPr>
        <w:ind w:left="720" w:hanging="360"/>
      </w:pPr>
      <w:rPr>
        <w:rFonts w:hint="default" w:ascii="Symbol" w:hAnsi="Symbol"/>
      </w:rPr>
    </w:lvl>
    <w:lvl w:ilvl="1" w:tplc="A294B00E">
      <w:start w:val="1"/>
      <w:numFmt w:val="bullet"/>
      <w:lvlText w:val="o"/>
      <w:lvlJc w:val="left"/>
      <w:pPr>
        <w:ind w:left="1440" w:hanging="360"/>
      </w:pPr>
      <w:rPr>
        <w:rFonts w:hint="default" w:ascii="Courier New" w:hAnsi="Courier New"/>
      </w:rPr>
    </w:lvl>
    <w:lvl w:ilvl="2" w:tplc="7C2C2DF8">
      <w:start w:val="1"/>
      <w:numFmt w:val="bullet"/>
      <w:lvlText w:val=""/>
      <w:lvlJc w:val="left"/>
      <w:pPr>
        <w:ind w:left="2160" w:hanging="360"/>
      </w:pPr>
      <w:rPr>
        <w:rFonts w:hint="default" w:ascii="Wingdings" w:hAnsi="Wingdings"/>
      </w:rPr>
    </w:lvl>
    <w:lvl w:ilvl="3" w:tplc="CAF22508">
      <w:start w:val="1"/>
      <w:numFmt w:val="bullet"/>
      <w:lvlText w:val=""/>
      <w:lvlJc w:val="left"/>
      <w:pPr>
        <w:ind w:left="2880" w:hanging="360"/>
      </w:pPr>
      <w:rPr>
        <w:rFonts w:hint="default" w:ascii="Symbol" w:hAnsi="Symbol"/>
      </w:rPr>
    </w:lvl>
    <w:lvl w:ilvl="4" w:tplc="1DD258C6">
      <w:start w:val="1"/>
      <w:numFmt w:val="bullet"/>
      <w:lvlText w:val="o"/>
      <w:lvlJc w:val="left"/>
      <w:pPr>
        <w:ind w:left="3600" w:hanging="360"/>
      </w:pPr>
      <w:rPr>
        <w:rFonts w:hint="default" w:ascii="Courier New" w:hAnsi="Courier New"/>
      </w:rPr>
    </w:lvl>
    <w:lvl w:ilvl="5" w:tplc="F4B08D48">
      <w:start w:val="1"/>
      <w:numFmt w:val="bullet"/>
      <w:lvlText w:val=""/>
      <w:lvlJc w:val="left"/>
      <w:pPr>
        <w:ind w:left="4320" w:hanging="360"/>
      </w:pPr>
      <w:rPr>
        <w:rFonts w:hint="default" w:ascii="Wingdings" w:hAnsi="Wingdings"/>
      </w:rPr>
    </w:lvl>
    <w:lvl w:ilvl="6" w:tplc="ADCC1528">
      <w:start w:val="1"/>
      <w:numFmt w:val="bullet"/>
      <w:lvlText w:val=""/>
      <w:lvlJc w:val="left"/>
      <w:pPr>
        <w:ind w:left="5040" w:hanging="360"/>
      </w:pPr>
      <w:rPr>
        <w:rFonts w:hint="default" w:ascii="Symbol" w:hAnsi="Symbol"/>
      </w:rPr>
    </w:lvl>
    <w:lvl w:ilvl="7" w:tplc="157EF69C">
      <w:start w:val="1"/>
      <w:numFmt w:val="bullet"/>
      <w:lvlText w:val="o"/>
      <w:lvlJc w:val="left"/>
      <w:pPr>
        <w:ind w:left="5760" w:hanging="360"/>
      </w:pPr>
      <w:rPr>
        <w:rFonts w:hint="default" w:ascii="Courier New" w:hAnsi="Courier New"/>
      </w:rPr>
    </w:lvl>
    <w:lvl w:ilvl="8" w:tplc="4FF01002">
      <w:start w:val="1"/>
      <w:numFmt w:val="bullet"/>
      <w:lvlText w:val=""/>
      <w:lvlJc w:val="left"/>
      <w:pPr>
        <w:ind w:left="6480" w:hanging="360"/>
      </w:pPr>
      <w:rPr>
        <w:rFonts w:hint="default" w:ascii="Wingdings" w:hAnsi="Wingdings"/>
      </w:rPr>
    </w:lvl>
  </w:abstractNum>
  <w:abstractNum w:abstractNumId="39" w15:restartNumberingAfterBreak="0">
    <w:nsid w:val="69E83CA7"/>
    <w:multiLevelType w:val="hybridMultilevel"/>
    <w:tmpl w:val="2E6E9F52"/>
    <w:lvl w:ilvl="0" w:tplc="08130001">
      <w:start w:val="1"/>
      <w:numFmt w:val="bullet"/>
      <w:lvlText w:val=""/>
      <w:lvlJc w:val="left"/>
      <w:pPr>
        <w:ind w:left="720" w:hanging="360"/>
      </w:pPr>
      <w:rPr>
        <w:rFonts w:hint="default" w:ascii="Symbol" w:hAnsi="Symbol"/>
      </w:rPr>
    </w:lvl>
    <w:lvl w:ilvl="1" w:tplc="08130003" w:tentative="1">
      <w:start w:val="1"/>
      <w:numFmt w:val="bullet"/>
      <w:lvlText w:val="o"/>
      <w:lvlJc w:val="left"/>
      <w:pPr>
        <w:ind w:left="1440" w:hanging="360"/>
      </w:pPr>
      <w:rPr>
        <w:rFonts w:hint="default" w:ascii="Courier New" w:hAnsi="Courier New" w:cs="Courier New"/>
      </w:rPr>
    </w:lvl>
    <w:lvl w:ilvl="2" w:tplc="08130005" w:tentative="1">
      <w:start w:val="1"/>
      <w:numFmt w:val="bullet"/>
      <w:lvlText w:val=""/>
      <w:lvlJc w:val="left"/>
      <w:pPr>
        <w:ind w:left="2160" w:hanging="360"/>
      </w:pPr>
      <w:rPr>
        <w:rFonts w:hint="default" w:ascii="Wingdings" w:hAnsi="Wingdings"/>
      </w:rPr>
    </w:lvl>
    <w:lvl w:ilvl="3" w:tplc="08130001" w:tentative="1">
      <w:start w:val="1"/>
      <w:numFmt w:val="bullet"/>
      <w:lvlText w:val=""/>
      <w:lvlJc w:val="left"/>
      <w:pPr>
        <w:ind w:left="2880" w:hanging="360"/>
      </w:pPr>
      <w:rPr>
        <w:rFonts w:hint="default" w:ascii="Symbol" w:hAnsi="Symbol"/>
      </w:rPr>
    </w:lvl>
    <w:lvl w:ilvl="4" w:tplc="08130003" w:tentative="1">
      <w:start w:val="1"/>
      <w:numFmt w:val="bullet"/>
      <w:lvlText w:val="o"/>
      <w:lvlJc w:val="left"/>
      <w:pPr>
        <w:ind w:left="3600" w:hanging="360"/>
      </w:pPr>
      <w:rPr>
        <w:rFonts w:hint="default" w:ascii="Courier New" w:hAnsi="Courier New" w:cs="Courier New"/>
      </w:rPr>
    </w:lvl>
    <w:lvl w:ilvl="5" w:tplc="08130005" w:tentative="1">
      <w:start w:val="1"/>
      <w:numFmt w:val="bullet"/>
      <w:lvlText w:val=""/>
      <w:lvlJc w:val="left"/>
      <w:pPr>
        <w:ind w:left="4320" w:hanging="360"/>
      </w:pPr>
      <w:rPr>
        <w:rFonts w:hint="default" w:ascii="Wingdings" w:hAnsi="Wingdings"/>
      </w:rPr>
    </w:lvl>
    <w:lvl w:ilvl="6" w:tplc="08130001" w:tentative="1">
      <w:start w:val="1"/>
      <w:numFmt w:val="bullet"/>
      <w:lvlText w:val=""/>
      <w:lvlJc w:val="left"/>
      <w:pPr>
        <w:ind w:left="5040" w:hanging="360"/>
      </w:pPr>
      <w:rPr>
        <w:rFonts w:hint="default" w:ascii="Symbol" w:hAnsi="Symbol"/>
      </w:rPr>
    </w:lvl>
    <w:lvl w:ilvl="7" w:tplc="08130003" w:tentative="1">
      <w:start w:val="1"/>
      <w:numFmt w:val="bullet"/>
      <w:lvlText w:val="o"/>
      <w:lvlJc w:val="left"/>
      <w:pPr>
        <w:ind w:left="5760" w:hanging="360"/>
      </w:pPr>
      <w:rPr>
        <w:rFonts w:hint="default" w:ascii="Courier New" w:hAnsi="Courier New" w:cs="Courier New"/>
      </w:rPr>
    </w:lvl>
    <w:lvl w:ilvl="8" w:tplc="08130005" w:tentative="1">
      <w:start w:val="1"/>
      <w:numFmt w:val="bullet"/>
      <w:lvlText w:val=""/>
      <w:lvlJc w:val="left"/>
      <w:pPr>
        <w:ind w:left="6480" w:hanging="360"/>
      </w:pPr>
      <w:rPr>
        <w:rFonts w:hint="default" w:ascii="Wingdings" w:hAnsi="Wingdings"/>
      </w:rPr>
    </w:lvl>
  </w:abstractNum>
  <w:abstractNum w:abstractNumId="40" w15:restartNumberingAfterBreak="0">
    <w:nsid w:val="6AE659D5"/>
    <w:multiLevelType w:val="hybridMultilevel"/>
    <w:tmpl w:val="FFFFFFFF"/>
    <w:lvl w:ilvl="0" w:tplc="2CFC2E8A">
      <w:start w:val="1"/>
      <w:numFmt w:val="bullet"/>
      <w:lvlText w:val=""/>
      <w:lvlJc w:val="left"/>
      <w:pPr>
        <w:ind w:left="720" w:hanging="360"/>
      </w:pPr>
      <w:rPr>
        <w:rFonts w:hint="default" w:ascii="Symbol" w:hAnsi="Symbol"/>
      </w:rPr>
    </w:lvl>
    <w:lvl w:ilvl="1" w:tplc="B002C362">
      <w:start w:val="1"/>
      <w:numFmt w:val="bullet"/>
      <w:lvlText w:val="o"/>
      <w:lvlJc w:val="left"/>
      <w:pPr>
        <w:ind w:left="1440" w:hanging="360"/>
      </w:pPr>
      <w:rPr>
        <w:rFonts w:hint="default" w:ascii="Courier New" w:hAnsi="Courier New"/>
      </w:rPr>
    </w:lvl>
    <w:lvl w:ilvl="2" w:tplc="18E6732A">
      <w:start w:val="1"/>
      <w:numFmt w:val="bullet"/>
      <w:lvlText w:val=""/>
      <w:lvlJc w:val="left"/>
      <w:pPr>
        <w:ind w:left="2160" w:hanging="360"/>
      </w:pPr>
      <w:rPr>
        <w:rFonts w:hint="default" w:ascii="Wingdings" w:hAnsi="Wingdings"/>
      </w:rPr>
    </w:lvl>
    <w:lvl w:ilvl="3" w:tplc="AF04BD46">
      <w:start w:val="1"/>
      <w:numFmt w:val="bullet"/>
      <w:lvlText w:val=""/>
      <w:lvlJc w:val="left"/>
      <w:pPr>
        <w:ind w:left="2880" w:hanging="360"/>
      </w:pPr>
      <w:rPr>
        <w:rFonts w:hint="default" w:ascii="Symbol" w:hAnsi="Symbol"/>
      </w:rPr>
    </w:lvl>
    <w:lvl w:ilvl="4" w:tplc="BBEE22BC">
      <w:start w:val="1"/>
      <w:numFmt w:val="bullet"/>
      <w:lvlText w:val="o"/>
      <w:lvlJc w:val="left"/>
      <w:pPr>
        <w:ind w:left="3600" w:hanging="360"/>
      </w:pPr>
      <w:rPr>
        <w:rFonts w:hint="default" w:ascii="Courier New" w:hAnsi="Courier New"/>
      </w:rPr>
    </w:lvl>
    <w:lvl w:ilvl="5" w:tplc="EB6C22FE">
      <w:start w:val="1"/>
      <w:numFmt w:val="bullet"/>
      <w:lvlText w:val=""/>
      <w:lvlJc w:val="left"/>
      <w:pPr>
        <w:ind w:left="4320" w:hanging="360"/>
      </w:pPr>
      <w:rPr>
        <w:rFonts w:hint="default" w:ascii="Wingdings" w:hAnsi="Wingdings"/>
      </w:rPr>
    </w:lvl>
    <w:lvl w:ilvl="6" w:tplc="C4404FB8">
      <w:start w:val="1"/>
      <w:numFmt w:val="bullet"/>
      <w:lvlText w:val=""/>
      <w:lvlJc w:val="left"/>
      <w:pPr>
        <w:ind w:left="5040" w:hanging="360"/>
      </w:pPr>
      <w:rPr>
        <w:rFonts w:hint="default" w:ascii="Symbol" w:hAnsi="Symbol"/>
      </w:rPr>
    </w:lvl>
    <w:lvl w:ilvl="7" w:tplc="A8649C8A">
      <w:start w:val="1"/>
      <w:numFmt w:val="bullet"/>
      <w:lvlText w:val="o"/>
      <w:lvlJc w:val="left"/>
      <w:pPr>
        <w:ind w:left="5760" w:hanging="360"/>
      </w:pPr>
      <w:rPr>
        <w:rFonts w:hint="default" w:ascii="Courier New" w:hAnsi="Courier New"/>
      </w:rPr>
    </w:lvl>
    <w:lvl w:ilvl="8" w:tplc="00E25998">
      <w:start w:val="1"/>
      <w:numFmt w:val="bullet"/>
      <w:lvlText w:val=""/>
      <w:lvlJc w:val="left"/>
      <w:pPr>
        <w:ind w:left="6480" w:hanging="360"/>
      </w:pPr>
      <w:rPr>
        <w:rFonts w:hint="default" w:ascii="Wingdings" w:hAnsi="Wingdings"/>
      </w:rPr>
    </w:lvl>
  </w:abstractNum>
  <w:abstractNum w:abstractNumId="41" w15:restartNumberingAfterBreak="0">
    <w:nsid w:val="6BA1405C"/>
    <w:multiLevelType w:val="hybridMultilevel"/>
    <w:tmpl w:val="2564E068"/>
    <w:lvl w:ilvl="0" w:tplc="5BFC35B6">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6BC541C4"/>
    <w:multiLevelType w:val="hybridMultilevel"/>
    <w:tmpl w:val="5A141792"/>
    <w:lvl w:ilvl="0" w:tplc="7DD850B0">
      <w:start w:val="1"/>
      <w:numFmt w:val="bullet"/>
      <w:lvlText w:val=""/>
      <w:lvlJc w:val="left"/>
      <w:pPr>
        <w:ind w:left="720" w:hanging="360"/>
      </w:pPr>
      <w:rPr>
        <w:rFonts w:hint="default" w:ascii="Symbol" w:hAnsi="Symbol"/>
      </w:rPr>
    </w:lvl>
    <w:lvl w:ilvl="1" w:tplc="C8B8B1A6">
      <w:start w:val="1"/>
      <w:numFmt w:val="bullet"/>
      <w:lvlText w:val="o"/>
      <w:lvlJc w:val="left"/>
      <w:pPr>
        <w:ind w:left="1440" w:hanging="360"/>
      </w:pPr>
      <w:rPr>
        <w:rFonts w:hint="default" w:ascii="Courier New" w:hAnsi="Courier New"/>
      </w:rPr>
    </w:lvl>
    <w:lvl w:ilvl="2" w:tplc="D3B8BE0A">
      <w:start w:val="1"/>
      <w:numFmt w:val="bullet"/>
      <w:lvlText w:val=""/>
      <w:lvlJc w:val="left"/>
      <w:pPr>
        <w:ind w:left="2160" w:hanging="360"/>
      </w:pPr>
      <w:rPr>
        <w:rFonts w:hint="default" w:ascii="Wingdings" w:hAnsi="Wingdings"/>
      </w:rPr>
    </w:lvl>
    <w:lvl w:ilvl="3" w:tplc="3DF2F074">
      <w:start w:val="1"/>
      <w:numFmt w:val="bullet"/>
      <w:lvlText w:val=""/>
      <w:lvlJc w:val="left"/>
      <w:pPr>
        <w:ind w:left="2880" w:hanging="360"/>
      </w:pPr>
      <w:rPr>
        <w:rFonts w:hint="default" w:ascii="Symbol" w:hAnsi="Symbol"/>
      </w:rPr>
    </w:lvl>
    <w:lvl w:ilvl="4" w:tplc="24D43C56">
      <w:start w:val="1"/>
      <w:numFmt w:val="bullet"/>
      <w:lvlText w:val="o"/>
      <w:lvlJc w:val="left"/>
      <w:pPr>
        <w:ind w:left="3600" w:hanging="360"/>
      </w:pPr>
      <w:rPr>
        <w:rFonts w:hint="default" w:ascii="Courier New" w:hAnsi="Courier New"/>
      </w:rPr>
    </w:lvl>
    <w:lvl w:ilvl="5" w:tplc="37D8B1CA">
      <w:start w:val="1"/>
      <w:numFmt w:val="bullet"/>
      <w:lvlText w:val=""/>
      <w:lvlJc w:val="left"/>
      <w:pPr>
        <w:ind w:left="4320" w:hanging="360"/>
      </w:pPr>
      <w:rPr>
        <w:rFonts w:hint="default" w:ascii="Wingdings" w:hAnsi="Wingdings"/>
      </w:rPr>
    </w:lvl>
    <w:lvl w:ilvl="6" w:tplc="FEC2DDC6">
      <w:start w:val="1"/>
      <w:numFmt w:val="bullet"/>
      <w:lvlText w:val=""/>
      <w:lvlJc w:val="left"/>
      <w:pPr>
        <w:ind w:left="5040" w:hanging="360"/>
      </w:pPr>
      <w:rPr>
        <w:rFonts w:hint="default" w:ascii="Symbol" w:hAnsi="Symbol"/>
      </w:rPr>
    </w:lvl>
    <w:lvl w:ilvl="7" w:tplc="9B8E1310">
      <w:start w:val="1"/>
      <w:numFmt w:val="bullet"/>
      <w:lvlText w:val="o"/>
      <w:lvlJc w:val="left"/>
      <w:pPr>
        <w:ind w:left="5760" w:hanging="360"/>
      </w:pPr>
      <w:rPr>
        <w:rFonts w:hint="default" w:ascii="Courier New" w:hAnsi="Courier New"/>
      </w:rPr>
    </w:lvl>
    <w:lvl w:ilvl="8" w:tplc="9796BC12">
      <w:start w:val="1"/>
      <w:numFmt w:val="bullet"/>
      <w:lvlText w:val=""/>
      <w:lvlJc w:val="left"/>
      <w:pPr>
        <w:ind w:left="6480" w:hanging="360"/>
      </w:pPr>
      <w:rPr>
        <w:rFonts w:hint="default" w:ascii="Wingdings" w:hAnsi="Wingdings"/>
      </w:rPr>
    </w:lvl>
  </w:abstractNum>
  <w:abstractNum w:abstractNumId="43" w15:restartNumberingAfterBreak="0">
    <w:nsid w:val="6D01106A"/>
    <w:multiLevelType w:val="hybridMultilevel"/>
    <w:tmpl w:val="E5963A12"/>
    <w:lvl w:ilvl="0" w:tplc="4260F128">
      <w:start w:val="1"/>
      <w:numFmt w:val="bullet"/>
      <w:lvlText w:val=""/>
      <w:lvlJc w:val="left"/>
      <w:pPr>
        <w:ind w:left="720" w:hanging="360"/>
      </w:pPr>
      <w:rPr>
        <w:rFonts w:hint="default" w:ascii="Symbol" w:hAnsi="Symbol"/>
      </w:rPr>
    </w:lvl>
    <w:lvl w:ilvl="1" w:tplc="2D6E5320">
      <w:start w:val="1"/>
      <w:numFmt w:val="bullet"/>
      <w:lvlText w:val="o"/>
      <w:lvlJc w:val="left"/>
      <w:pPr>
        <w:ind w:left="1440" w:hanging="360"/>
      </w:pPr>
      <w:rPr>
        <w:rFonts w:hint="default" w:ascii="Courier New" w:hAnsi="Courier New"/>
      </w:rPr>
    </w:lvl>
    <w:lvl w:ilvl="2" w:tplc="4BEAABBC">
      <w:start w:val="1"/>
      <w:numFmt w:val="bullet"/>
      <w:lvlText w:val=""/>
      <w:lvlJc w:val="left"/>
      <w:pPr>
        <w:ind w:left="2160" w:hanging="360"/>
      </w:pPr>
      <w:rPr>
        <w:rFonts w:hint="default" w:ascii="Wingdings" w:hAnsi="Wingdings"/>
      </w:rPr>
    </w:lvl>
    <w:lvl w:ilvl="3" w:tplc="BB96E56E">
      <w:start w:val="1"/>
      <w:numFmt w:val="bullet"/>
      <w:lvlText w:val=""/>
      <w:lvlJc w:val="left"/>
      <w:pPr>
        <w:ind w:left="2880" w:hanging="360"/>
      </w:pPr>
      <w:rPr>
        <w:rFonts w:hint="default" w:ascii="Symbol" w:hAnsi="Symbol"/>
      </w:rPr>
    </w:lvl>
    <w:lvl w:ilvl="4" w:tplc="5294888C">
      <w:start w:val="1"/>
      <w:numFmt w:val="bullet"/>
      <w:lvlText w:val="o"/>
      <w:lvlJc w:val="left"/>
      <w:pPr>
        <w:ind w:left="3600" w:hanging="360"/>
      </w:pPr>
      <w:rPr>
        <w:rFonts w:hint="default" w:ascii="Courier New" w:hAnsi="Courier New"/>
      </w:rPr>
    </w:lvl>
    <w:lvl w:ilvl="5" w:tplc="ECA2B3EA">
      <w:start w:val="1"/>
      <w:numFmt w:val="bullet"/>
      <w:lvlText w:val=""/>
      <w:lvlJc w:val="left"/>
      <w:pPr>
        <w:ind w:left="4320" w:hanging="360"/>
      </w:pPr>
      <w:rPr>
        <w:rFonts w:hint="default" w:ascii="Wingdings" w:hAnsi="Wingdings"/>
      </w:rPr>
    </w:lvl>
    <w:lvl w:ilvl="6" w:tplc="C5ECA95C">
      <w:start w:val="1"/>
      <w:numFmt w:val="bullet"/>
      <w:lvlText w:val=""/>
      <w:lvlJc w:val="left"/>
      <w:pPr>
        <w:ind w:left="5040" w:hanging="360"/>
      </w:pPr>
      <w:rPr>
        <w:rFonts w:hint="default" w:ascii="Symbol" w:hAnsi="Symbol"/>
      </w:rPr>
    </w:lvl>
    <w:lvl w:ilvl="7" w:tplc="D8EEBD1A">
      <w:start w:val="1"/>
      <w:numFmt w:val="bullet"/>
      <w:lvlText w:val="o"/>
      <w:lvlJc w:val="left"/>
      <w:pPr>
        <w:ind w:left="5760" w:hanging="360"/>
      </w:pPr>
      <w:rPr>
        <w:rFonts w:hint="default" w:ascii="Courier New" w:hAnsi="Courier New"/>
      </w:rPr>
    </w:lvl>
    <w:lvl w:ilvl="8" w:tplc="393AB1A4">
      <w:start w:val="1"/>
      <w:numFmt w:val="bullet"/>
      <w:lvlText w:val=""/>
      <w:lvlJc w:val="left"/>
      <w:pPr>
        <w:ind w:left="6480" w:hanging="360"/>
      </w:pPr>
      <w:rPr>
        <w:rFonts w:hint="default" w:ascii="Wingdings" w:hAnsi="Wingdings"/>
      </w:rPr>
    </w:lvl>
  </w:abstractNum>
  <w:abstractNum w:abstractNumId="44" w15:restartNumberingAfterBreak="0">
    <w:nsid w:val="71052D0F"/>
    <w:multiLevelType w:val="hybridMultilevel"/>
    <w:tmpl w:val="C9D6B472"/>
    <w:lvl w:ilvl="0" w:tplc="F994441A">
      <w:start w:val="1"/>
      <w:numFmt w:val="bullet"/>
      <w:lvlText w:val=""/>
      <w:lvlJc w:val="left"/>
      <w:pPr>
        <w:ind w:left="720" w:hanging="360"/>
      </w:pPr>
      <w:rPr>
        <w:rFonts w:hint="default" w:ascii="Symbol" w:hAnsi="Symbol"/>
      </w:rPr>
    </w:lvl>
    <w:lvl w:ilvl="1" w:tplc="0A3ACEB8">
      <w:start w:val="1"/>
      <w:numFmt w:val="bullet"/>
      <w:lvlText w:val="o"/>
      <w:lvlJc w:val="left"/>
      <w:pPr>
        <w:ind w:left="1440" w:hanging="360"/>
      </w:pPr>
      <w:rPr>
        <w:rFonts w:hint="default" w:ascii="Courier New" w:hAnsi="Courier New"/>
      </w:rPr>
    </w:lvl>
    <w:lvl w:ilvl="2" w:tplc="198086B0">
      <w:start w:val="1"/>
      <w:numFmt w:val="bullet"/>
      <w:lvlText w:val=""/>
      <w:lvlJc w:val="left"/>
      <w:pPr>
        <w:ind w:left="2160" w:hanging="360"/>
      </w:pPr>
      <w:rPr>
        <w:rFonts w:hint="default" w:ascii="Wingdings" w:hAnsi="Wingdings"/>
      </w:rPr>
    </w:lvl>
    <w:lvl w:ilvl="3" w:tplc="878A365E">
      <w:start w:val="1"/>
      <w:numFmt w:val="bullet"/>
      <w:lvlText w:val=""/>
      <w:lvlJc w:val="left"/>
      <w:pPr>
        <w:ind w:left="2880" w:hanging="360"/>
      </w:pPr>
      <w:rPr>
        <w:rFonts w:hint="default" w:ascii="Symbol" w:hAnsi="Symbol"/>
      </w:rPr>
    </w:lvl>
    <w:lvl w:ilvl="4" w:tplc="09F2D8E6">
      <w:start w:val="1"/>
      <w:numFmt w:val="bullet"/>
      <w:lvlText w:val="o"/>
      <w:lvlJc w:val="left"/>
      <w:pPr>
        <w:ind w:left="3600" w:hanging="360"/>
      </w:pPr>
      <w:rPr>
        <w:rFonts w:hint="default" w:ascii="Courier New" w:hAnsi="Courier New"/>
      </w:rPr>
    </w:lvl>
    <w:lvl w:ilvl="5" w:tplc="9266EE58">
      <w:start w:val="1"/>
      <w:numFmt w:val="bullet"/>
      <w:lvlText w:val=""/>
      <w:lvlJc w:val="left"/>
      <w:pPr>
        <w:ind w:left="4320" w:hanging="360"/>
      </w:pPr>
      <w:rPr>
        <w:rFonts w:hint="default" w:ascii="Wingdings" w:hAnsi="Wingdings"/>
      </w:rPr>
    </w:lvl>
    <w:lvl w:ilvl="6" w:tplc="5F1ACA92">
      <w:start w:val="1"/>
      <w:numFmt w:val="bullet"/>
      <w:lvlText w:val=""/>
      <w:lvlJc w:val="left"/>
      <w:pPr>
        <w:ind w:left="5040" w:hanging="360"/>
      </w:pPr>
      <w:rPr>
        <w:rFonts w:hint="default" w:ascii="Symbol" w:hAnsi="Symbol"/>
      </w:rPr>
    </w:lvl>
    <w:lvl w:ilvl="7" w:tplc="BAB2F3B0">
      <w:start w:val="1"/>
      <w:numFmt w:val="bullet"/>
      <w:lvlText w:val="o"/>
      <w:lvlJc w:val="left"/>
      <w:pPr>
        <w:ind w:left="5760" w:hanging="360"/>
      </w:pPr>
      <w:rPr>
        <w:rFonts w:hint="default" w:ascii="Courier New" w:hAnsi="Courier New"/>
      </w:rPr>
    </w:lvl>
    <w:lvl w:ilvl="8" w:tplc="2E0CE064">
      <w:start w:val="1"/>
      <w:numFmt w:val="bullet"/>
      <w:lvlText w:val=""/>
      <w:lvlJc w:val="left"/>
      <w:pPr>
        <w:ind w:left="6480" w:hanging="360"/>
      </w:pPr>
      <w:rPr>
        <w:rFonts w:hint="default" w:ascii="Wingdings" w:hAnsi="Wingdings"/>
      </w:rPr>
    </w:lvl>
  </w:abstractNum>
  <w:abstractNum w:abstractNumId="45" w15:restartNumberingAfterBreak="0">
    <w:nsid w:val="72A2794A"/>
    <w:multiLevelType w:val="hybridMultilevel"/>
    <w:tmpl w:val="D284AAFA"/>
    <w:lvl w:ilvl="0" w:tplc="CC009C3A">
      <w:start w:val="1"/>
      <w:numFmt w:val="bullet"/>
      <w:lvlText w:val=""/>
      <w:lvlJc w:val="left"/>
      <w:pPr>
        <w:ind w:left="720" w:hanging="360"/>
      </w:pPr>
      <w:rPr>
        <w:rFonts w:hint="default" w:ascii="Symbol" w:hAnsi="Symbol"/>
      </w:rPr>
    </w:lvl>
    <w:lvl w:ilvl="1" w:tplc="E4A64D18">
      <w:start w:val="1"/>
      <w:numFmt w:val="bullet"/>
      <w:lvlText w:val="o"/>
      <w:lvlJc w:val="left"/>
      <w:pPr>
        <w:ind w:left="1440" w:hanging="360"/>
      </w:pPr>
      <w:rPr>
        <w:rFonts w:hint="default" w:ascii="Courier New" w:hAnsi="Courier New"/>
      </w:rPr>
    </w:lvl>
    <w:lvl w:ilvl="2" w:tplc="E3A2777C">
      <w:start w:val="1"/>
      <w:numFmt w:val="bullet"/>
      <w:lvlText w:val=""/>
      <w:lvlJc w:val="left"/>
      <w:pPr>
        <w:ind w:left="2160" w:hanging="360"/>
      </w:pPr>
      <w:rPr>
        <w:rFonts w:hint="default" w:ascii="Wingdings" w:hAnsi="Wingdings"/>
      </w:rPr>
    </w:lvl>
    <w:lvl w:ilvl="3" w:tplc="5B5AE56E">
      <w:start w:val="1"/>
      <w:numFmt w:val="bullet"/>
      <w:lvlText w:val=""/>
      <w:lvlJc w:val="left"/>
      <w:pPr>
        <w:ind w:left="2880" w:hanging="360"/>
      </w:pPr>
      <w:rPr>
        <w:rFonts w:hint="default" w:ascii="Symbol" w:hAnsi="Symbol"/>
      </w:rPr>
    </w:lvl>
    <w:lvl w:ilvl="4" w:tplc="5E4AA8C4">
      <w:start w:val="1"/>
      <w:numFmt w:val="bullet"/>
      <w:lvlText w:val="o"/>
      <w:lvlJc w:val="left"/>
      <w:pPr>
        <w:ind w:left="3600" w:hanging="360"/>
      </w:pPr>
      <w:rPr>
        <w:rFonts w:hint="default" w:ascii="Courier New" w:hAnsi="Courier New"/>
      </w:rPr>
    </w:lvl>
    <w:lvl w:ilvl="5" w:tplc="129C6B5C">
      <w:start w:val="1"/>
      <w:numFmt w:val="bullet"/>
      <w:lvlText w:val=""/>
      <w:lvlJc w:val="left"/>
      <w:pPr>
        <w:ind w:left="4320" w:hanging="360"/>
      </w:pPr>
      <w:rPr>
        <w:rFonts w:hint="default" w:ascii="Wingdings" w:hAnsi="Wingdings"/>
      </w:rPr>
    </w:lvl>
    <w:lvl w:ilvl="6" w:tplc="04241DB4">
      <w:start w:val="1"/>
      <w:numFmt w:val="bullet"/>
      <w:lvlText w:val=""/>
      <w:lvlJc w:val="left"/>
      <w:pPr>
        <w:ind w:left="5040" w:hanging="360"/>
      </w:pPr>
      <w:rPr>
        <w:rFonts w:hint="default" w:ascii="Symbol" w:hAnsi="Symbol"/>
      </w:rPr>
    </w:lvl>
    <w:lvl w:ilvl="7" w:tplc="F18ABA6E">
      <w:start w:val="1"/>
      <w:numFmt w:val="bullet"/>
      <w:lvlText w:val="o"/>
      <w:lvlJc w:val="left"/>
      <w:pPr>
        <w:ind w:left="5760" w:hanging="360"/>
      </w:pPr>
      <w:rPr>
        <w:rFonts w:hint="default" w:ascii="Courier New" w:hAnsi="Courier New"/>
      </w:rPr>
    </w:lvl>
    <w:lvl w:ilvl="8" w:tplc="C77ED0B4">
      <w:start w:val="1"/>
      <w:numFmt w:val="bullet"/>
      <w:lvlText w:val=""/>
      <w:lvlJc w:val="left"/>
      <w:pPr>
        <w:ind w:left="6480" w:hanging="360"/>
      </w:pPr>
      <w:rPr>
        <w:rFonts w:hint="default" w:ascii="Wingdings" w:hAnsi="Wingdings"/>
      </w:rPr>
    </w:lvl>
  </w:abstractNum>
  <w:abstractNum w:abstractNumId="46" w15:restartNumberingAfterBreak="0">
    <w:nsid w:val="75063F9E"/>
    <w:multiLevelType w:val="hybridMultilevel"/>
    <w:tmpl w:val="9EB0641A"/>
    <w:lvl w:ilvl="0" w:tplc="9DA44166">
      <w:start w:val="1"/>
      <w:numFmt w:val="bullet"/>
      <w:lvlText w:val=""/>
      <w:lvlJc w:val="left"/>
      <w:pPr>
        <w:ind w:left="720" w:hanging="360"/>
      </w:pPr>
      <w:rPr>
        <w:rFonts w:hint="default" w:ascii="Symbol" w:hAnsi="Symbol"/>
      </w:rPr>
    </w:lvl>
    <w:lvl w:ilvl="1" w:tplc="68DAF2B2">
      <w:start w:val="1"/>
      <w:numFmt w:val="bullet"/>
      <w:lvlText w:val="o"/>
      <w:lvlJc w:val="left"/>
      <w:pPr>
        <w:ind w:left="1440" w:hanging="360"/>
      </w:pPr>
      <w:rPr>
        <w:rFonts w:hint="default" w:ascii="Courier New" w:hAnsi="Courier New"/>
      </w:rPr>
    </w:lvl>
    <w:lvl w:ilvl="2" w:tplc="5BE28658">
      <w:start w:val="1"/>
      <w:numFmt w:val="bullet"/>
      <w:lvlText w:val=""/>
      <w:lvlJc w:val="left"/>
      <w:pPr>
        <w:ind w:left="2160" w:hanging="360"/>
      </w:pPr>
      <w:rPr>
        <w:rFonts w:hint="default" w:ascii="Wingdings" w:hAnsi="Wingdings"/>
      </w:rPr>
    </w:lvl>
    <w:lvl w:ilvl="3" w:tplc="43FEE2BC">
      <w:start w:val="1"/>
      <w:numFmt w:val="bullet"/>
      <w:lvlText w:val=""/>
      <w:lvlJc w:val="left"/>
      <w:pPr>
        <w:ind w:left="2880" w:hanging="360"/>
      </w:pPr>
      <w:rPr>
        <w:rFonts w:hint="default" w:ascii="Symbol" w:hAnsi="Symbol"/>
      </w:rPr>
    </w:lvl>
    <w:lvl w:ilvl="4" w:tplc="FCAE3C28">
      <w:start w:val="1"/>
      <w:numFmt w:val="bullet"/>
      <w:lvlText w:val="o"/>
      <w:lvlJc w:val="left"/>
      <w:pPr>
        <w:ind w:left="3600" w:hanging="360"/>
      </w:pPr>
      <w:rPr>
        <w:rFonts w:hint="default" w:ascii="Courier New" w:hAnsi="Courier New"/>
      </w:rPr>
    </w:lvl>
    <w:lvl w:ilvl="5" w:tplc="539E69EE">
      <w:start w:val="1"/>
      <w:numFmt w:val="bullet"/>
      <w:lvlText w:val=""/>
      <w:lvlJc w:val="left"/>
      <w:pPr>
        <w:ind w:left="4320" w:hanging="360"/>
      </w:pPr>
      <w:rPr>
        <w:rFonts w:hint="default" w:ascii="Wingdings" w:hAnsi="Wingdings"/>
      </w:rPr>
    </w:lvl>
    <w:lvl w:ilvl="6" w:tplc="4DF88566">
      <w:start w:val="1"/>
      <w:numFmt w:val="bullet"/>
      <w:lvlText w:val=""/>
      <w:lvlJc w:val="left"/>
      <w:pPr>
        <w:ind w:left="5040" w:hanging="360"/>
      </w:pPr>
      <w:rPr>
        <w:rFonts w:hint="default" w:ascii="Symbol" w:hAnsi="Symbol"/>
      </w:rPr>
    </w:lvl>
    <w:lvl w:ilvl="7" w:tplc="10E47224">
      <w:start w:val="1"/>
      <w:numFmt w:val="bullet"/>
      <w:lvlText w:val="o"/>
      <w:lvlJc w:val="left"/>
      <w:pPr>
        <w:ind w:left="5760" w:hanging="360"/>
      </w:pPr>
      <w:rPr>
        <w:rFonts w:hint="default" w:ascii="Courier New" w:hAnsi="Courier New"/>
      </w:rPr>
    </w:lvl>
    <w:lvl w:ilvl="8" w:tplc="55A0616A">
      <w:start w:val="1"/>
      <w:numFmt w:val="bullet"/>
      <w:lvlText w:val=""/>
      <w:lvlJc w:val="left"/>
      <w:pPr>
        <w:ind w:left="6480" w:hanging="360"/>
      </w:pPr>
      <w:rPr>
        <w:rFonts w:hint="default" w:ascii="Wingdings" w:hAnsi="Wingdings"/>
      </w:rPr>
    </w:lvl>
  </w:abstractNum>
  <w:abstractNum w:abstractNumId="47" w15:restartNumberingAfterBreak="0">
    <w:nsid w:val="7C6803FC"/>
    <w:multiLevelType w:val="hybridMultilevel"/>
    <w:tmpl w:val="F2C2B416"/>
    <w:lvl w:ilvl="0" w:tplc="676E7D42">
      <w:start w:val="1"/>
      <w:numFmt w:val="bullet"/>
      <w:lvlText w:val=""/>
      <w:lvlJc w:val="left"/>
      <w:pPr>
        <w:ind w:left="720" w:hanging="360"/>
      </w:pPr>
      <w:rPr>
        <w:rFonts w:hint="default" w:ascii="Symbol" w:hAnsi="Symbol"/>
      </w:rPr>
    </w:lvl>
    <w:lvl w:ilvl="1" w:tplc="D72EB594">
      <w:start w:val="1"/>
      <w:numFmt w:val="bullet"/>
      <w:lvlText w:val="o"/>
      <w:lvlJc w:val="left"/>
      <w:pPr>
        <w:ind w:left="1440" w:hanging="360"/>
      </w:pPr>
      <w:rPr>
        <w:rFonts w:hint="default" w:ascii="Courier New" w:hAnsi="Courier New"/>
      </w:rPr>
    </w:lvl>
    <w:lvl w:ilvl="2" w:tplc="A36006CC">
      <w:start w:val="1"/>
      <w:numFmt w:val="bullet"/>
      <w:lvlText w:val=""/>
      <w:lvlJc w:val="left"/>
      <w:pPr>
        <w:ind w:left="2160" w:hanging="360"/>
      </w:pPr>
      <w:rPr>
        <w:rFonts w:hint="default" w:ascii="Wingdings" w:hAnsi="Wingdings"/>
      </w:rPr>
    </w:lvl>
    <w:lvl w:ilvl="3" w:tplc="101A061C">
      <w:start w:val="1"/>
      <w:numFmt w:val="bullet"/>
      <w:lvlText w:val=""/>
      <w:lvlJc w:val="left"/>
      <w:pPr>
        <w:ind w:left="2880" w:hanging="360"/>
      </w:pPr>
      <w:rPr>
        <w:rFonts w:hint="default" w:ascii="Symbol" w:hAnsi="Symbol"/>
      </w:rPr>
    </w:lvl>
    <w:lvl w:ilvl="4" w:tplc="D4EE402E">
      <w:start w:val="1"/>
      <w:numFmt w:val="bullet"/>
      <w:lvlText w:val="o"/>
      <w:lvlJc w:val="left"/>
      <w:pPr>
        <w:ind w:left="3600" w:hanging="360"/>
      </w:pPr>
      <w:rPr>
        <w:rFonts w:hint="default" w:ascii="Courier New" w:hAnsi="Courier New"/>
      </w:rPr>
    </w:lvl>
    <w:lvl w:ilvl="5" w:tplc="867E1A1C">
      <w:start w:val="1"/>
      <w:numFmt w:val="bullet"/>
      <w:lvlText w:val=""/>
      <w:lvlJc w:val="left"/>
      <w:pPr>
        <w:ind w:left="4320" w:hanging="360"/>
      </w:pPr>
      <w:rPr>
        <w:rFonts w:hint="default" w:ascii="Wingdings" w:hAnsi="Wingdings"/>
      </w:rPr>
    </w:lvl>
    <w:lvl w:ilvl="6" w:tplc="04B4EE6C">
      <w:start w:val="1"/>
      <w:numFmt w:val="bullet"/>
      <w:lvlText w:val=""/>
      <w:lvlJc w:val="left"/>
      <w:pPr>
        <w:ind w:left="5040" w:hanging="360"/>
      </w:pPr>
      <w:rPr>
        <w:rFonts w:hint="default" w:ascii="Symbol" w:hAnsi="Symbol"/>
      </w:rPr>
    </w:lvl>
    <w:lvl w:ilvl="7" w:tplc="5B9495EA">
      <w:start w:val="1"/>
      <w:numFmt w:val="bullet"/>
      <w:lvlText w:val="o"/>
      <w:lvlJc w:val="left"/>
      <w:pPr>
        <w:ind w:left="5760" w:hanging="360"/>
      </w:pPr>
      <w:rPr>
        <w:rFonts w:hint="default" w:ascii="Courier New" w:hAnsi="Courier New"/>
      </w:rPr>
    </w:lvl>
    <w:lvl w:ilvl="8" w:tplc="BAB0702A">
      <w:start w:val="1"/>
      <w:numFmt w:val="bullet"/>
      <w:lvlText w:val=""/>
      <w:lvlJc w:val="left"/>
      <w:pPr>
        <w:ind w:left="6480" w:hanging="360"/>
      </w:pPr>
      <w:rPr>
        <w:rFonts w:hint="default" w:ascii="Wingdings" w:hAnsi="Wingdings"/>
      </w:rPr>
    </w:lvl>
  </w:abstractNum>
  <w:abstractNum w:abstractNumId="48" w15:restartNumberingAfterBreak="0">
    <w:nsid w:val="7D2255FA"/>
    <w:multiLevelType w:val="hybridMultilevel"/>
    <w:tmpl w:val="574EBA1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9" w15:restartNumberingAfterBreak="0">
    <w:nsid w:val="7D416A2B"/>
    <w:multiLevelType w:val="hybridMultilevel"/>
    <w:tmpl w:val="8FF2DB74"/>
    <w:lvl w:ilvl="0" w:tplc="8760FC9C">
      <w:start w:val="1"/>
      <w:numFmt w:val="bullet"/>
      <w:lvlText w:val=""/>
      <w:lvlJc w:val="left"/>
      <w:pPr>
        <w:ind w:left="720" w:hanging="360"/>
      </w:pPr>
      <w:rPr>
        <w:rFonts w:hint="default" w:ascii="Symbol" w:hAnsi="Symbol"/>
      </w:rPr>
    </w:lvl>
    <w:lvl w:ilvl="1" w:tplc="A8C89162">
      <w:start w:val="1"/>
      <w:numFmt w:val="bullet"/>
      <w:lvlText w:val="o"/>
      <w:lvlJc w:val="left"/>
      <w:pPr>
        <w:ind w:left="1440" w:hanging="360"/>
      </w:pPr>
      <w:rPr>
        <w:rFonts w:hint="default" w:ascii="Courier New" w:hAnsi="Courier New"/>
      </w:rPr>
    </w:lvl>
    <w:lvl w:ilvl="2" w:tplc="EEEA2FA2">
      <w:start w:val="1"/>
      <w:numFmt w:val="bullet"/>
      <w:lvlText w:val=""/>
      <w:lvlJc w:val="left"/>
      <w:pPr>
        <w:ind w:left="2160" w:hanging="360"/>
      </w:pPr>
      <w:rPr>
        <w:rFonts w:hint="default" w:ascii="Wingdings" w:hAnsi="Wingdings"/>
      </w:rPr>
    </w:lvl>
    <w:lvl w:ilvl="3" w:tplc="A246E0D0">
      <w:start w:val="1"/>
      <w:numFmt w:val="bullet"/>
      <w:lvlText w:val=""/>
      <w:lvlJc w:val="left"/>
      <w:pPr>
        <w:ind w:left="2880" w:hanging="360"/>
      </w:pPr>
      <w:rPr>
        <w:rFonts w:hint="default" w:ascii="Symbol" w:hAnsi="Symbol"/>
      </w:rPr>
    </w:lvl>
    <w:lvl w:ilvl="4" w:tplc="10B653DA">
      <w:start w:val="1"/>
      <w:numFmt w:val="bullet"/>
      <w:lvlText w:val="o"/>
      <w:lvlJc w:val="left"/>
      <w:pPr>
        <w:ind w:left="3600" w:hanging="360"/>
      </w:pPr>
      <w:rPr>
        <w:rFonts w:hint="default" w:ascii="Courier New" w:hAnsi="Courier New"/>
      </w:rPr>
    </w:lvl>
    <w:lvl w:ilvl="5" w:tplc="6D9ECBFC">
      <w:start w:val="1"/>
      <w:numFmt w:val="bullet"/>
      <w:lvlText w:val=""/>
      <w:lvlJc w:val="left"/>
      <w:pPr>
        <w:ind w:left="4320" w:hanging="360"/>
      </w:pPr>
      <w:rPr>
        <w:rFonts w:hint="default" w:ascii="Wingdings" w:hAnsi="Wingdings"/>
      </w:rPr>
    </w:lvl>
    <w:lvl w:ilvl="6" w:tplc="06A2C46E">
      <w:start w:val="1"/>
      <w:numFmt w:val="bullet"/>
      <w:lvlText w:val=""/>
      <w:lvlJc w:val="left"/>
      <w:pPr>
        <w:ind w:left="5040" w:hanging="360"/>
      </w:pPr>
      <w:rPr>
        <w:rFonts w:hint="default" w:ascii="Symbol" w:hAnsi="Symbol"/>
      </w:rPr>
    </w:lvl>
    <w:lvl w:ilvl="7" w:tplc="5B648E5A">
      <w:start w:val="1"/>
      <w:numFmt w:val="bullet"/>
      <w:lvlText w:val="o"/>
      <w:lvlJc w:val="left"/>
      <w:pPr>
        <w:ind w:left="5760" w:hanging="360"/>
      </w:pPr>
      <w:rPr>
        <w:rFonts w:hint="default" w:ascii="Courier New" w:hAnsi="Courier New"/>
      </w:rPr>
    </w:lvl>
    <w:lvl w:ilvl="8" w:tplc="9D265F68">
      <w:start w:val="1"/>
      <w:numFmt w:val="bullet"/>
      <w:lvlText w:val=""/>
      <w:lvlJc w:val="left"/>
      <w:pPr>
        <w:ind w:left="6480" w:hanging="360"/>
      </w:pPr>
      <w:rPr>
        <w:rFonts w:hint="default" w:ascii="Wingdings" w:hAnsi="Wingdings"/>
      </w:rPr>
    </w:lvl>
  </w:abstractNum>
  <w:num w:numId="1">
    <w:abstractNumId w:val="22"/>
  </w:num>
  <w:num w:numId="2">
    <w:abstractNumId w:val="35"/>
  </w:num>
  <w:num w:numId="3">
    <w:abstractNumId w:val="6"/>
  </w:num>
  <w:num w:numId="4">
    <w:abstractNumId w:val="13"/>
  </w:num>
  <w:num w:numId="5">
    <w:abstractNumId w:val="48"/>
  </w:num>
  <w:num w:numId="6">
    <w:abstractNumId w:val="41"/>
  </w:num>
  <w:num w:numId="7">
    <w:abstractNumId w:val="31"/>
  </w:num>
  <w:num w:numId="8">
    <w:abstractNumId w:val="49"/>
  </w:num>
  <w:num w:numId="9">
    <w:abstractNumId w:val="18"/>
  </w:num>
  <w:num w:numId="10">
    <w:abstractNumId w:val="42"/>
  </w:num>
  <w:num w:numId="11">
    <w:abstractNumId w:val="12"/>
  </w:num>
  <w:num w:numId="12">
    <w:abstractNumId w:val="0"/>
  </w:num>
  <w:num w:numId="13">
    <w:abstractNumId w:val="43"/>
  </w:num>
  <w:num w:numId="14">
    <w:abstractNumId w:val="46"/>
  </w:num>
  <w:num w:numId="15">
    <w:abstractNumId w:val="7"/>
  </w:num>
  <w:num w:numId="16">
    <w:abstractNumId w:val="32"/>
  </w:num>
  <w:num w:numId="17">
    <w:abstractNumId w:val="9"/>
  </w:num>
  <w:num w:numId="18">
    <w:abstractNumId w:val="34"/>
  </w:num>
  <w:num w:numId="19">
    <w:abstractNumId w:val="8"/>
  </w:num>
  <w:num w:numId="20">
    <w:abstractNumId w:val="17"/>
  </w:num>
  <w:num w:numId="21">
    <w:abstractNumId w:val="21"/>
  </w:num>
  <w:num w:numId="22">
    <w:abstractNumId w:val="45"/>
  </w:num>
  <w:num w:numId="23">
    <w:abstractNumId w:val="33"/>
  </w:num>
  <w:num w:numId="24">
    <w:abstractNumId w:val="36"/>
  </w:num>
  <w:num w:numId="25">
    <w:abstractNumId w:val="25"/>
  </w:num>
  <w:num w:numId="26">
    <w:abstractNumId w:val="26"/>
  </w:num>
  <w:num w:numId="27">
    <w:abstractNumId w:val="2"/>
  </w:num>
  <w:num w:numId="28">
    <w:abstractNumId w:val="19"/>
  </w:num>
  <w:num w:numId="29">
    <w:abstractNumId w:val="15"/>
  </w:num>
  <w:num w:numId="30">
    <w:abstractNumId w:val="47"/>
  </w:num>
  <w:num w:numId="31">
    <w:abstractNumId w:val="23"/>
  </w:num>
  <w:num w:numId="32">
    <w:abstractNumId w:val="3"/>
  </w:num>
  <w:num w:numId="33">
    <w:abstractNumId w:val="14"/>
  </w:num>
  <w:num w:numId="34">
    <w:abstractNumId w:val="44"/>
  </w:num>
  <w:num w:numId="35">
    <w:abstractNumId w:val="10"/>
  </w:num>
  <w:num w:numId="36">
    <w:abstractNumId w:val="4"/>
  </w:num>
  <w:num w:numId="37">
    <w:abstractNumId w:val="37"/>
  </w:num>
  <w:num w:numId="38">
    <w:abstractNumId w:val="1"/>
  </w:num>
  <w:num w:numId="39">
    <w:abstractNumId w:val="30"/>
  </w:num>
  <w:num w:numId="40">
    <w:abstractNumId w:val="40"/>
  </w:num>
  <w:num w:numId="41">
    <w:abstractNumId w:val="29"/>
  </w:num>
  <w:num w:numId="42">
    <w:abstractNumId w:val="5"/>
  </w:num>
  <w:num w:numId="43">
    <w:abstractNumId w:val="24"/>
  </w:num>
  <w:num w:numId="44">
    <w:abstractNumId w:val="38"/>
  </w:num>
  <w:num w:numId="45">
    <w:abstractNumId w:val="27"/>
  </w:num>
  <w:num w:numId="46">
    <w:abstractNumId w:val="16"/>
  </w:num>
  <w:num w:numId="47">
    <w:abstractNumId w:val="11"/>
  </w:num>
  <w:num w:numId="48">
    <w:abstractNumId w:val="28"/>
  </w:num>
  <w:num w:numId="49">
    <w:abstractNumId w:val="20"/>
  </w:num>
  <w:num w:numId="50">
    <w:abstractNumId w:val="3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proofState w:spelling="clean" w:grammar="dirty"/>
  <w:attachedTemplate r:id="rId1"/>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F5C"/>
    <w:rsid w:val="00000490"/>
    <w:rsid w:val="0000143F"/>
    <w:rsid w:val="0000199D"/>
    <w:rsid w:val="00002D59"/>
    <w:rsid w:val="0000322C"/>
    <w:rsid w:val="00003661"/>
    <w:rsid w:val="0000388E"/>
    <w:rsid w:val="00003DEC"/>
    <w:rsid w:val="00003EAE"/>
    <w:rsid w:val="00004D08"/>
    <w:rsid w:val="00004D4B"/>
    <w:rsid w:val="00005127"/>
    <w:rsid w:val="00005805"/>
    <w:rsid w:val="00005DDD"/>
    <w:rsid w:val="0000600B"/>
    <w:rsid w:val="000061BD"/>
    <w:rsid w:val="0000630A"/>
    <w:rsid w:val="00006587"/>
    <w:rsid w:val="0001043A"/>
    <w:rsid w:val="0001049E"/>
    <w:rsid w:val="00010ECB"/>
    <w:rsid w:val="0001110A"/>
    <w:rsid w:val="0001111C"/>
    <w:rsid w:val="000117FE"/>
    <w:rsid w:val="00011DCE"/>
    <w:rsid w:val="00012570"/>
    <w:rsid w:val="0001271A"/>
    <w:rsid w:val="00013C38"/>
    <w:rsid w:val="000151B2"/>
    <w:rsid w:val="0001528B"/>
    <w:rsid w:val="00015657"/>
    <w:rsid w:val="00015B0B"/>
    <w:rsid w:val="00017630"/>
    <w:rsid w:val="00017DB6"/>
    <w:rsid w:val="000200CC"/>
    <w:rsid w:val="00020185"/>
    <w:rsid w:val="000204BC"/>
    <w:rsid w:val="00020619"/>
    <w:rsid w:val="0002242F"/>
    <w:rsid w:val="00022B82"/>
    <w:rsid w:val="00022EF4"/>
    <w:rsid w:val="0002382D"/>
    <w:rsid w:val="000249C4"/>
    <w:rsid w:val="0002527B"/>
    <w:rsid w:val="00025DA5"/>
    <w:rsid w:val="00026089"/>
    <w:rsid w:val="000261BE"/>
    <w:rsid w:val="00026B3B"/>
    <w:rsid w:val="00026B93"/>
    <w:rsid w:val="00027832"/>
    <w:rsid w:val="00030297"/>
    <w:rsid w:val="00030422"/>
    <w:rsid w:val="000307FA"/>
    <w:rsid w:val="000308B5"/>
    <w:rsid w:val="00030E43"/>
    <w:rsid w:val="000310DC"/>
    <w:rsid w:val="00031111"/>
    <w:rsid w:val="000319C7"/>
    <w:rsid w:val="00031D23"/>
    <w:rsid w:val="00032031"/>
    <w:rsid w:val="000327DC"/>
    <w:rsid w:val="00032D62"/>
    <w:rsid w:val="000330AF"/>
    <w:rsid w:val="00033222"/>
    <w:rsid w:val="00033829"/>
    <w:rsid w:val="00033FA3"/>
    <w:rsid w:val="000344CF"/>
    <w:rsid w:val="00035044"/>
    <w:rsid w:val="0003628D"/>
    <w:rsid w:val="00037463"/>
    <w:rsid w:val="000408D7"/>
    <w:rsid w:val="00040DAE"/>
    <w:rsid w:val="00040E15"/>
    <w:rsid w:val="00041F4C"/>
    <w:rsid w:val="000429A2"/>
    <w:rsid w:val="00042A63"/>
    <w:rsid w:val="000433DC"/>
    <w:rsid w:val="00043A30"/>
    <w:rsid w:val="00043E0E"/>
    <w:rsid w:val="00044765"/>
    <w:rsid w:val="000449CE"/>
    <w:rsid w:val="00044E34"/>
    <w:rsid w:val="00044E60"/>
    <w:rsid w:val="00045F9A"/>
    <w:rsid w:val="00045FEC"/>
    <w:rsid w:val="000460BB"/>
    <w:rsid w:val="00046CEC"/>
    <w:rsid w:val="000473C4"/>
    <w:rsid w:val="0005003D"/>
    <w:rsid w:val="0005019B"/>
    <w:rsid w:val="00051583"/>
    <w:rsid w:val="00051B2B"/>
    <w:rsid w:val="00051E3B"/>
    <w:rsid w:val="00052506"/>
    <w:rsid w:val="0005288D"/>
    <w:rsid w:val="00052946"/>
    <w:rsid w:val="00052A87"/>
    <w:rsid w:val="00052DAD"/>
    <w:rsid w:val="00053114"/>
    <w:rsid w:val="000533F5"/>
    <w:rsid w:val="0005358E"/>
    <w:rsid w:val="000545CA"/>
    <w:rsid w:val="0005480F"/>
    <w:rsid w:val="000552B8"/>
    <w:rsid w:val="000553C7"/>
    <w:rsid w:val="00055CCB"/>
    <w:rsid w:val="00056313"/>
    <w:rsid w:val="00056EE0"/>
    <w:rsid w:val="00057880"/>
    <w:rsid w:val="00057BAD"/>
    <w:rsid w:val="000609D1"/>
    <w:rsid w:val="00061476"/>
    <w:rsid w:val="00061E28"/>
    <w:rsid w:val="00061E66"/>
    <w:rsid w:val="00063570"/>
    <w:rsid w:val="00064065"/>
    <w:rsid w:val="0006450D"/>
    <w:rsid w:val="000646E0"/>
    <w:rsid w:val="00064BAA"/>
    <w:rsid w:val="00064E91"/>
    <w:rsid w:val="00066410"/>
    <w:rsid w:val="0006674B"/>
    <w:rsid w:val="00066BE3"/>
    <w:rsid w:val="00070160"/>
    <w:rsid w:val="0007058F"/>
    <w:rsid w:val="00070595"/>
    <w:rsid w:val="0007153B"/>
    <w:rsid w:val="000716DC"/>
    <w:rsid w:val="00071980"/>
    <w:rsid w:val="000719A0"/>
    <w:rsid w:val="000721FE"/>
    <w:rsid w:val="000737F3"/>
    <w:rsid w:val="00073840"/>
    <w:rsid w:val="00075DA8"/>
    <w:rsid w:val="00075F0E"/>
    <w:rsid w:val="00076053"/>
    <w:rsid w:val="00076064"/>
    <w:rsid w:val="0007633F"/>
    <w:rsid w:val="00076384"/>
    <w:rsid w:val="0007649E"/>
    <w:rsid w:val="00076985"/>
    <w:rsid w:val="00077604"/>
    <w:rsid w:val="0008052D"/>
    <w:rsid w:val="0008097B"/>
    <w:rsid w:val="00080B3A"/>
    <w:rsid w:val="00080DDE"/>
    <w:rsid w:val="00081008"/>
    <w:rsid w:val="00081113"/>
    <w:rsid w:val="0008143C"/>
    <w:rsid w:val="0008153E"/>
    <w:rsid w:val="000817A9"/>
    <w:rsid w:val="00081BA6"/>
    <w:rsid w:val="00081E11"/>
    <w:rsid w:val="00081F7E"/>
    <w:rsid w:val="000828F0"/>
    <w:rsid w:val="00082D3A"/>
    <w:rsid w:val="0008367B"/>
    <w:rsid w:val="000837B8"/>
    <w:rsid w:val="00084356"/>
    <w:rsid w:val="00084595"/>
    <w:rsid w:val="0008482B"/>
    <w:rsid w:val="000849FA"/>
    <w:rsid w:val="00085EB4"/>
    <w:rsid w:val="00085EE6"/>
    <w:rsid w:val="00086A6B"/>
    <w:rsid w:val="000874F2"/>
    <w:rsid w:val="00087A4C"/>
    <w:rsid w:val="00087BBD"/>
    <w:rsid w:val="000900F3"/>
    <w:rsid w:val="00091FDB"/>
    <w:rsid w:val="00093C78"/>
    <w:rsid w:val="00094024"/>
    <w:rsid w:val="00094430"/>
    <w:rsid w:val="0009507E"/>
    <w:rsid w:val="00095A5E"/>
    <w:rsid w:val="00095A6C"/>
    <w:rsid w:val="00095EA1"/>
    <w:rsid w:val="00096D91"/>
    <w:rsid w:val="000979B8"/>
    <w:rsid w:val="000A067E"/>
    <w:rsid w:val="000A0743"/>
    <w:rsid w:val="000A0928"/>
    <w:rsid w:val="000A094D"/>
    <w:rsid w:val="000A0D7B"/>
    <w:rsid w:val="000A1E59"/>
    <w:rsid w:val="000A2B39"/>
    <w:rsid w:val="000A2E9F"/>
    <w:rsid w:val="000A2ECD"/>
    <w:rsid w:val="000A323F"/>
    <w:rsid w:val="000A3832"/>
    <w:rsid w:val="000A3C79"/>
    <w:rsid w:val="000A4C32"/>
    <w:rsid w:val="000A4C89"/>
    <w:rsid w:val="000A50C2"/>
    <w:rsid w:val="000A5311"/>
    <w:rsid w:val="000A686E"/>
    <w:rsid w:val="000A6BD4"/>
    <w:rsid w:val="000A7781"/>
    <w:rsid w:val="000A7E7C"/>
    <w:rsid w:val="000A7FB2"/>
    <w:rsid w:val="000B0029"/>
    <w:rsid w:val="000B0337"/>
    <w:rsid w:val="000B06F0"/>
    <w:rsid w:val="000B0805"/>
    <w:rsid w:val="000B085B"/>
    <w:rsid w:val="000B1214"/>
    <w:rsid w:val="000B1628"/>
    <w:rsid w:val="000B1A21"/>
    <w:rsid w:val="000B1C55"/>
    <w:rsid w:val="000B3414"/>
    <w:rsid w:val="000B39D8"/>
    <w:rsid w:val="000B3FB4"/>
    <w:rsid w:val="000B42D6"/>
    <w:rsid w:val="000B46B9"/>
    <w:rsid w:val="000B4934"/>
    <w:rsid w:val="000B537A"/>
    <w:rsid w:val="000B561C"/>
    <w:rsid w:val="000B5CE2"/>
    <w:rsid w:val="000B6308"/>
    <w:rsid w:val="000B6581"/>
    <w:rsid w:val="000B68EF"/>
    <w:rsid w:val="000B69AE"/>
    <w:rsid w:val="000B6AEC"/>
    <w:rsid w:val="000B7107"/>
    <w:rsid w:val="000B71EF"/>
    <w:rsid w:val="000B7814"/>
    <w:rsid w:val="000C0582"/>
    <w:rsid w:val="000C0F9A"/>
    <w:rsid w:val="000C19B0"/>
    <w:rsid w:val="000C1D75"/>
    <w:rsid w:val="000C2B14"/>
    <w:rsid w:val="000C3DA9"/>
    <w:rsid w:val="000C426F"/>
    <w:rsid w:val="000C48DA"/>
    <w:rsid w:val="000C52A4"/>
    <w:rsid w:val="000C561B"/>
    <w:rsid w:val="000C665A"/>
    <w:rsid w:val="000C66DA"/>
    <w:rsid w:val="000D0016"/>
    <w:rsid w:val="000D01A8"/>
    <w:rsid w:val="000D04F3"/>
    <w:rsid w:val="000D0558"/>
    <w:rsid w:val="000D0AB2"/>
    <w:rsid w:val="000D103E"/>
    <w:rsid w:val="000D1C82"/>
    <w:rsid w:val="000D212A"/>
    <w:rsid w:val="000D23B6"/>
    <w:rsid w:val="000D2EE4"/>
    <w:rsid w:val="000D3C52"/>
    <w:rsid w:val="000D4084"/>
    <w:rsid w:val="000D4B85"/>
    <w:rsid w:val="000D4F2A"/>
    <w:rsid w:val="000D69E2"/>
    <w:rsid w:val="000D6FE3"/>
    <w:rsid w:val="000D75D4"/>
    <w:rsid w:val="000D7A54"/>
    <w:rsid w:val="000D7E47"/>
    <w:rsid w:val="000E0116"/>
    <w:rsid w:val="000E10DC"/>
    <w:rsid w:val="000E17C4"/>
    <w:rsid w:val="000E2B0A"/>
    <w:rsid w:val="000E321B"/>
    <w:rsid w:val="000E3845"/>
    <w:rsid w:val="000E3B6E"/>
    <w:rsid w:val="000E4252"/>
    <w:rsid w:val="000E4CBC"/>
    <w:rsid w:val="000E539F"/>
    <w:rsid w:val="000E7D6F"/>
    <w:rsid w:val="000E7ED7"/>
    <w:rsid w:val="000F0957"/>
    <w:rsid w:val="000F0978"/>
    <w:rsid w:val="000F15E2"/>
    <w:rsid w:val="000F19E5"/>
    <w:rsid w:val="000F1C79"/>
    <w:rsid w:val="000F2780"/>
    <w:rsid w:val="000F2FD9"/>
    <w:rsid w:val="000F48DE"/>
    <w:rsid w:val="000F5090"/>
    <w:rsid w:val="000F67B1"/>
    <w:rsid w:val="000F729F"/>
    <w:rsid w:val="000F72CD"/>
    <w:rsid w:val="000F7369"/>
    <w:rsid w:val="00100B08"/>
    <w:rsid w:val="001010C1"/>
    <w:rsid w:val="001012C0"/>
    <w:rsid w:val="00101ED3"/>
    <w:rsid w:val="001020EE"/>
    <w:rsid w:val="00102915"/>
    <w:rsid w:val="00102946"/>
    <w:rsid w:val="00102C72"/>
    <w:rsid w:val="001030FA"/>
    <w:rsid w:val="0010319A"/>
    <w:rsid w:val="00104BD7"/>
    <w:rsid w:val="00105AD3"/>
    <w:rsid w:val="001061E2"/>
    <w:rsid w:val="001068D6"/>
    <w:rsid w:val="001103B5"/>
    <w:rsid w:val="00110A6B"/>
    <w:rsid w:val="00110EFF"/>
    <w:rsid w:val="00111064"/>
    <w:rsid w:val="001112F8"/>
    <w:rsid w:val="0011175C"/>
    <w:rsid w:val="001118DB"/>
    <w:rsid w:val="00111C27"/>
    <w:rsid w:val="001135CE"/>
    <w:rsid w:val="00113EC1"/>
    <w:rsid w:val="00113F7C"/>
    <w:rsid w:val="001140D1"/>
    <w:rsid w:val="00114BD2"/>
    <w:rsid w:val="00116127"/>
    <w:rsid w:val="00116B8C"/>
    <w:rsid w:val="001173FF"/>
    <w:rsid w:val="0012056F"/>
    <w:rsid w:val="00120795"/>
    <w:rsid w:val="00121812"/>
    <w:rsid w:val="00121CD6"/>
    <w:rsid w:val="00122077"/>
    <w:rsid w:val="0012218E"/>
    <w:rsid w:val="00122D4B"/>
    <w:rsid w:val="00122EC9"/>
    <w:rsid w:val="0012376B"/>
    <w:rsid w:val="0012440C"/>
    <w:rsid w:val="0012440F"/>
    <w:rsid w:val="001246AC"/>
    <w:rsid w:val="0012484C"/>
    <w:rsid w:val="001250D2"/>
    <w:rsid w:val="001259F7"/>
    <w:rsid w:val="00125B2E"/>
    <w:rsid w:val="00126C6B"/>
    <w:rsid w:val="00126D9D"/>
    <w:rsid w:val="001272D5"/>
    <w:rsid w:val="0012783B"/>
    <w:rsid w:val="001329E3"/>
    <w:rsid w:val="00132F3F"/>
    <w:rsid w:val="00133E7E"/>
    <w:rsid w:val="00134652"/>
    <w:rsid w:val="00134A15"/>
    <w:rsid w:val="00135CEF"/>
    <w:rsid w:val="00135DB9"/>
    <w:rsid w:val="00135DFB"/>
    <w:rsid w:val="00135FB6"/>
    <w:rsid w:val="001405A3"/>
    <w:rsid w:val="00140727"/>
    <w:rsid w:val="00140912"/>
    <w:rsid w:val="00140973"/>
    <w:rsid w:val="00140B51"/>
    <w:rsid w:val="00141077"/>
    <w:rsid w:val="0014143A"/>
    <w:rsid w:val="00141456"/>
    <w:rsid w:val="00142405"/>
    <w:rsid w:val="00142F90"/>
    <w:rsid w:val="00143641"/>
    <w:rsid w:val="001436B5"/>
    <w:rsid w:val="00144411"/>
    <w:rsid w:val="00144F97"/>
    <w:rsid w:val="00145574"/>
    <w:rsid w:val="0014568C"/>
    <w:rsid w:val="00145E31"/>
    <w:rsid w:val="0014699A"/>
    <w:rsid w:val="00147A4C"/>
    <w:rsid w:val="00147C8B"/>
    <w:rsid w:val="00147F42"/>
    <w:rsid w:val="00150406"/>
    <w:rsid w:val="001505FA"/>
    <w:rsid w:val="001509EE"/>
    <w:rsid w:val="00151160"/>
    <w:rsid w:val="00151CF0"/>
    <w:rsid w:val="0015200A"/>
    <w:rsid w:val="00152335"/>
    <w:rsid w:val="0015259F"/>
    <w:rsid w:val="001526F9"/>
    <w:rsid w:val="00152CA4"/>
    <w:rsid w:val="001533B0"/>
    <w:rsid w:val="001539A9"/>
    <w:rsid w:val="00153F2A"/>
    <w:rsid w:val="0015458F"/>
    <w:rsid w:val="00154D7F"/>
    <w:rsid w:val="0015510C"/>
    <w:rsid w:val="001559FD"/>
    <w:rsid w:val="001562B2"/>
    <w:rsid w:val="0015664A"/>
    <w:rsid w:val="001576CD"/>
    <w:rsid w:val="00157DBD"/>
    <w:rsid w:val="00160212"/>
    <w:rsid w:val="00160E9B"/>
    <w:rsid w:val="00160F6C"/>
    <w:rsid w:val="0016134A"/>
    <w:rsid w:val="0016134D"/>
    <w:rsid w:val="00161A69"/>
    <w:rsid w:val="00161DF4"/>
    <w:rsid w:val="00162D2E"/>
    <w:rsid w:val="00163DA4"/>
    <w:rsid w:val="00163EA0"/>
    <w:rsid w:val="00164E18"/>
    <w:rsid w:val="00165551"/>
    <w:rsid w:val="0016580A"/>
    <w:rsid w:val="00165F17"/>
    <w:rsid w:val="0016633B"/>
    <w:rsid w:val="001665CC"/>
    <w:rsid w:val="00167FDA"/>
    <w:rsid w:val="00170165"/>
    <w:rsid w:val="001704C9"/>
    <w:rsid w:val="001704E5"/>
    <w:rsid w:val="00170720"/>
    <w:rsid w:val="001707C9"/>
    <w:rsid w:val="00170D92"/>
    <w:rsid w:val="0017178C"/>
    <w:rsid w:val="001717A8"/>
    <w:rsid w:val="00171FD8"/>
    <w:rsid w:val="00172795"/>
    <w:rsid w:val="00172A6F"/>
    <w:rsid w:val="00172AD9"/>
    <w:rsid w:val="001738ED"/>
    <w:rsid w:val="00173B71"/>
    <w:rsid w:val="00174294"/>
    <w:rsid w:val="00174687"/>
    <w:rsid w:val="00174AA5"/>
    <w:rsid w:val="00175455"/>
    <w:rsid w:val="001755D9"/>
    <w:rsid w:val="001755E6"/>
    <w:rsid w:val="00175611"/>
    <w:rsid w:val="001763EE"/>
    <w:rsid w:val="0017671E"/>
    <w:rsid w:val="00177405"/>
    <w:rsid w:val="001774D6"/>
    <w:rsid w:val="0017766B"/>
    <w:rsid w:val="001777F7"/>
    <w:rsid w:val="00180106"/>
    <w:rsid w:val="001801EE"/>
    <w:rsid w:val="00180487"/>
    <w:rsid w:val="001804B7"/>
    <w:rsid w:val="001810FA"/>
    <w:rsid w:val="0018302F"/>
    <w:rsid w:val="001831AE"/>
    <w:rsid w:val="001834EA"/>
    <w:rsid w:val="00183575"/>
    <w:rsid w:val="001837E9"/>
    <w:rsid w:val="001847A0"/>
    <w:rsid w:val="00184B9F"/>
    <w:rsid w:val="00184DFB"/>
    <w:rsid w:val="00184F0C"/>
    <w:rsid w:val="00186458"/>
    <w:rsid w:val="001864E7"/>
    <w:rsid w:val="0018660B"/>
    <w:rsid w:val="00186C61"/>
    <w:rsid w:val="001870DA"/>
    <w:rsid w:val="00187592"/>
    <w:rsid w:val="00190342"/>
    <w:rsid w:val="00191345"/>
    <w:rsid w:val="0019210D"/>
    <w:rsid w:val="00192196"/>
    <w:rsid w:val="001924A8"/>
    <w:rsid w:val="00192B72"/>
    <w:rsid w:val="00193824"/>
    <w:rsid w:val="00194725"/>
    <w:rsid w:val="00194C70"/>
    <w:rsid w:val="00194D6B"/>
    <w:rsid w:val="00194EEE"/>
    <w:rsid w:val="0019542B"/>
    <w:rsid w:val="001959CD"/>
    <w:rsid w:val="00195A9C"/>
    <w:rsid w:val="001963E4"/>
    <w:rsid w:val="001969EC"/>
    <w:rsid w:val="00196B8C"/>
    <w:rsid w:val="00197075"/>
    <w:rsid w:val="00197590"/>
    <w:rsid w:val="00197B6C"/>
    <w:rsid w:val="001A04EC"/>
    <w:rsid w:val="001A14A0"/>
    <w:rsid w:val="001A151A"/>
    <w:rsid w:val="001A2442"/>
    <w:rsid w:val="001A291F"/>
    <w:rsid w:val="001A2A09"/>
    <w:rsid w:val="001A2D64"/>
    <w:rsid w:val="001A39FC"/>
    <w:rsid w:val="001A3CAD"/>
    <w:rsid w:val="001A445D"/>
    <w:rsid w:val="001A44C4"/>
    <w:rsid w:val="001A4CF2"/>
    <w:rsid w:val="001A615C"/>
    <w:rsid w:val="001A642D"/>
    <w:rsid w:val="001A6F6F"/>
    <w:rsid w:val="001A7864"/>
    <w:rsid w:val="001A7F75"/>
    <w:rsid w:val="001B0197"/>
    <w:rsid w:val="001B0F74"/>
    <w:rsid w:val="001B0FCF"/>
    <w:rsid w:val="001B1450"/>
    <w:rsid w:val="001B14DB"/>
    <w:rsid w:val="001B174A"/>
    <w:rsid w:val="001B1FA9"/>
    <w:rsid w:val="001B2C9F"/>
    <w:rsid w:val="001B2F0E"/>
    <w:rsid w:val="001B30B6"/>
    <w:rsid w:val="001B328A"/>
    <w:rsid w:val="001B393D"/>
    <w:rsid w:val="001B4A03"/>
    <w:rsid w:val="001B4FEF"/>
    <w:rsid w:val="001B50DC"/>
    <w:rsid w:val="001B516F"/>
    <w:rsid w:val="001B5183"/>
    <w:rsid w:val="001B531D"/>
    <w:rsid w:val="001B559F"/>
    <w:rsid w:val="001B59FD"/>
    <w:rsid w:val="001B70D0"/>
    <w:rsid w:val="001B77A6"/>
    <w:rsid w:val="001C1135"/>
    <w:rsid w:val="001C131D"/>
    <w:rsid w:val="001C1AB1"/>
    <w:rsid w:val="001C1D5F"/>
    <w:rsid w:val="001C299C"/>
    <w:rsid w:val="001C2F71"/>
    <w:rsid w:val="001C38AB"/>
    <w:rsid w:val="001C39A5"/>
    <w:rsid w:val="001C3B93"/>
    <w:rsid w:val="001C3D5B"/>
    <w:rsid w:val="001C5B9F"/>
    <w:rsid w:val="001C6513"/>
    <w:rsid w:val="001C6CD6"/>
    <w:rsid w:val="001C71E5"/>
    <w:rsid w:val="001C72DF"/>
    <w:rsid w:val="001C7D3E"/>
    <w:rsid w:val="001D042E"/>
    <w:rsid w:val="001D045B"/>
    <w:rsid w:val="001D0870"/>
    <w:rsid w:val="001D0BB4"/>
    <w:rsid w:val="001D1415"/>
    <w:rsid w:val="001D1791"/>
    <w:rsid w:val="001D1992"/>
    <w:rsid w:val="001D1CED"/>
    <w:rsid w:val="001D23C0"/>
    <w:rsid w:val="001D2660"/>
    <w:rsid w:val="001D2F96"/>
    <w:rsid w:val="001D3BC9"/>
    <w:rsid w:val="001D49B3"/>
    <w:rsid w:val="001D4CBE"/>
    <w:rsid w:val="001D59AA"/>
    <w:rsid w:val="001D5CFD"/>
    <w:rsid w:val="001D60D5"/>
    <w:rsid w:val="001D6732"/>
    <w:rsid w:val="001D6D46"/>
    <w:rsid w:val="001D7586"/>
    <w:rsid w:val="001D7727"/>
    <w:rsid w:val="001E0566"/>
    <w:rsid w:val="001E0887"/>
    <w:rsid w:val="001E187B"/>
    <w:rsid w:val="001E1CEB"/>
    <w:rsid w:val="001E3613"/>
    <w:rsid w:val="001E3973"/>
    <w:rsid w:val="001E3B92"/>
    <w:rsid w:val="001E41EA"/>
    <w:rsid w:val="001E497F"/>
    <w:rsid w:val="001E4C05"/>
    <w:rsid w:val="001E568A"/>
    <w:rsid w:val="001E56FD"/>
    <w:rsid w:val="001E5904"/>
    <w:rsid w:val="001E59CB"/>
    <w:rsid w:val="001E67D1"/>
    <w:rsid w:val="001E7687"/>
    <w:rsid w:val="001E7B18"/>
    <w:rsid w:val="001F0D64"/>
    <w:rsid w:val="001F1339"/>
    <w:rsid w:val="001F191C"/>
    <w:rsid w:val="001F1DCE"/>
    <w:rsid w:val="001F24F5"/>
    <w:rsid w:val="001F2C73"/>
    <w:rsid w:val="001F4232"/>
    <w:rsid w:val="001F583C"/>
    <w:rsid w:val="001F6BCE"/>
    <w:rsid w:val="0020086E"/>
    <w:rsid w:val="00200C0C"/>
    <w:rsid w:val="0020123A"/>
    <w:rsid w:val="002027E0"/>
    <w:rsid w:val="00202B1A"/>
    <w:rsid w:val="00204134"/>
    <w:rsid w:val="0020462D"/>
    <w:rsid w:val="00204F29"/>
    <w:rsid w:val="002052F0"/>
    <w:rsid w:val="00205EFD"/>
    <w:rsid w:val="00206B2B"/>
    <w:rsid w:val="002072FA"/>
    <w:rsid w:val="00210D04"/>
    <w:rsid w:val="002113E6"/>
    <w:rsid w:val="00211BCB"/>
    <w:rsid w:val="00213158"/>
    <w:rsid w:val="00213357"/>
    <w:rsid w:val="00214568"/>
    <w:rsid w:val="00214A3A"/>
    <w:rsid w:val="00215181"/>
    <w:rsid w:val="00215A50"/>
    <w:rsid w:val="00215DF5"/>
    <w:rsid w:val="002162DC"/>
    <w:rsid w:val="00216760"/>
    <w:rsid w:val="00216C59"/>
    <w:rsid w:val="0021711E"/>
    <w:rsid w:val="0021731E"/>
    <w:rsid w:val="00220524"/>
    <w:rsid w:val="00220BA8"/>
    <w:rsid w:val="00221441"/>
    <w:rsid w:val="00221E9D"/>
    <w:rsid w:val="002220AE"/>
    <w:rsid w:val="00222120"/>
    <w:rsid w:val="00222AC6"/>
    <w:rsid w:val="0022316A"/>
    <w:rsid w:val="002237A9"/>
    <w:rsid w:val="00223CFF"/>
    <w:rsid w:val="00223DA9"/>
    <w:rsid w:val="002248F9"/>
    <w:rsid w:val="00226193"/>
    <w:rsid w:val="00226E11"/>
    <w:rsid w:val="002270CC"/>
    <w:rsid w:val="002300EF"/>
    <w:rsid w:val="00230530"/>
    <w:rsid w:val="002309D1"/>
    <w:rsid w:val="00230E5A"/>
    <w:rsid w:val="00231569"/>
    <w:rsid w:val="00231762"/>
    <w:rsid w:val="00231A8D"/>
    <w:rsid w:val="00232592"/>
    <w:rsid w:val="00232DAC"/>
    <w:rsid w:val="00232F36"/>
    <w:rsid w:val="002332A0"/>
    <w:rsid w:val="002355B7"/>
    <w:rsid w:val="0023602C"/>
    <w:rsid w:val="00236CE8"/>
    <w:rsid w:val="0023754E"/>
    <w:rsid w:val="00237657"/>
    <w:rsid w:val="00237BF8"/>
    <w:rsid w:val="00237DE8"/>
    <w:rsid w:val="00240228"/>
    <w:rsid w:val="00240245"/>
    <w:rsid w:val="0024046D"/>
    <w:rsid w:val="00240620"/>
    <w:rsid w:val="0024070C"/>
    <w:rsid w:val="002410A1"/>
    <w:rsid w:val="002424A6"/>
    <w:rsid w:val="00243004"/>
    <w:rsid w:val="00243828"/>
    <w:rsid w:val="0024441F"/>
    <w:rsid w:val="00244EB8"/>
    <w:rsid w:val="00244FCB"/>
    <w:rsid w:val="00245071"/>
    <w:rsid w:val="00245778"/>
    <w:rsid w:val="00245CCD"/>
    <w:rsid w:val="0024692F"/>
    <w:rsid w:val="00246951"/>
    <w:rsid w:val="00246A72"/>
    <w:rsid w:val="00247226"/>
    <w:rsid w:val="0024744E"/>
    <w:rsid w:val="002474AB"/>
    <w:rsid w:val="002501FB"/>
    <w:rsid w:val="002505EB"/>
    <w:rsid w:val="0025129F"/>
    <w:rsid w:val="00251EE3"/>
    <w:rsid w:val="00251FF8"/>
    <w:rsid w:val="002521F2"/>
    <w:rsid w:val="0025225E"/>
    <w:rsid w:val="002527BF"/>
    <w:rsid w:val="00253180"/>
    <w:rsid w:val="0025332C"/>
    <w:rsid w:val="0025390D"/>
    <w:rsid w:val="00253A15"/>
    <w:rsid w:val="00253F44"/>
    <w:rsid w:val="002544FB"/>
    <w:rsid w:val="0025516F"/>
    <w:rsid w:val="00255A92"/>
    <w:rsid w:val="00255B34"/>
    <w:rsid w:val="00255DC2"/>
    <w:rsid w:val="00256160"/>
    <w:rsid w:val="0025648F"/>
    <w:rsid w:val="0025670F"/>
    <w:rsid w:val="00256D23"/>
    <w:rsid w:val="0025781A"/>
    <w:rsid w:val="00257AEB"/>
    <w:rsid w:val="00257E58"/>
    <w:rsid w:val="00257F13"/>
    <w:rsid w:val="0026059E"/>
    <w:rsid w:val="00260643"/>
    <w:rsid w:val="0026072B"/>
    <w:rsid w:val="00260801"/>
    <w:rsid w:val="0026093E"/>
    <w:rsid w:val="00260B28"/>
    <w:rsid w:val="00260BEF"/>
    <w:rsid w:val="00260E27"/>
    <w:rsid w:val="00261A4B"/>
    <w:rsid w:val="00262A87"/>
    <w:rsid w:val="002662D8"/>
    <w:rsid w:val="0026644B"/>
    <w:rsid w:val="00266784"/>
    <w:rsid w:val="0026683F"/>
    <w:rsid w:val="002672D3"/>
    <w:rsid w:val="002701B5"/>
    <w:rsid w:val="00270277"/>
    <w:rsid w:val="00270364"/>
    <w:rsid w:val="00271564"/>
    <w:rsid w:val="00271990"/>
    <w:rsid w:val="002720A5"/>
    <w:rsid w:val="0027264C"/>
    <w:rsid w:val="002733B6"/>
    <w:rsid w:val="002736AC"/>
    <w:rsid w:val="002739C8"/>
    <w:rsid w:val="0027412E"/>
    <w:rsid w:val="00274387"/>
    <w:rsid w:val="002749F5"/>
    <w:rsid w:val="00274FEC"/>
    <w:rsid w:val="0027612F"/>
    <w:rsid w:val="00277817"/>
    <w:rsid w:val="00277DF1"/>
    <w:rsid w:val="00280034"/>
    <w:rsid w:val="00281DF3"/>
    <w:rsid w:val="002829EF"/>
    <w:rsid w:val="00282ED3"/>
    <w:rsid w:val="00283578"/>
    <w:rsid w:val="00283D4E"/>
    <w:rsid w:val="002847E9"/>
    <w:rsid w:val="002857AA"/>
    <w:rsid w:val="00285EED"/>
    <w:rsid w:val="0028642B"/>
    <w:rsid w:val="0028677C"/>
    <w:rsid w:val="00286ABB"/>
    <w:rsid w:val="002877DB"/>
    <w:rsid w:val="00287A3D"/>
    <w:rsid w:val="00287E2A"/>
    <w:rsid w:val="00290612"/>
    <w:rsid w:val="0029149E"/>
    <w:rsid w:val="00291EFA"/>
    <w:rsid w:val="002923EC"/>
    <w:rsid w:val="002928DE"/>
    <w:rsid w:val="00292C24"/>
    <w:rsid w:val="002936AF"/>
    <w:rsid w:val="00293AF0"/>
    <w:rsid w:val="00293DF6"/>
    <w:rsid w:val="00294FF3"/>
    <w:rsid w:val="002954A3"/>
    <w:rsid w:val="00295CBD"/>
    <w:rsid w:val="00295D98"/>
    <w:rsid w:val="00296707"/>
    <w:rsid w:val="00296DEA"/>
    <w:rsid w:val="00297295"/>
    <w:rsid w:val="00297539"/>
    <w:rsid w:val="00297958"/>
    <w:rsid w:val="00297C79"/>
    <w:rsid w:val="00297D1C"/>
    <w:rsid w:val="002A007B"/>
    <w:rsid w:val="002A0504"/>
    <w:rsid w:val="002A073D"/>
    <w:rsid w:val="002A1889"/>
    <w:rsid w:val="002A1DAD"/>
    <w:rsid w:val="002A1FD0"/>
    <w:rsid w:val="002A29C2"/>
    <w:rsid w:val="002A29FE"/>
    <w:rsid w:val="002A2CAF"/>
    <w:rsid w:val="002A2F26"/>
    <w:rsid w:val="002A303A"/>
    <w:rsid w:val="002A3250"/>
    <w:rsid w:val="002A3861"/>
    <w:rsid w:val="002A4A6C"/>
    <w:rsid w:val="002A574C"/>
    <w:rsid w:val="002A5AD1"/>
    <w:rsid w:val="002A5CF0"/>
    <w:rsid w:val="002A6AA2"/>
    <w:rsid w:val="002A6BF2"/>
    <w:rsid w:val="002A733D"/>
    <w:rsid w:val="002B0190"/>
    <w:rsid w:val="002B0259"/>
    <w:rsid w:val="002B0D4D"/>
    <w:rsid w:val="002B123B"/>
    <w:rsid w:val="002B14B2"/>
    <w:rsid w:val="002B1BAE"/>
    <w:rsid w:val="002B214C"/>
    <w:rsid w:val="002B218E"/>
    <w:rsid w:val="002B21FE"/>
    <w:rsid w:val="002B2600"/>
    <w:rsid w:val="002B2BAF"/>
    <w:rsid w:val="002B386C"/>
    <w:rsid w:val="002B38A9"/>
    <w:rsid w:val="002B39E6"/>
    <w:rsid w:val="002B5047"/>
    <w:rsid w:val="002B509A"/>
    <w:rsid w:val="002B50A8"/>
    <w:rsid w:val="002B5275"/>
    <w:rsid w:val="002B6B17"/>
    <w:rsid w:val="002B7255"/>
    <w:rsid w:val="002B72C1"/>
    <w:rsid w:val="002B78AA"/>
    <w:rsid w:val="002C043E"/>
    <w:rsid w:val="002C227E"/>
    <w:rsid w:val="002C2607"/>
    <w:rsid w:val="002C2C1A"/>
    <w:rsid w:val="002C2E16"/>
    <w:rsid w:val="002C3968"/>
    <w:rsid w:val="002C3A66"/>
    <w:rsid w:val="002C406F"/>
    <w:rsid w:val="002C41B7"/>
    <w:rsid w:val="002C567D"/>
    <w:rsid w:val="002C5EAD"/>
    <w:rsid w:val="002C5FB8"/>
    <w:rsid w:val="002C682B"/>
    <w:rsid w:val="002C6D37"/>
    <w:rsid w:val="002C77C1"/>
    <w:rsid w:val="002C7BA4"/>
    <w:rsid w:val="002D2094"/>
    <w:rsid w:val="002D22BB"/>
    <w:rsid w:val="002D28C8"/>
    <w:rsid w:val="002D43BE"/>
    <w:rsid w:val="002D47DD"/>
    <w:rsid w:val="002D56FA"/>
    <w:rsid w:val="002D570A"/>
    <w:rsid w:val="002D5BFB"/>
    <w:rsid w:val="002D765E"/>
    <w:rsid w:val="002E07B4"/>
    <w:rsid w:val="002E0AB0"/>
    <w:rsid w:val="002E1144"/>
    <w:rsid w:val="002E1BEB"/>
    <w:rsid w:val="002E1C14"/>
    <w:rsid w:val="002E23CF"/>
    <w:rsid w:val="002E2AB3"/>
    <w:rsid w:val="002E2BFA"/>
    <w:rsid w:val="002E365F"/>
    <w:rsid w:val="002E3DD4"/>
    <w:rsid w:val="002E3E60"/>
    <w:rsid w:val="002E3F90"/>
    <w:rsid w:val="002E4194"/>
    <w:rsid w:val="002E47AC"/>
    <w:rsid w:val="002E4FDF"/>
    <w:rsid w:val="002E5389"/>
    <w:rsid w:val="002E5CCC"/>
    <w:rsid w:val="002E677E"/>
    <w:rsid w:val="002E74D2"/>
    <w:rsid w:val="002E786D"/>
    <w:rsid w:val="002F1C46"/>
    <w:rsid w:val="002F2441"/>
    <w:rsid w:val="002F2E13"/>
    <w:rsid w:val="002F3FE0"/>
    <w:rsid w:val="002F4101"/>
    <w:rsid w:val="002F4550"/>
    <w:rsid w:val="002F52EE"/>
    <w:rsid w:val="002F5978"/>
    <w:rsid w:val="002F5A32"/>
    <w:rsid w:val="002F61B2"/>
    <w:rsid w:val="002F6961"/>
    <w:rsid w:val="002F6D8D"/>
    <w:rsid w:val="002F6E32"/>
    <w:rsid w:val="002F76A3"/>
    <w:rsid w:val="002F7D9C"/>
    <w:rsid w:val="002F7DFD"/>
    <w:rsid w:val="00300520"/>
    <w:rsid w:val="0030107F"/>
    <w:rsid w:val="003013FB"/>
    <w:rsid w:val="00301517"/>
    <w:rsid w:val="00301A2B"/>
    <w:rsid w:val="00302FC1"/>
    <w:rsid w:val="00303005"/>
    <w:rsid w:val="003030C1"/>
    <w:rsid w:val="00303646"/>
    <w:rsid w:val="00303788"/>
    <w:rsid w:val="0030438E"/>
    <w:rsid w:val="003047BD"/>
    <w:rsid w:val="00304C69"/>
    <w:rsid w:val="0030686A"/>
    <w:rsid w:val="0030699D"/>
    <w:rsid w:val="00306A44"/>
    <w:rsid w:val="00306F0A"/>
    <w:rsid w:val="0030763B"/>
    <w:rsid w:val="003079D2"/>
    <w:rsid w:val="003079D4"/>
    <w:rsid w:val="00310AF6"/>
    <w:rsid w:val="00311B64"/>
    <w:rsid w:val="00311FC0"/>
    <w:rsid w:val="003123FB"/>
    <w:rsid w:val="0031397D"/>
    <w:rsid w:val="003144B9"/>
    <w:rsid w:val="003147EE"/>
    <w:rsid w:val="00314FDD"/>
    <w:rsid w:val="00316493"/>
    <w:rsid w:val="00316706"/>
    <w:rsid w:val="00316728"/>
    <w:rsid w:val="00316CDC"/>
    <w:rsid w:val="00317271"/>
    <w:rsid w:val="00317CC3"/>
    <w:rsid w:val="0032030C"/>
    <w:rsid w:val="00320EEF"/>
    <w:rsid w:val="0032226C"/>
    <w:rsid w:val="003223DD"/>
    <w:rsid w:val="00322854"/>
    <w:rsid w:val="00323189"/>
    <w:rsid w:val="00323487"/>
    <w:rsid w:val="00323F7B"/>
    <w:rsid w:val="00324692"/>
    <w:rsid w:val="003252EA"/>
    <w:rsid w:val="0032646B"/>
    <w:rsid w:val="00326A70"/>
    <w:rsid w:val="00326D3C"/>
    <w:rsid w:val="0032744F"/>
    <w:rsid w:val="003300FD"/>
    <w:rsid w:val="00331141"/>
    <w:rsid w:val="00331C88"/>
    <w:rsid w:val="00332E59"/>
    <w:rsid w:val="00333049"/>
    <w:rsid w:val="00333B5C"/>
    <w:rsid w:val="003340DA"/>
    <w:rsid w:val="003344D3"/>
    <w:rsid w:val="00334A2C"/>
    <w:rsid w:val="00334D7D"/>
    <w:rsid w:val="0033543F"/>
    <w:rsid w:val="00335CB9"/>
    <w:rsid w:val="00335F88"/>
    <w:rsid w:val="003367E9"/>
    <w:rsid w:val="003375F9"/>
    <w:rsid w:val="0034058C"/>
    <w:rsid w:val="003406AA"/>
    <w:rsid w:val="00340FDF"/>
    <w:rsid w:val="00342F3A"/>
    <w:rsid w:val="003430A5"/>
    <w:rsid w:val="00343224"/>
    <w:rsid w:val="00343ADF"/>
    <w:rsid w:val="00343AEC"/>
    <w:rsid w:val="00343F50"/>
    <w:rsid w:val="00343FC4"/>
    <w:rsid w:val="00344FA6"/>
    <w:rsid w:val="003455C8"/>
    <w:rsid w:val="00345A85"/>
    <w:rsid w:val="00346280"/>
    <w:rsid w:val="003464CE"/>
    <w:rsid w:val="00346682"/>
    <w:rsid w:val="0034688F"/>
    <w:rsid w:val="0034740A"/>
    <w:rsid w:val="00347660"/>
    <w:rsid w:val="003476EF"/>
    <w:rsid w:val="00347EFB"/>
    <w:rsid w:val="00350100"/>
    <w:rsid w:val="003501AF"/>
    <w:rsid w:val="00350244"/>
    <w:rsid w:val="00350445"/>
    <w:rsid w:val="003510D3"/>
    <w:rsid w:val="00351A98"/>
    <w:rsid w:val="003527BD"/>
    <w:rsid w:val="00352A7A"/>
    <w:rsid w:val="00353CFB"/>
    <w:rsid w:val="00354715"/>
    <w:rsid w:val="0035481F"/>
    <w:rsid w:val="00354FA1"/>
    <w:rsid w:val="00355320"/>
    <w:rsid w:val="00355B70"/>
    <w:rsid w:val="00355D7F"/>
    <w:rsid w:val="00355DC9"/>
    <w:rsid w:val="00356239"/>
    <w:rsid w:val="0035638C"/>
    <w:rsid w:val="003564C8"/>
    <w:rsid w:val="003575B1"/>
    <w:rsid w:val="00357666"/>
    <w:rsid w:val="003576BC"/>
    <w:rsid w:val="003601B8"/>
    <w:rsid w:val="003605CE"/>
    <w:rsid w:val="00360C9E"/>
    <w:rsid w:val="00361004"/>
    <w:rsid w:val="003611A6"/>
    <w:rsid w:val="00362100"/>
    <w:rsid w:val="0036285D"/>
    <w:rsid w:val="00362980"/>
    <w:rsid w:val="003629D2"/>
    <w:rsid w:val="00362B13"/>
    <w:rsid w:val="00362C2D"/>
    <w:rsid w:val="00362FFE"/>
    <w:rsid w:val="003647C3"/>
    <w:rsid w:val="0036621A"/>
    <w:rsid w:val="003662B0"/>
    <w:rsid w:val="00366465"/>
    <w:rsid w:val="003668ED"/>
    <w:rsid w:val="00366F5C"/>
    <w:rsid w:val="003672C0"/>
    <w:rsid w:val="00367499"/>
    <w:rsid w:val="003703C6"/>
    <w:rsid w:val="0037157C"/>
    <w:rsid w:val="0037223E"/>
    <w:rsid w:val="00372809"/>
    <w:rsid w:val="00372985"/>
    <w:rsid w:val="00372DC1"/>
    <w:rsid w:val="00372F63"/>
    <w:rsid w:val="0037311B"/>
    <w:rsid w:val="00373432"/>
    <w:rsid w:val="00374C81"/>
    <w:rsid w:val="00374D2B"/>
    <w:rsid w:val="00375398"/>
    <w:rsid w:val="0037558C"/>
    <w:rsid w:val="003760D2"/>
    <w:rsid w:val="00376695"/>
    <w:rsid w:val="00376DD0"/>
    <w:rsid w:val="003776CA"/>
    <w:rsid w:val="00377DAC"/>
    <w:rsid w:val="00377FCC"/>
    <w:rsid w:val="00380CE4"/>
    <w:rsid w:val="00381CB7"/>
    <w:rsid w:val="00382020"/>
    <w:rsid w:val="00382760"/>
    <w:rsid w:val="00382B4B"/>
    <w:rsid w:val="00383527"/>
    <w:rsid w:val="0038431E"/>
    <w:rsid w:val="00384C33"/>
    <w:rsid w:val="00384FC8"/>
    <w:rsid w:val="003865B0"/>
    <w:rsid w:val="00386EA3"/>
    <w:rsid w:val="00387011"/>
    <w:rsid w:val="00390089"/>
    <w:rsid w:val="00391546"/>
    <w:rsid w:val="00391D9E"/>
    <w:rsid w:val="00392855"/>
    <w:rsid w:val="00392E0F"/>
    <w:rsid w:val="00393A8C"/>
    <w:rsid w:val="00394328"/>
    <w:rsid w:val="00394A05"/>
    <w:rsid w:val="0039519F"/>
    <w:rsid w:val="003968DF"/>
    <w:rsid w:val="00396F84"/>
    <w:rsid w:val="00397334"/>
    <w:rsid w:val="00397ABF"/>
    <w:rsid w:val="00397EFE"/>
    <w:rsid w:val="00397F18"/>
    <w:rsid w:val="003A1F1C"/>
    <w:rsid w:val="003A207A"/>
    <w:rsid w:val="003A2B5C"/>
    <w:rsid w:val="003A302C"/>
    <w:rsid w:val="003A3543"/>
    <w:rsid w:val="003A36E5"/>
    <w:rsid w:val="003A383E"/>
    <w:rsid w:val="003A39AD"/>
    <w:rsid w:val="003A3B59"/>
    <w:rsid w:val="003A3F82"/>
    <w:rsid w:val="003A443D"/>
    <w:rsid w:val="003A4E74"/>
    <w:rsid w:val="003A552A"/>
    <w:rsid w:val="003A67D8"/>
    <w:rsid w:val="003A6AAF"/>
    <w:rsid w:val="003A7008"/>
    <w:rsid w:val="003A7191"/>
    <w:rsid w:val="003B0177"/>
    <w:rsid w:val="003B08A0"/>
    <w:rsid w:val="003B1488"/>
    <w:rsid w:val="003B27CB"/>
    <w:rsid w:val="003B2D7A"/>
    <w:rsid w:val="003B518C"/>
    <w:rsid w:val="003B6016"/>
    <w:rsid w:val="003B6428"/>
    <w:rsid w:val="003B70B5"/>
    <w:rsid w:val="003C05CB"/>
    <w:rsid w:val="003C0778"/>
    <w:rsid w:val="003C09F2"/>
    <w:rsid w:val="003C19B9"/>
    <w:rsid w:val="003C1C4A"/>
    <w:rsid w:val="003C2350"/>
    <w:rsid w:val="003C2445"/>
    <w:rsid w:val="003C2633"/>
    <w:rsid w:val="003C3177"/>
    <w:rsid w:val="003C357E"/>
    <w:rsid w:val="003C3756"/>
    <w:rsid w:val="003C3C24"/>
    <w:rsid w:val="003C3C4F"/>
    <w:rsid w:val="003C6C6E"/>
    <w:rsid w:val="003C7259"/>
    <w:rsid w:val="003C757F"/>
    <w:rsid w:val="003C7C92"/>
    <w:rsid w:val="003D04CB"/>
    <w:rsid w:val="003D08CB"/>
    <w:rsid w:val="003D1166"/>
    <w:rsid w:val="003D11C7"/>
    <w:rsid w:val="003D135C"/>
    <w:rsid w:val="003D1C9A"/>
    <w:rsid w:val="003D2008"/>
    <w:rsid w:val="003D23BE"/>
    <w:rsid w:val="003D3127"/>
    <w:rsid w:val="003D367D"/>
    <w:rsid w:val="003D3D7F"/>
    <w:rsid w:val="003D5A49"/>
    <w:rsid w:val="003D5FAA"/>
    <w:rsid w:val="003D6322"/>
    <w:rsid w:val="003E032E"/>
    <w:rsid w:val="003E0770"/>
    <w:rsid w:val="003E0998"/>
    <w:rsid w:val="003E0CF5"/>
    <w:rsid w:val="003E1770"/>
    <w:rsid w:val="003E1B50"/>
    <w:rsid w:val="003E1D3D"/>
    <w:rsid w:val="003E2953"/>
    <w:rsid w:val="003E2D9B"/>
    <w:rsid w:val="003E2EE5"/>
    <w:rsid w:val="003E32E6"/>
    <w:rsid w:val="003E3CED"/>
    <w:rsid w:val="003E56C0"/>
    <w:rsid w:val="003E5874"/>
    <w:rsid w:val="003E5FA3"/>
    <w:rsid w:val="003F0625"/>
    <w:rsid w:val="003F09BC"/>
    <w:rsid w:val="003F0E84"/>
    <w:rsid w:val="003F1A47"/>
    <w:rsid w:val="003F2449"/>
    <w:rsid w:val="003F2C47"/>
    <w:rsid w:val="003F31FC"/>
    <w:rsid w:val="003F51BC"/>
    <w:rsid w:val="003F5783"/>
    <w:rsid w:val="003F5961"/>
    <w:rsid w:val="003F5C23"/>
    <w:rsid w:val="003F683D"/>
    <w:rsid w:val="003F6A04"/>
    <w:rsid w:val="003F71F6"/>
    <w:rsid w:val="003F75E7"/>
    <w:rsid w:val="003F7C78"/>
    <w:rsid w:val="003F7E7F"/>
    <w:rsid w:val="0040032F"/>
    <w:rsid w:val="004005A1"/>
    <w:rsid w:val="00400E7D"/>
    <w:rsid w:val="004010D3"/>
    <w:rsid w:val="0040121E"/>
    <w:rsid w:val="00402099"/>
    <w:rsid w:val="00402885"/>
    <w:rsid w:val="004028C0"/>
    <w:rsid w:val="0040310F"/>
    <w:rsid w:val="004031A0"/>
    <w:rsid w:val="004035F9"/>
    <w:rsid w:val="00403EDF"/>
    <w:rsid w:val="00403FEA"/>
    <w:rsid w:val="004041D7"/>
    <w:rsid w:val="00404B25"/>
    <w:rsid w:val="00404F5D"/>
    <w:rsid w:val="004050C2"/>
    <w:rsid w:val="00405175"/>
    <w:rsid w:val="004058B0"/>
    <w:rsid w:val="00405D71"/>
    <w:rsid w:val="00405DAB"/>
    <w:rsid w:val="0040600F"/>
    <w:rsid w:val="00406611"/>
    <w:rsid w:val="00407C3B"/>
    <w:rsid w:val="004102CA"/>
    <w:rsid w:val="004110CD"/>
    <w:rsid w:val="004112C5"/>
    <w:rsid w:val="00411338"/>
    <w:rsid w:val="00411539"/>
    <w:rsid w:val="00411859"/>
    <w:rsid w:val="00411C7A"/>
    <w:rsid w:val="00411EDE"/>
    <w:rsid w:val="004124DA"/>
    <w:rsid w:val="004140B5"/>
    <w:rsid w:val="0041496A"/>
    <w:rsid w:val="00414987"/>
    <w:rsid w:val="00415769"/>
    <w:rsid w:val="00420B3E"/>
    <w:rsid w:val="00421ACE"/>
    <w:rsid w:val="00422966"/>
    <w:rsid w:val="00422A55"/>
    <w:rsid w:val="004230AE"/>
    <w:rsid w:val="00423572"/>
    <w:rsid w:val="004237C4"/>
    <w:rsid w:val="004239CC"/>
    <w:rsid w:val="00423A56"/>
    <w:rsid w:val="00423DA2"/>
    <w:rsid w:val="004243FC"/>
    <w:rsid w:val="00424530"/>
    <w:rsid w:val="00424DB3"/>
    <w:rsid w:val="0042577B"/>
    <w:rsid w:val="00426799"/>
    <w:rsid w:val="00426A07"/>
    <w:rsid w:val="00426AB3"/>
    <w:rsid w:val="00426C8D"/>
    <w:rsid w:val="00426EDF"/>
    <w:rsid w:val="00426F99"/>
    <w:rsid w:val="00430003"/>
    <w:rsid w:val="0043045B"/>
    <w:rsid w:val="004304EA"/>
    <w:rsid w:val="004317EA"/>
    <w:rsid w:val="004326FE"/>
    <w:rsid w:val="00432D9A"/>
    <w:rsid w:val="00432DD1"/>
    <w:rsid w:val="00433A23"/>
    <w:rsid w:val="00434021"/>
    <w:rsid w:val="00434386"/>
    <w:rsid w:val="0043451C"/>
    <w:rsid w:val="004347F6"/>
    <w:rsid w:val="00434E27"/>
    <w:rsid w:val="0043557D"/>
    <w:rsid w:val="00435581"/>
    <w:rsid w:val="004356F8"/>
    <w:rsid w:val="00436A5D"/>
    <w:rsid w:val="0043735A"/>
    <w:rsid w:val="00437443"/>
    <w:rsid w:val="00440289"/>
    <w:rsid w:val="00440463"/>
    <w:rsid w:val="00440E16"/>
    <w:rsid w:val="00441220"/>
    <w:rsid w:val="0044154D"/>
    <w:rsid w:val="00441702"/>
    <w:rsid w:val="004418AE"/>
    <w:rsid w:val="004419B1"/>
    <w:rsid w:val="00441B1B"/>
    <w:rsid w:val="00441E1F"/>
    <w:rsid w:val="00441E99"/>
    <w:rsid w:val="00442F9C"/>
    <w:rsid w:val="004436AC"/>
    <w:rsid w:val="00443AD7"/>
    <w:rsid w:val="0044428C"/>
    <w:rsid w:val="0044461E"/>
    <w:rsid w:val="00444673"/>
    <w:rsid w:val="004446B0"/>
    <w:rsid w:val="00445003"/>
    <w:rsid w:val="00445F14"/>
    <w:rsid w:val="00445FBA"/>
    <w:rsid w:val="0044626E"/>
    <w:rsid w:val="004463C0"/>
    <w:rsid w:val="004472E0"/>
    <w:rsid w:val="00447F1C"/>
    <w:rsid w:val="00450126"/>
    <w:rsid w:val="004510AD"/>
    <w:rsid w:val="004511C6"/>
    <w:rsid w:val="004515A2"/>
    <w:rsid w:val="0045244F"/>
    <w:rsid w:val="004526E4"/>
    <w:rsid w:val="00452D2C"/>
    <w:rsid w:val="00452F47"/>
    <w:rsid w:val="00453AC0"/>
    <w:rsid w:val="00453F95"/>
    <w:rsid w:val="00455087"/>
    <w:rsid w:val="004553FB"/>
    <w:rsid w:val="004568D3"/>
    <w:rsid w:val="004570B0"/>
    <w:rsid w:val="00457173"/>
    <w:rsid w:val="004574F5"/>
    <w:rsid w:val="004601EA"/>
    <w:rsid w:val="004611A9"/>
    <w:rsid w:val="004612C2"/>
    <w:rsid w:val="00461C37"/>
    <w:rsid w:val="00462C7E"/>
    <w:rsid w:val="00463222"/>
    <w:rsid w:val="00463312"/>
    <w:rsid w:val="00463A72"/>
    <w:rsid w:val="00463CB8"/>
    <w:rsid w:val="00463EFB"/>
    <w:rsid w:val="004648B9"/>
    <w:rsid w:val="00464B29"/>
    <w:rsid w:val="00464E72"/>
    <w:rsid w:val="00464F2A"/>
    <w:rsid w:val="004650E7"/>
    <w:rsid w:val="00466A74"/>
    <w:rsid w:val="0046717C"/>
    <w:rsid w:val="004677AF"/>
    <w:rsid w:val="004704B6"/>
    <w:rsid w:val="00470728"/>
    <w:rsid w:val="00470FC4"/>
    <w:rsid w:val="00471B7C"/>
    <w:rsid w:val="0047201A"/>
    <w:rsid w:val="00472667"/>
    <w:rsid w:val="004727CC"/>
    <w:rsid w:val="00472AAB"/>
    <w:rsid w:val="00472FF6"/>
    <w:rsid w:val="00473254"/>
    <w:rsid w:val="00473815"/>
    <w:rsid w:val="004745C1"/>
    <w:rsid w:val="00475933"/>
    <w:rsid w:val="004767A4"/>
    <w:rsid w:val="00480A35"/>
    <w:rsid w:val="00481094"/>
    <w:rsid w:val="00481183"/>
    <w:rsid w:val="00481926"/>
    <w:rsid w:val="0048208C"/>
    <w:rsid w:val="0048240C"/>
    <w:rsid w:val="00482BCB"/>
    <w:rsid w:val="00483BE2"/>
    <w:rsid w:val="0048447B"/>
    <w:rsid w:val="0048461F"/>
    <w:rsid w:val="00484B21"/>
    <w:rsid w:val="0048543C"/>
    <w:rsid w:val="00485D29"/>
    <w:rsid w:val="00485D58"/>
    <w:rsid w:val="0048601F"/>
    <w:rsid w:val="00486CCC"/>
    <w:rsid w:val="00487122"/>
    <w:rsid w:val="004872D3"/>
    <w:rsid w:val="00487C3E"/>
    <w:rsid w:val="00490478"/>
    <w:rsid w:val="00490C29"/>
    <w:rsid w:val="00491256"/>
    <w:rsid w:val="0049208F"/>
    <w:rsid w:val="004924F5"/>
    <w:rsid w:val="00492B8E"/>
    <w:rsid w:val="0049309B"/>
    <w:rsid w:val="00493407"/>
    <w:rsid w:val="00494554"/>
    <w:rsid w:val="004946B3"/>
    <w:rsid w:val="004956E3"/>
    <w:rsid w:val="00495F76"/>
    <w:rsid w:val="00495FBC"/>
    <w:rsid w:val="00496B2C"/>
    <w:rsid w:val="00496DAF"/>
    <w:rsid w:val="004970A7"/>
    <w:rsid w:val="00497E92"/>
    <w:rsid w:val="004A12F1"/>
    <w:rsid w:val="004A15F1"/>
    <w:rsid w:val="004A4000"/>
    <w:rsid w:val="004A4226"/>
    <w:rsid w:val="004A4948"/>
    <w:rsid w:val="004A4E91"/>
    <w:rsid w:val="004A515C"/>
    <w:rsid w:val="004A538B"/>
    <w:rsid w:val="004A5E48"/>
    <w:rsid w:val="004A6013"/>
    <w:rsid w:val="004A6441"/>
    <w:rsid w:val="004A7451"/>
    <w:rsid w:val="004B1407"/>
    <w:rsid w:val="004B1BBD"/>
    <w:rsid w:val="004B1E80"/>
    <w:rsid w:val="004B287B"/>
    <w:rsid w:val="004B2A44"/>
    <w:rsid w:val="004B2B20"/>
    <w:rsid w:val="004B327E"/>
    <w:rsid w:val="004B3C5B"/>
    <w:rsid w:val="004B47A0"/>
    <w:rsid w:val="004B4973"/>
    <w:rsid w:val="004B5F91"/>
    <w:rsid w:val="004B61BB"/>
    <w:rsid w:val="004B67BF"/>
    <w:rsid w:val="004C1F9B"/>
    <w:rsid w:val="004C2B34"/>
    <w:rsid w:val="004C36B0"/>
    <w:rsid w:val="004C37A0"/>
    <w:rsid w:val="004C3A53"/>
    <w:rsid w:val="004C3DDF"/>
    <w:rsid w:val="004C42E3"/>
    <w:rsid w:val="004C4C5D"/>
    <w:rsid w:val="004C4D4C"/>
    <w:rsid w:val="004C4E7B"/>
    <w:rsid w:val="004C6F74"/>
    <w:rsid w:val="004D0911"/>
    <w:rsid w:val="004D0B8A"/>
    <w:rsid w:val="004D0E5A"/>
    <w:rsid w:val="004D113D"/>
    <w:rsid w:val="004D1A36"/>
    <w:rsid w:val="004D1FFA"/>
    <w:rsid w:val="004D34E2"/>
    <w:rsid w:val="004D366B"/>
    <w:rsid w:val="004D398F"/>
    <w:rsid w:val="004D3A1E"/>
    <w:rsid w:val="004D3C8E"/>
    <w:rsid w:val="004D4451"/>
    <w:rsid w:val="004D5C94"/>
    <w:rsid w:val="004D61B0"/>
    <w:rsid w:val="004D623D"/>
    <w:rsid w:val="004D73F9"/>
    <w:rsid w:val="004E02A2"/>
    <w:rsid w:val="004E04C0"/>
    <w:rsid w:val="004E064A"/>
    <w:rsid w:val="004E114D"/>
    <w:rsid w:val="004E20F9"/>
    <w:rsid w:val="004E264F"/>
    <w:rsid w:val="004E2E19"/>
    <w:rsid w:val="004E3279"/>
    <w:rsid w:val="004E32B6"/>
    <w:rsid w:val="004E35AB"/>
    <w:rsid w:val="004E3817"/>
    <w:rsid w:val="004E438B"/>
    <w:rsid w:val="004E46B1"/>
    <w:rsid w:val="004E4A5F"/>
    <w:rsid w:val="004E4E60"/>
    <w:rsid w:val="004E5027"/>
    <w:rsid w:val="004E559B"/>
    <w:rsid w:val="004E5E66"/>
    <w:rsid w:val="004E6023"/>
    <w:rsid w:val="004E608C"/>
    <w:rsid w:val="004E69EA"/>
    <w:rsid w:val="004E701B"/>
    <w:rsid w:val="004E742E"/>
    <w:rsid w:val="004E7520"/>
    <w:rsid w:val="004E7537"/>
    <w:rsid w:val="004F0385"/>
    <w:rsid w:val="004F05E1"/>
    <w:rsid w:val="004F07D4"/>
    <w:rsid w:val="004F0962"/>
    <w:rsid w:val="004F1362"/>
    <w:rsid w:val="004F1604"/>
    <w:rsid w:val="004F1605"/>
    <w:rsid w:val="004F1627"/>
    <w:rsid w:val="004F203F"/>
    <w:rsid w:val="004F2476"/>
    <w:rsid w:val="004F2BA3"/>
    <w:rsid w:val="004F2CA5"/>
    <w:rsid w:val="004F4399"/>
    <w:rsid w:val="004F5195"/>
    <w:rsid w:val="004F6A30"/>
    <w:rsid w:val="0050030C"/>
    <w:rsid w:val="00501A81"/>
    <w:rsid w:val="00501CB6"/>
    <w:rsid w:val="00501EFB"/>
    <w:rsid w:val="00501FDF"/>
    <w:rsid w:val="0050204D"/>
    <w:rsid w:val="0050321D"/>
    <w:rsid w:val="00503433"/>
    <w:rsid w:val="00503963"/>
    <w:rsid w:val="00503A03"/>
    <w:rsid w:val="00503B21"/>
    <w:rsid w:val="00504710"/>
    <w:rsid w:val="00504BD0"/>
    <w:rsid w:val="00505432"/>
    <w:rsid w:val="00506646"/>
    <w:rsid w:val="005066CD"/>
    <w:rsid w:val="00510128"/>
    <w:rsid w:val="00510A90"/>
    <w:rsid w:val="00512306"/>
    <w:rsid w:val="00512ADB"/>
    <w:rsid w:val="00512C6C"/>
    <w:rsid w:val="005137F7"/>
    <w:rsid w:val="005139DF"/>
    <w:rsid w:val="00513BB4"/>
    <w:rsid w:val="0051410C"/>
    <w:rsid w:val="00514A4D"/>
    <w:rsid w:val="00514DDD"/>
    <w:rsid w:val="00515027"/>
    <w:rsid w:val="00515036"/>
    <w:rsid w:val="00515102"/>
    <w:rsid w:val="00516653"/>
    <w:rsid w:val="00516A6C"/>
    <w:rsid w:val="005175DC"/>
    <w:rsid w:val="0051779B"/>
    <w:rsid w:val="00517A86"/>
    <w:rsid w:val="0052041B"/>
    <w:rsid w:val="00520FE5"/>
    <w:rsid w:val="005217FD"/>
    <w:rsid w:val="005221F7"/>
    <w:rsid w:val="005226DD"/>
    <w:rsid w:val="00522EDC"/>
    <w:rsid w:val="00524273"/>
    <w:rsid w:val="00524D02"/>
    <w:rsid w:val="00524F72"/>
    <w:rsid w:val="0052524D"/>
    <w:rsid w:val="005259B8"/>
    <w:rsid w:val="0052601B"/>
    <w:rsid w:val="00526EF1"/>
    <w:rsid w:val="00527317"/>
    <w:rsid w:val="00527732"/>
    <w:rsid w:val="00527D43"/>
    <w:rsid w:val="00527F8C"/>
    <w:rsid w:val="00531EF9"/>
    <w:rsid w:val="005320F0"/>
    <w:rsid w:val="005322CA"/>
    <w:rsid w:val="00532721"/>
    <w:rsid w:val="005327D2"/>
    <w:rsid w:val="005348AC"/>
    <w:rsid w:val="00535001"/>
    <w:rsid w:val="00536567"/>
    <w:rsid w:val="00536776"/>
    <w:rsid w:val="0053691F"/>
    <w:rsid w:val="00536BB6"/>
    <w:rsid w:val="00536CC7"/>
    <w:rsid w:val="005375FD"/>
    <w:rsid w:val="00537BD5"/>
    <w:rsid w:val="00537C00"/>
    <w:rsid w:val="00537DF6"/>
    <w:rsid w:val="0054125C"/>
    <w:rsid w:val="00541DAD"/>
    <w:rsid w:val="00542D96"/>
    <w:rsid w:val="00543550"/>
    <w:rsid w:val="0054387A"/>
    <w:rsid w:val="00543CA9"/>
    <w:rsid w:val="00543CC1"/>
    <w:rsid w:val="005449A5"/>
    <w:rsid w:val="00544AB4"/>
    <w:rsid w:val="00544F66"/>
    <w:rsid w:val="005450F4"/>
    <w:rsid w:val="005459F8"/>
    <w:rsid w:val="00545D55"/>
    <w:rsid w:val="005460CE"/>
    <w:rsid w:val="0054667E"/>
    <w:rsid w:val="00546852"/>
    <w:rsid w:val="00547353"/>
    <w:rsid w:val="005505B3"/>
    <w:rsid w:val="00550E91"/>
    <w:rsid w:val="005518D5"/>
    <w:rsid w:val="00552387"/>
    <w:rsid w:val="005524DF"/>
    <w:rsid w:val="005525AD"/>
    <w:rsid w:val="00553077"/>
    <w:rsid w:val="00553A5E"/>
    <w:rsid w:val="00554AC0"/>
    <w:rsid w:val="00554C54"/>
    <w:rsid w:val="00554D89"/>
    <w:rsid w:val="005550AE"/>
    <w:rsid w:val="0055546C"/>
    <w:rsid w:val="00555DA7"/>
    <w:rsid w:val="0055632C"/>
    <w:rsid w:val="00556448"/>
    <w:rsid w:val="00557C7C"/>
    <w:rsid w:val="00560205"/>
    <w:rsid w:val="00561800"/>
    <w:rsid w:val="00561BF9"/>
    <w:rsid w:val="00561F9E"/>
    <w:rsid w:val="0056289A"/>
    <w:rsid w:val="00563758"/>
    <w:rsid w:val="00563DA0"/>
    <w:rsid w:val="00565314"/>
    <w:rsid w:val="00565485"/>
    <w:rsid w:val="00565EEB"/>
    <w:rsid w:val="00566EF5"/>
    <w:rsid w:val="00567C5C"/>
    <w:rsid w:val="005703F3"/>
    <w:rsid w:val="00570CDD"/>
    <w:rsid w:val="00570D43"/>
    <w:rsid w:val="0057170C"/>
    <w:rsid w:val="00571EAE"/>
    <w:rsid w:val="00572B05"/>
    <w:rsid w:val="00573CBE"/>
    <w:rsid w:val="00574088"/>
    <w:rsid w:val="005743A5"/>
    <w:rsid w:val="00574BE4"/>
    <w:rsid w:val="00574DA0"/>
    <w:rsid w:val="005750D9"/>
    <w:rsid w:val="00575358"/>
    <w:rsid w:val="00575389"/>
    <w:rsid w:val="00575704"/>
    <w:rsid w:val="005762E0"/>
    <w:rsid w:val="00577120"/>
    <w:rsid w:val="00577CF0"/>
    <w:rsid w:val="00581C40"/>
    <w:rsid w:val="0058216F"/>
    <w:rsid w:val="00583057"/>
    <w:rsid w:val="00583330"/>
    <w:rsid w:val="00583F66"/>
    <w:rsid w:val="00585575"/>
    <w:rsid w:val="00585598"/>
    <w:rsid w:val="00586CDB"/>
    <w:rsid w:val="00586EE8"/>
    <w:rsid w:val="0058726D"/>
    <w:rsid w:val="005872E2"/>
    <w:rsid w:val="005877B2"/>
    <w:rsid w:val="00587FF4"/>
    <w:rsid w:val="00590AB1"/>
    <w:rsid w:val="00594038"/>
    <w:rsid w:val="00594449"/>
    <w:rsid w:val="00594F82"/>
    <w:rsid w:val="00595071"/>
    <w:rsid w:val="00595FC5"/>
    <w:rsid w:val="0059665C"/>
    <w:rsid w:val="005977F7"/>
    <w:rsid w:val="005A0884"/>
    <w:rsid w:val="005A0A16"/>
    <w:rsid w:val="005A1054"/>
    <w:rsid w:val="005A1841"/>
    <w:rsid w:val="005A1B11"/>
    <w:rsid w:val="005A24DD"/>
    <w:rsid w:val="005A2883"/>
    <w:rsid w:val="005A2B37"/>
    <w:rsid w:val="005A3433"/>
    <w:rsid w:val="005A3476"/>
    <w:rsid w:val="005A36DA"/>
    <w:rsid w:val="005A46F7"/>
    <w:rsid w:val="005A5AC8"/>
    <w:rsid w:val="005A5CA6"/>
    <w:rsid w:val="005A6520"/>
    <w:rsid w:val="005A6BE0"/>
    <w:rsid w:val="005A7471"/>
    <w:rsid w:val="005A7820"/>
    <w:rsid w:val="005A78A6"/>
    <w:rsid w:val="005A7F99"/>
    <w:rsid w:val="005B05DE"/>
    <w:rsid w:val="005B091E"/>
    <w:rsid w:val="005B260C"/>
    <w:rsid w:val="005B2DB4"/>
    <w:rsid w:val="005B36BE"/>
    <w:rsid w:val="005B3852"/>
    <w:rsid w:val="005B4AFF"/>
    <w:rsid w:val="005B4E09"/>
    <w:rsid w:val="005B5A3E"/>
    <w:rsid w:val="005B5F8A"/>
    <w:rsid w:val="005B6912"/>
    <w:rsid w:val="005B691F"/>
    <w:rsid w:val="005B6E59"/>
    <w:rsid w:val="005C0258"/>
    <w:rsid w:val="005C05D6"/>
    <w:rsid w:val="005C0627"/>
    <w:rsid w:val="005C0704"/>
    <w:rsid w:val="005C0A30"/>
    <w:rsid w:val="005C165A"/>
    <w:rsid w:val="005C16CF"/>
    <w:rsid w:val="005C1AFA"/>
    <w:rsid w:val="005C20C9"/>
    <w:rsid w:val="005C2A64"/>
    <w:rsid w:val="005C309C"/>
    <w:rsid w:val="005C3F47"/>
    <w:rsid w:val="005C3FBA"/>
    <w:rsid w:val="005C4DB3"/>
    <w:rsid w:val="005C501F"/>
    <w:rsid w:val="005C5322"/>
    <w:rsid w:val="005C5852"/>
    <w:rsid w:val="005C624B"/>
    <w:rsid w:val="005C631E"/>
    <w:rsid w:val="005C6FC8"/>
    <w:rsid w:val="005C7E9D"/>
    <w:rsid w:val="005D0005"/>
    <w:rsid w:val="005D0973"/>
    <w:rsid w:val="005D1203"/>
    <w:rsid w:val="005D1E35"/>
    <w:rsid w:val="005D2B2E"/>
    <w:rsid w:val="005D339B"/>
    <w:rsid w:val="005D38CA"/>
    <w:rsid w:val="005D41EF"/>
    <w:rsid w:val="005D4422"/>
    <w:rsid w:val="005D44E4"/>
    <w:rsid w:val="005D4A57"/>
    <w:rsid w:val="005D5A7F"/>
    <w:rsid w:val="005D71AE"/>
    <w:rsid w:val="005D7E80"/>
    <w:rsid w:val="005E01FF"/>
    <w:rsid w:val="005E026E"/>
    <w:rsid w:val="005E0AEE"/>
    <w:rsid w:val="005E1626"/>
    <w:rsid w:val="005E2071"/>
    <w:rsid w:val="005E27EC"/>
    <w:rsid w:val="005E3CAE"/>
    <w:rsid w:val="005E472D"/>
    <w:rsid w:val="005E6084"/>
    <w:rsid w:val="005E7315"/>
    <w:rsid w:val="005E7D15"/>
    <w:rsid w:val="005F104D"/>
    <w:rsid w:val="005F1388"/>
    <w:rsid w:val="005F1714"/>
    <w:rsid w:val="005F17EA"/>
    <w:rsid w:val="005F2220"/>
    <w:rsid w:val="005F26AA"/>
    <w:rsid w:val="005F32D0"/>
    <w:rsid w:val="005F34BD"/>
    <w:rsid w:val="005F3EF9"/>
    <w:rsid w:val="005F478B"/>
    <w:rsid w:val="005F4864"/>
    <w:rsid w:val="005F4E01"/>
    <w:rsid w:val="005F51AA"/>
    <w:rsid w:val="005F5806"/>
    <w:rsid w:val="005F5B55"/>
    <w:rsid w:val="005F5C4C"/>
    <w:rsid w:val="005F6689"/>
    <w:rsid w:val="005F79C9"/>
    <w:rsid w:val="005F7AD4"/>
    <w:rsid w:val="005F7D29"/>
    <w:rsid w:val="006000C4"/>
    <w:rsid w:val="0060018B"/>
    <w:rsid w:val="00600AED"/>
    <w:rsid w:val="00600FA1"/>
    <w:rsid w:val="0060114C"/>
    <w:rsid w:val="006018FA"/>
    <w:rsid w:val="00601ADB"/>
    <w:rsid w:val="00601D1F"/>
    <w:rsid w:val="006021EE"/>
    <w:rsid w:val="006025FA"/>
    <w:rsid w:val="006032F2"/>
    <w:rsid w:val="006032F7"/>
    <w:rsid w:val="006037EC"/>
    <w:rsid w:val="006039D5"/>
    <w:rsid w:val="00604580"/>
    <w:rsid w:val="00604BCB"/>
    <w:rsid w:val="00604E58"/>
    <w:rsid w:val="00604EC8"/>
    <w:rsid w:val="00605617"/>
    <w:rsid w:val="0060565F"/>
    <w:rsid w:val="00606154"/>
    <w:rsid w:val="00606443"/>
    <w:rsid w:val="006065FF"/>
    <w:rsid w:val="00606C83"/>
    <w:rsid w:val="00606CEC"/>
    <w:rsid w:val="00607089"/>
    <w:rsid w:val="0060792A"/>
    <w:rsid w:val="00610464"/>
    <w:rsid w:val="0061053F"/>
    <w:rsid w:val="00610BF9"/>
    <w:rsid w:val="00610D02"/>
    <w:rsid w:val="00610F0F"/>
    <w:rsid w:val="00612BC9"/>
    <w:rsid w:val="0061300F"/>
    <w:rsid w:val="0061312B"/>
    <w:rsid w:val="00613D4D"/>
    <w:rsid w:val="00614768"/>
    <w:rsid w:val="006149A7"/>
    <w:rsid w:val="00614C44"/>
    <w:rsid w:val="00614D69"/>
    <w:rsid w:val="00615B0E"/>
    <w:rsid w:val="00615B16"/>
    <w:rsid w:val="00615D69"/>
    <w:rsid w:val="00615FB9"/>
    <w:rsid w:val="00616A22"/>
    <w:rsid w:val="0062029D"/>
    <w:rsid w:val="00620546"/>
    <w:rsid w:val="00620854"/>
    <w:rsid w:val="00620BE6"/>
    <w:rsid w:val="006214A2"/>
    <w:rsid w:val="00621841"/>
    <w:rsid w:val="0062186C"/>
    <w:rsid w:val="006218EF"/>
    <w:rsid w:val="00622845"/>
    <w:rsid w:val="00622B69"/>
    <w:rsid w:val="00622BC1"/>
    <w:rsid w:val="006231EB"/>
    <w:rsid w:val="0062374E"/>
    <w:rsid w:val="00623A9D"/>
    <w:rsid w:val="0062418B"/>
    <w:rsid w:val="006255D7"/>
    <w:rsid w:val="00626059"/>
    <w:rsid w:val="00626204"/>
    <w:rsid w:val="00626E03"/>
    <w:rsid w:val="00626E81"/>
    <w:rsid w:val="00627AA4"/>
    <w:rsid w:val="00627E29"/>
    <w:rsid w:val="006300D5"/>
    <w:rsid w:val="00630F4C"/>
    <w:rsid w:val="00631882"/>
    <w:rsid w:val="00631962"/>
    <w:rsid w:val="00632EE5"/>
    <w:rsid w:val="006332E7"/>
    <w:rsid w:val="006332F7"/>
    <w:rsid w:val="006336A0"/>
    <w:rsid w:val="00633A2A"/>
    <w:rsid w:val="00633D7D"/>
    <w:rsid w:val="00634728"/>
    <w:rsid w:val="00635271"/>
    <w:rsid w:val="00635C54"/>
    <w:rsid w:val="006367C7"/>
    <w:rsid w:val="0063726F"/>
    <w:rsid w:val="00637DB2"/>
    <w:rsid w:val="00640F2A"/>
    <w:rsid w:val="00641402"/>
    <w:rsid w:val="006418F9"/>
    <w:rsid w:val="00641E62"/>
    <w:rsid w:val="006421EF"/>
    <w:rsid w:val="00642697"/>
    <w:rsid w:val="0064325B"/>
    <w:rsid w:val="006434F9"/>
    <w:rsid w:val="00643DD0"/>
    <w:rsid w:val="006463B7"/>
    <w:rsid w:val="00646472"/>
    <w:rsid w:val="00646C61"/>
    <w:rsid w:val="00646FD2"/>
    <w:rsid w:val="0064752A"/>
    <w:rsid w:val="00647789"/>
    <w:rsid w:val="00650029"/>
    <w:rsid w:val="0065028D"/>
    <w:rsid w:val="00650969"/>
    <w:rsid w:val="006515D8"/>
    <w:rsid w:val="0065256E"/>
    <w:rsid w:val="00652AD7"/>
    <w:rsid w:val="00652FC0"/>
    <w:rsid w:val="00654056"/>
    <w:rsid w:val="006540E0"/>
    <w:rsid w:val="00654CEF"/>
    <w:rsid w:val="0065552A"/>
    <w:rsid w:val="00655AB7"/>
    <w:rsid w:val="006565F0"/>
    <w:rsid w:val="00656D84"/>
    <w:rsid w:val="00657795"/>
    <w:rsid w:val="00657BF0"/>
    <w:rsid w:val="00660A7F"/>
    <w:rsid w:val="00660E3D"/>
    <w:rsid w:val="0066137E"/>
    <w:rsid w:val="006628C4"/>
    <w:rsid w:val="00663ECA"/>
    <w:rsid w:val="006646D6"/>
    <w:rsid w:val="00664C04"/>
    <w:rsid w:val="00664E8F"/>
    <w:rsid w:val="0066563E"/>
    <w:rsid w:val="00665986"/>
    <w:rsid w:val="00666AF9"/>
    <w:rsid w:val="006672A1"/>
    <w:rsid w:val="006677CB"/>
    <w:rsid w:val="00667E49"/>
    <w:rsid w:val="00667F8E"/>
    <w:rsid w:val="006706D2"/>
    <w:rsid w:val="00670C15"/>
    <w:rsid w:val="00670E10"/>
    <w:rsid w:val="0067110F"/>
    <w:rsid w:val="006715F3"/>
    <w:rsid w:val="00671D4D"/>
    <w:rsid w:val="00671E82"/>
    <w:rsid w:val="00672B84"/>
    <w:rsid w:val="006731E7"/>
    <w:rsid w:val="0067323D"/>
    <w:rsid w:val="00673387"/>
    <w:rsid w:val="006735F1"/>
    <w:rsid w:val="00673A09"/>
    <w:rsid w:val="00673BEA"/>
    <w:rsid w:val="00674FF8"/>
    <w:rsid w:val="00675018"/>
    <w:rsid w:val="0067520F"/>
    <w:rsid w:val="006755FD"/>
    <w:rsid w:val="006762EB"/>
    <w:rsid w:val="00676F21"/>
    <w:rsid w:val="006771C3"/>
    <w:rsid w:val="0067721F"/>
    <w:rsid w:val="00677882"/>
    <w:rsid w:val="00680192"/>
    <w:rsid w:val="00681296"/>
    <w:rsid w:val="00681E1A"/>
    <w:rsid w:val="00682A26"/>
    <w:rsid w:val="00682D58"/>
    <w:rsid w:val="00682E26"/>
    <w:rsid w:val="00682FEB"/>
    <w:rsid w:val="006830CD"/>
    <w:rsid w:val="006838DB"/>
    <w:rsid w:val="00683ACF"/>
    <w:rsid w:val="006844DE"/>
    <w:rsid w:val="00684E26"/>
    <w:rsid w:val="006858FF"/>
    <w:rsid w:val="0068593A"/>
    <w:rsid w:val="00687089"/>
    <w:rsid w:val="00687877"/>
    <w:rsid w:val="00690FAC"/>
    <w:rsid w:val="006918B0"/>
    <w:rsid w:val="0069303D"/>
    <w:rsid w:val="00693313"/>
    <w:rsid w:val="0069379B"/>
    <w:rsid w:val="006938BA"/>
    <w:rsid w:val="00693D57"/>
    <w:rsid w:val="00695007"/>
    <w:rsid w:val="00695793"/>
    <w:rsid w:val="00695C04"/>
    <w:rsid w:val="00695C37"/>
    <w:rsid w:val="006968A8"/>
    <w:rsid w:val="00697FCB"/>
    <w:rsid w:val="006A07F3"/>
    <w:rsid w:val="006A17DD"/>
    <w:rsid w:val="006A1900"/>
    <w:rsid w:val="006A1F6F"/>
    <w:rsid w:val="006A41BD"/>
    <w:rsid w:val="006A4480"/>
    <w:rsid w:val="006A48C4"/>
    <w:rsid w:val="006A499F"/>
    <w:rsid w:val="006A4B25"/>
    <w:rsid w:val="006A4BC0"/>
    <w:rsid w:val="006A5401"/>
    <w:rsid w:val="006A6263"/>
    <w:rsid w:val="006A6316"/>
    <w:rsid w:val="006A7154"/>
    <w:rsid w:val="006B03A5"/>
    <w:rsid w:val="006B18D9"/>
    <w:rsid w:val="006B1A55"/>
    <w:rsid w:val="006B1C96"/>
    <w:rsid w:val="006B1CF7"/>
    <w:rsid w:val="006B32D7"/>
    <w:rsid w:val="006B49E7"/>
    <w:rsid w:val="006B4B24"/>
    <w:rsid w:val="006B64F6"/>
    <w:rsid w:val="006B6664"/>
    <w:rsid w:val="006C0A2F"/>
    <w:rsid w:val="006C0C92"/>
    <w:rsid w:val="006C10C2"/>
    <w:rsid w:val="006C1402"/>
    <w:rsid w:val="006C1461"/>
    <w:rsid w:val="006C2214"/>
    <w:rsid w:val="006C2558"/>
    <w:rsid w:val="006C3088"/>
    <w:rsid w:val="006C32F8"/>
    <w:rsid w:val="006C394F"/>
    <w:rsid w:val="006C3DC8"/>
    <w:rsid w:val="006C3F2C"/>
    <w:rsid w:val="006C47EE"/>
    <w:rsid w:val="006C5022"/>
    <w:rsid w:val="006C5485"/>
    <w:rsid w:val="006C58AF"/>
    <w:rsid w:val="006C58DB"/>
    <w:rsid w:val="006C5BC2"/>
    <w:rsid w:val="006C5BF3"/>
    <w:rsid w:val="006C6CD4"/>
    <w:rsid w:val="006C6CE0"/>
    <w:rsid w:val="006C744A"/>
    <w:rsid w:val="006D0278"/>
    <w:rsid w:val="006D0819"/>
    <w:rsid w:val="006D1C1D"/>
    <w:rsid w:val="006D26B8"/>
    <w:rsid w:val="006D29B2"/>
    <w:rsid w:val="006D3C3A"/>
    <w:rsid w:val="006D4278"/>
    <w:rsid w:val="006D4F44"/>
    <w:rsid w:val="006D500D"/>
    <w:rsid w:val="006D5865"/>
    <w:rsid w:val="006D68B7"/>
    <w:rsid w:val="006D6A2A"/>
    <w:rsid w:val="006D6C8A"/>
    <w:rsid w:val="006D6FF5"/>
    <w:rsid w:val="006D73B8"/>
    <w:rsid w:val="006D743A"/>
    <w:rsid w:val="006D7AFE"/>
    <w:rsid w:val="006D7CFB"/>
    <w:rsid w:val="006E006F"/>
    <w:rsid w:val="006E03AA"/>
    <w:rsid w:val="006E056B"/>
    <w:rsid w:val="006E05EE"/>
    <w:rsid w:val="006E0A0B"/>
    <w:rsid w:val="006E15A2"/>
    <w:rsid w:val="006E198D"/>
    <w:rsid w:val="006E1B59"/>
    <w:rsid w:val="006E2169"/>
    <w:rsid w:val="006E2F1D"/>
    <w:rsid w:val="006E37EA"/>
    <w:rsid w:val="006E38D2"/>
    <w:rsid w:val="006E44B6"/>
    <w:rsid w:val="006E4610"/>
    <w:rsid w:val="006E4D80"/>
    <w:rsid w:val="006E545C"/>
    <w:rsid w:val="006E5E5B"/>
    <w:rsid w:val="006E5EB8"/>
    <w:rsid w:val="006E6101"/>
    <w:rsid w:val="006E6753"/>
    <w:rsid w:val="006E6956"/>
    <w:rsid w:val="006E6A85"/>
    <w:rsid w:val="006E7977"/>
    <w:rsid w:val="006F0785"/>
    <w:rsid w:val="006F1B4E"/>
    <w:rsid w:val="006F28DC"/>
    <w:rsid w:val="006F328F"/>
    <w:rsid w:val="006F37A9"/>
    <w:rsid w:val="006F3D1B"/>
    <w:rsid w:val="006F3E24"/>
    <w:rsid w:val="006F445E"/>
    <w:rsid w:val="006F46D2"/>
    <w:rsid w:val="006F4B83"/>
    <w:rsid w:val="006F4C52"/>
    <w:rsid w:val="006F52A3"/>
    <w:rsid w:val="006F625F"/>
    <w:rsid w:val="007010C9"/>
    <w:rsid w:val="00703867"/>
    <w:rsid w:val="00703D45"/>
    <w:rsid w:val="00703EEC"/>
    <w:rsid w:val="00704637"/>
    <w:rsid w:val="007049F3"/>
    <w:rsid w:val="00704CEB"/>
    <w:rsid w:val="0070513D"/>
    <w:rsid w:val="0070536B"/>
    <w:rsid w:val="00705D51"/>
    <w:rsid w:val="00707606"/>
    <w:rsid w:val="0071010E"/>
    <w:rsid w:val="00710600"/>
    <w:rsid w:val="00710D2B"/>
    <w:rsid w:val="0071334F"/>
    <w:rsid w:val="007160EF"/>
    <w:rsid w:val="00716640"/>
    <w:rsid w:val="00716DBC"/>
    <w:rsid w:val="00717097"/>
    <w:rsid w:val="00717B71"/>
    <w:rsid w:val="00717EF1"/>
    <w:rsid w:val="007203FE"/>
    <w:rsid w:val="00720C8B"/>
    <w:rsid w:val="0072162A"/>
    <w:rsid w:val="00721902"/>
    <w:rsid w:val="00721BED"/>
    <w:rsid w:val="007228FD"/>
    <w:rsid w:val="00722F55"/>
    <w:rsid w:val="00723F6A"/>
    <w:rsid w:val="00724F00"/>
    <w:rsid w:val="00724F32"/>
    <w:rsid w:val="007254B7"/>
    <w:rsid w:val="0072569C"/>
    <w:rsid w:val="00725764"/>
    <w:rsid w:val="007260BA"/>
    <w:rsid w:val="00726EEB"/>
    <w:rsid w:val="00730EA5"/>
    <w:rsid w:val="00730F5F"/>
    <w:rsid w:val="00731C38"/>
    <w:rsid w:val="00731DEF"/>
    <w:rsid w:val="007325E3"/>
    <w:rsid w:val="007327E6"/>
    <w:rsid w:val="00733344"/>
    <w:rsid w:val="00733718"/>
    <w:rsid w:val="00733739"/>
    <w:rsid w:val="0073386C"/>
    <w:rsid w:val="00733EC1"/>
    <w:rsid w:val="00734AC9"/>
    <w:rsid w:val="00734C87"/>
    <w:rsid w:val="00735200"/>
    <w:rsid w:val="00735241"/>
    <w:rsid w:val="0073570B"/>
    <w:rsid w:val="00735C8F"/>
    <w:rsid w:val="00735FE7"/>
    <w:rsid w:val="00736007"/>
    <w:rsid w:val="0073620C"/>
    <w:rsid w:val="00736248"/>
    <w:rsid w:val="007365D8"/>
    <w:rsid w:val="00736967"/>
    <w:rsid w:val="00737204"/>
    <w:rsid w:val="00737DA1"/>
    <w:rsid w:val="00737E87"/>
    <w:rsid w:val="007415E4"/>
    <w:rsid w:val="00741D14"/>
    <w:rsid w:val="007422CC"/>
    <w:rsid w:val="0074234C"/>
    <w:rsid w:val="0074279F"/>
    <w:rsid w:val="007429D0"/>
    <w:rsid w:val="00742E4B"/>
    <w:rsid w:val="007433E9"/>
    <w:rsid w:val="00743B90"/>
    <w:rsid w:val="0074495A"/>
    <w:rsid w:val="00744D52"/>
    <w:rsid w:val="00744E93"/>
    <w:rsid w:val="0074518D"/>
    <w:rsid w:val="007463F6"/>
    <w:rsid w:val="007469B4"/>
    <w:rsid w:val="00746A90"/>
    <w:rsid w:val="00747048"/>
    <w:rsid w:val="007471C3"/>
    <w:rsid w:val="00747475"/>
    <w:rsid w:val="00747732"/>
    <w:rsid w:val="00750D54"/>
    <w:rsid w:val="007516DE"/>
    <w:rsid w:val="00751BED"/>
    <w:rsid w:val="00751D7A"/>
    <w:rsid w:val="00752304"/>
    <w:rsid w:val="00752B21"/>
    <w:rsid w:val="007536C1"/>
    <w:rsid w:val="00754150"/>
    <w:rsid w:val="00756727"/>
    <w:rsid w:val="00756827"/>
    <w:rsid w:val="00756C8D"/>
    <w:rsid w:val="00756FCC"/>
    <w:rsid w:val="007604AD"/>
    <w:rsid w:val="007609A8"/>
    <w:rsid w:val="007611D2"/>
    <w:rsid w:val="00761485"/>
    <w:rsid w:val="007620FF"/>
    <w:rsid w:val="00762432"/>
    <w:rsid w:val="00762526"/>
    <w:rsid w:val="00762D84"/>
    <w:rsid w:val="00763756"/>
    <w:rsid w:val="00763B96"/>
    <w:rsid w:val="00765266"/>
    <w:rsid w:val="00765586"/>
    <w:rsid w:val="00765793"/>
    <w:rsid w:val="007663A3"/>
    <w:rsid w:val="00766609"/>
    <w:rsid w:val="00766952"/>
    <w:rsid w:val="00766A55"/>
    <w:rsid w:val="00766E85"/>
    <w:rsid w:val="00767ABC"/>
    <w:rsid w:val="00767AE0"/>
    <w:rsid w:val="00767C29"/>
    <w:rsid w:val="00770C51"/>
    <w:rsid w:val="00771263"/>
    <w:rsid w:val="00771FFB"/>
    <w:rsid w:val="0077218A"/>
    <w:rsid w:val="00772B58"/>
    <w:rsid w:val="00773526"/>
    <w:rsid w:val="00773AA3"/>
    <w:rsid w:val="00773CD7"/>
    <w:rsid w:val="00774BAC"/>
    <w:rsid w:val="007757B0"/>
    <w:rsid w:val="007761A9"/>
    <w:rsid w:val="00776723"/>
    <w:rsid w:val="00776FC8"/>
    <w:rsid w:val="00777059"/>
    <w:rsid w:val="007771A7"/>
    <w:rsid w:val="00777484"/>
    <w:rsid w:val="00780577"/>
    <w:rsid w:val="00780E9C"/>
    <w:rsid w:val="00781B0E"/>
    <w:rsid w:val="00781C36"/>
    <w:rsid w:val="00782158"/>
    <w:rsid w:val="007821F8"/>
    <w:rsid w:val="00782BE2"/>
    <w:rsid w:val="007832F8"/>
    <w:rsid w:val="00783E81"/>
    <w:rsid w:val="00784779"/>
    <w:rsid w:val="00786FBB"/>
    <w:rsid w:val="0078710C"/>
    <w:rsid w:val="0078730D"/>
    <w:rsid w:val="007879E4"/>
    <w:rsid w:val="007916E0"/>
    <w:rsid w:val="00792246"/>
    <w:rsid w:val="00792316"/>
    <w:rsid w:val="007925B5"/>
    <w:rsid w:val="00792BAA"/>
    <w:rsid w:val="00792F78"/>
    <w:rsid w:val="00793D91"/>
    <w:rsid w:val="00795864"/>
    <w:rsid w:val="00796324"/>
    <w:rsid w:val="00796561"/>
    <w:rsid w:val="00796785"/>
    <w:rsid w:val="0079688C"/>
    <w:rsid w:val="00796D69"/>
    <w:rsid w:val="00797028"/>
    <w:rsid w:val="00797802"/>
    <w:rsid w:val="00797A86"/>
    <w:rsid w:val="00797D0F"/>
    <w:rsid w:val="00797F03"/>
    <w:rsid w:val="007A047F"/>
    <w:rsid w:val="007A2960"/>
    <w:rsid w:val="007A3841"/>
    <w:rsid w:val="007A3BB3"/>
    <w:rsid w:val="007A4088"/>
    <w:rsid w:val="007A46FB"/>
    <w:rsid w:val="007A4CDA"/>
    <w:rsid w:val="007A60B3"/>
    <w:rsid w:val="007A7CCC"/>
    <w:rsid w:val="007B17AF"/>
    <w:rsid w:val="007B1808"/>
    <w:rsid w:val="007B1F0C"/>
    <w:rsid w:val="007B220E"/>
    <w:rsid w:val="007B223F"/>
    <w:rsid w:val="007B2948"/>
    <w:rsid w:val="007B3395"/>
    <w:rsid w:val="007B3420"/>
    <w:rsid w:val="007B3894"/>
    <w:rsid w:val="007B38A3"/>
    <w:rsid w:val="007B3B30"/>
    <w:rsid w:val="007B4A10"/>
    <w:rsid w:val="007B5073"/>
    <w:rsid w:val="007B5128"/>
    <w:rsid w:val="007B539E"/>
    <w:rsid w:val="007B53C9"/>
    <w:rsid w:val="007B599C"/>
    <w:rsid w:val="007B5BA3"/>
    <w:rsid w:val="007B5F8F"/>
    <w:rsid w:val="007B65A1"/>
    <w:rsid w:val="007B6ADD"/>
    <w:rsid w:val="007B712A"/>
    <w:rsid w:val="007B7639"/>
    <w:rsid w:val="007B76E3"/>
    <w:rsid w:val="007B778D"/>
    <w:rsid w:val="007C0A6A"/>
    <w:rsid w:val="007C0C50"/>
    <w:rsid w:val="007C10AD"/>
    <w:rsid w:val="007C1784"/>
    <w:rsid w:val="007C2217"/>
    <w:rsid w:val="007C26D3"/>
    <w:rsid w:val="007C2869"/>
    <w:rsid w:val="007C2995"/>
    <w:rsid w:val="007C329D"/>
    <w:rsid w:val="007C3430"/>
    <w:rsid w:val="007C3433"/>
    <w:rsid w:val="007C3B88"/>
    <w:rsid w:val="007C436D"/>
    <w:rsid w:val="007C49AD"/>
    <w:rsid w:val="007C5CAA"/>
    <w:rsid w:val="007C63E6"/>
    <w:rsid w:val="007C72CF"/>
    <w:rsid w:val="007D017A"/>
    <w:rsid w:val="007D063D"/>
    <w:rsid w:val="007D08E1"/>
    <w:rsid w:val="007D0D8C"/>
    <w:rsid w:val="007D101A"/>
    <w:rsid w:val="007D12A3"/>
    <w:rsid w:val="007D1B17"/>
    <w:rsid w:val="007D1C87"/>
    <w:rsid w:val="007D2642"/>
    <w:rsid w:val="007D2CFA"/>
    <w:rsid w:val="007D32F6"/>
    <w:rsid w:val="007D3535"/>
    <w:rsid w:val="007D40DF"/>
    <w:rsid w:val="007D42D6"/>
    <w:rsid w:val="007D4990"/>
    <w:rsid w:val="007D4D86"/>
    <w:rsid w:val="007D51C8"/>
    <w:rsid w:val="007D55A3"/>
    <w:rsid w:val="007D5F30"/>
    <w:rsid w:val="007D7B13"/>
    <w:rsid w:val="007E0737"/>
    <w:rsid w:val="007E0B18"/>
    <w:rsid w:val="007E110D"/>
    <w:rsid w:val="007E1600"/>
    <w:rsid w:val="007E17CD"/>
    <w:rsid w:val="007E18A6"/>
    <w:rsid w:val="007E1F97"/>
    <w:rsid w:val="007E27B0"/>
    <w:rsid w:val="007E29FA"/>
    <w:rsid w:val="007E2CE3"/>
    <w:rsid w:val="007E2F46"/>
    <w:rsid w:val="007E33CB"/>
    <w:rsid w:val="007E34A9"/>
    <w:rsid w:val="007E362D"/>
    <w:rsid w:val="007E4401"/>
    <w:rsid w:val="007E4D50"/>
    <w:rsid w:val="007E54BF"/>
    <w:rsid w:val="007E58AA"/>
    <w:rsid w:val="007E626E"/>
    <w:rsid w:val="007E6882"/>
    <w:rsid w:val="007E6F32"/>
    <w:rsid w:val="007E6FBC"/>
    <w:rsid w:val="007F12AE"/>
    <w:rsid w:val="007F1383"/>
    <w:rsid w:val="007F2D32"/>
    <w:rsid w:val="007F2D87"/>
    <w:rsid w:val="007F43B7"/>
    <w:rsid w:val="007F4956"/>
    <w:rsid w:val="007F4F7A"/>
    <w:rsid w:val="007F5849"/>
    <w:rsid w:val="007F6AD0"/>
    <w:rsid w:val="007F7FBA"/>
    <w:rsid w:val="0080036B"/>
    <w:rsid w:val="00800A91"/>
    <w:rsid w:val="00800C00"/>
    <w:rsid w:val="00802E47"/>
    <w:rsid w:val="008034C1"/>
    <w:rsid w:val="008037AA"/>
    <w:rsid w:val="0080447D"/>
    <w:rsid w:val="00804BDD"/>
    <w:rsid w:val="0080556C"/>
    <w:rsid w:val="0080560C"/>
    <w:rsid w:val="00805CA7"/>
    <w:rsid w:val="00807B72"/>
    <w:rsid w:val="00807C2F"/>
    <w:rsid w:val="00807C75"/>
    <w:rsid w:val="00807CE6"/>
    <w:rsid w:val="00810449"/>
    <w:rsid w:val="008106CA"/>
    <w:rsid w:val="00810996"/>
    <w:rsid w:val="00810A5F"/>
    <w:rsid w:val="00810E1A"/>
    <w:rsid w:val="00812A1F"/>
    <w:rsid w:val="00812D8F"/>
    <w:rsid w:val="00813056"/>
    <w:rsid w:val="008133F7"/>
    <w:rsid w:val="00813573"/>
    <w:rsid w:val="00813ACE"/>
    <w:rsid w:val="008143AD"/>
    <w:rsid w:val="00814EE5"/>
    <w:rsid w:val="00814F43"/>
    <w:rsid w:val="008152E0"/>
    <w:rsid w:val="008165D7"/>
    <w:rsid w:val="00816C64"/>
    <w:rsid w:val="00816C67"/>
    <w:rsid w:val="008175F8"/>
    <w:rsid w:val="00817C12"/>
    <w:rsid w:val="0082122C"/>
    <w:rsid w:val="008227CC"/>
    <w:rsid w:val="008234A1"/>
    <w:rsid w:val="0082371F"/>
    <w:rsid w:val="00823779"/>
    <w:rsid w:val="00823B03"/>
    <w:rsid w:val="00823ED2"/>
    <w:rsid w:val="00823F03"/>
    <w:rsid w:val="00824DC4"/>
    <w:rsid w:val="00824E96"/>
    <w:rsid w:val="0082509D"/>
    <w:rsid w:val="00825E8C"/>
    <w:rsid w:val="00826268"/>
    <w:rsid w:val="00826825"/>
    <w:rsid w:val="0082684A"/>
    <w:rsid w:val="00826A06"/>
    <w:rsid w:val="00826BB5"/>
    <w:rsid w:val="00826F62"/>
    <w:rsid w:val="008271C6"/>
    <w:rsid w:val="008272AD"/>
    <w:rsid w:val="00827616"/>
    <w:rsid w:val="0082764F"/>
    <w:rsid w:val="008304B2"/>
    <w:rsid w:val="0083059E"/>
    <w:rsid w:val="00831AC5"/>
    <w:rsid w:val="0083205E"/>
    <w:rsid w:val="00832E1B"/>
    <w:rsid w:val="00834348"/>
    <w:rsid w:val="0083445A"/>
    <w:rsid w:val="00834DB9"/>
    <w:rsid w:val="008350F2"/>
    <w:rsid w:val="008356E8"/>
    <w:rsid w:val="0083659A"/>
    <w:rsid w:val="00836EA9"/>
    <w:rsid w:val="008370A5"/>
    <w:rsid w:val="008374A2"/>
    <w:rsid w:val="008377A2"/>
    <w:rsid w:val="00837C87"/>
    <w:rsid w:val="008403FD"/>
    <w:rsid w:val="00840817"/>
    <w:rsid w:val="00840E2F"/>
    <w:rsid w:val="008414A2"/>
    <w:rsid w:val="008427EE"/>
    <w:rsid w:val="00842819"/>
    <w:rsid w:val="0084281E"/>
    <w:rsid w:val="00843904"/>
    <w:rsid w:val="00843EF7"/>
    <w:rsid w:val="00844045"/>
    <w:rsid w:val="00846F6F"/>
    <w:rsid w:val="00847AAE"/>
    <w:rsid w:val="00847F6F"/>
    <w:rsid w:val="0085072D"/>
    <w:rsid w:val="00850EC6"/>
    <w:rsid w:val="00850F43"/>
    <w:rsid w:val="00850F6B"/>
    <w:rsid w:val="00851886"/>
    <w:rsid w:val="00852156"/>
    <w:rsid w:val="00852211"/>
    <w:rsid w:val="008522DB"/>
    <w:rsid w:val="008526E2"/>
    <w:rsid w:val="0085277D"/>
    <w:rsid w:val="00852785"/>
    <w:rsid w:val="008528E0"/>
    <w:rsid w:val="00853621"/>
    <w:rsid w:val="00853D1A"/>
    <w:rsid w:val="00854091"/>
    <w:rsid w:val="00854321"/>
    <w:rsid w:val="00854630"/>
    <w:rsid w:val="008554DB"/>
    <w:rsid w:val="00855891"/>
    <w:rsid w:val="00856379"/>
    <w:rsid w:val="008567F9"/>
    <w:rsid w:val="0085697C"/>
    <w:rsid w:val="00856A43"/>
    <w:rsid w:val="008602E0"/>
    <w:rsid w:val="00860995"/>
    <w:rsid w:val="00860DA6"/>
    <w:rsid w:val="0086150F"/>
    <w:rsid w:val="008617A2"/>
    <w:rsid w:val="00861A15"/>
    <w:rsid w:val="00862189"/>
    <w:rsid w:val="00862462"/>
    <w:rsid w:val="00862B4A"/>
    <w:rsid w:val="0086332C"/>
    <w:rsid w:val="008645C9"/>
    <w:rsid w:val="0086550D"/>
    <w:rsid w:val="00865C2B"/>
    <w:rsid w:val="00866168"/>
    <w:rsid w:val="00866429"/>
    <w:rsid w:val="008666AE"/>
    <w:rsid w:val="00866ADE"/>
    <w:rsid w:val="00867668"/>
    <w:rsid w:val="00867CE8"/>
    <w:rsid w:val="00867EF5"/>
    <w:rsid w:val="00870283"/>
    <w:rsid w:val="00871349"/>
    <w:rsid w:val="00871494"/>
    <w:rsid w:val="00872259"/>
    <w:rsid w:val="008735C7"/>
    <w:rsid w:val="00873922"/>
    <w:rsid w:val="00873C40"/>
    <w:rsid w:val="0087401B"/>
    <w:rsid w:val="00874501"/>
    <w:rsid w:val="00875BF5"/>
    <w:rsid w:val="00876D37"/>
    <w:rsid w:val="00876E3C"/>
    <w:rsid w:val="00876F09"/>
    <w:rsid w:val="00877365"/>
    <w:rsid w:val="00877F05"/>
    <w:rsid w:val="00880D57"/>
    <w:rsid w:val="0088108D"/>
    <w:rsid w:val="00881591"/>
    <w:rsid w:val="00882CDE"/>
    <w:rsid w:val="00883328"/>
    <w:rsid w:val="00884B64"/>
    <w:rsid w:val="008852FE"/>
    <w:rsid w:val="0088545F"/>
    <w:rsid w:val="008854DB"/>
    <w:rsid w:val="00885F9E"/>
    <w:rsid w:val="00886B98"/>
    <w:rsid w:val="00886C79"/>
    <w:rsid w:val="00886E91"/>
    <w:rsid w:val="00887100"/>
    <w:rsid w:val="00887EB9"/>
    <w:rsid w:val="00890035"/>
    <w:rsid w:val="00890B5C"/>
    <w:rsid w:val="00890EB4"/>
    <w:rsid w:val="00890F60"/>
    <w:rsid w:val="0089106C"/>
    <w:rsid w:val="00891413"/>
    <w:rsid w:val="008915EB"/>
    <w:rsid w:val="00891652"/>
    <w:rsid w:val="00892039"/>
    <w:rsid w:val="00892A6B"/>
    <w:rsid w:val="00892B56"/>
    <w:rsid w:val="00893552"/>
    <w:rsid w:val="0089359F"/>
    <w:rsid w:val="008951E6"/>
    <w:rsid w:val="008953E7"/>
    <w:rsid w:val="00895670"/>
    <w:rsid w:val="00895B4F"/>
    <w:rsid w:val="008962CE"/>
    <w:rsid w:val="0089691F"/>
    <w:rsid w:val="008974F9"/>
    <w:rsid w:val="00897691"/>
    <w:rsid w:val="00897B3D"/>
    <w:rsid w:val="008A0128"/>
    <w:rsid w:val="008A068D"/>
    <w:rsid w:val="008A0DB9"/>
    <w:rsid w:val="008A12B5"/>
    <w:rsid w:val="008A19EC"/>
    <w:rsid w:val="008A1AD6"/>
    <w:rsid w:val="008A1B9F"/>
    <w:rsid w:val="008A1F8D"/>
    <w:rsid w:val="008A299A"/>
    <w:rsid w:val="008A2BA9"/>
    <w:rsid w:val="008A31A7"/>
    <w:rsid w:val="008A3262"/>
    <w:rsid w:val="008A37E6"/>
    <w:rsid w:val="008A3A7A"/>
    <w:rsid w:val="008A42CB"/>
    <w:rsid w:val="008A53E4"/>
    <w:rsid w:val="008A5465"/>
    <w:rsid w:val="008A5733"/>
    <w:rsid w:val="008A654E"/>
    <w:rsid w:val="008A7013"/>
    <w:rsid w:val="008A7EB8"/>
    <w:rsid w:val="008B00E6"/>
    <w:rsid w:val="008B06BA"/>
    <w:rsid w:val="008B0DF4"/>
    <w:rsid w:val="008B1F0F"/>
    <w:rsid w:val="008B271A"/>
    <w:rsid w:val="008B2723"/>
    <w:rsid w:val="008B2E0A"/>
    <w:rsid w:val="008B36B2"/>
    <w:rsid w:val="008B4003"/>
    <w:rsid w:val="008B4D3F"/>
    <w:rsid w:val="008B5B83"/>
    <w:rsid w:val="008B5BCF"/>
    <w:rsid w:val="008B5D6A"/>
    <w:rsid w:val="008B5E00"/>
    <w:rsid w:val="008B6830"/>
    <w:rsid w:val="008B76BE"/>
    <w:rsid w:val="008C0186"/>
    <w:rsid w:val="008C02EF"/>
    <w:rsid w:val="008C04C0"/>
    <w:rsid w:val="008C1584"/>
    <w:rsid w:val="008C17F3"/>
    <w:rsid w:val="008C1858"/>
    <w:rsid w:val="008C1E3E"/>
    <w:rsid w:val="008C2ADD"/>
    <w:rsid w:val="008C3351"/>
    <w:rsid w:val="008C38D6"/>
    <w:rsid w:val="008C3912"/>
    <w:rsid w:val="008C39B0"/>
    <w:rsid w:val="008C3D2D"/>
    <w:rsid w:val="008C410D"/>
    <w:rsid w:val="008C44D1"/>
    <w:rsid w:val="008C48A9"/>
    <w:rsid w:val="008C4ADE"/>
    <w:rsid w:val="008C5A3A"/>
    <w:rsid w:val="008C5A46"/>
    <w:rsid w:val="008C5BEE"/>
    <w:rsid w:val="008C5E2C"/>
    <w:rsid w:val="008C5F9D"/>
    <w:rsid w:val="008C63CA"/>
    <w:rsid w:val="008C64F9"/>
    <w:rsid w:val="008C69AF"/>
    <w:rsid w:val="008C794B"/>
    <w:rsid w:val="008C7AB9"/>
    <w:rsid w:val="008C7D82"/>
    <w:rsid w:val="008D059B"/>
    <w:rsid w:val="008D0B98"/>
    <w:rsid w:val="008D0DBE"/>
    <w:rsid w:val="008D159C"/>
    <w:rsid w:val="008D1AB0"/>
    <w:rsid w:val="008D1D6D"/>
    <w:rsid w:val="008D1DD9"/>
    <w:rsid w:val="008D25D2"/>
    <w:rsid w:val="008D328E"/>
    <w:rsid w:val="008D339B"/>
    <w:rsid w:val="008D40A2"/>
    <w:rsid w:val="008D46EA"/>
    <w:rsid w:val="008D4900"/>
    <w:rsid w:val="008D4FA9"/>
    <w:rsid w:val="008D5E46"/>
    <w:rsid w:val="008D6223"/>
    <w:rsid w:val="008D6D30"/>
    <w:rsid w:val="008D79DE"/>
    <w:rsid w:val="008D7B05"/>
    <w:rsid w:val="008D7ED8"/>
    <w:rsid w:val="008E00EE"/>
    <w:rsid w:val="008E09B0"/>
    <w:rsid w:val="008E0A23"/>
    <w:rsid w:val="008E0FDC"/>
    <w:rsid w:val="008E11B7"/>
    <w:rsid w:val="008E1C61"/>
    <w:rsid w:val="008E1DD1"/>
    <w:rsid w:val="008E2A11"/>
    <w:rsid w:val="008E2AF8"/>
    <w:rsid w:val="008E2F95"/>
    <w:rsid w:val="008E3615"/>
    <w:rsid w:val="008E3DF8"/>
    <w:rsid w:val="008E3E94"/>
    <w:rsid w:val="008E4C9D"/>
    <w:rsid w:val="008E5DF8"/>
    <w:rsid w:val="008E6C5D"/>
    <w:rsid w:val="008E6CF6"/>
    <w:rsid w:val="008E72CE"/>
    <w:rsid w:val="008E7736"/>
    <w:rsid w:val="008E7756"/>
    <w:rsid w:val="008F00FD"/>
    <w:rsid w:val="008F110B"/>
    <w:rsid w:val="008F1B52"/>
    <w:rsid w:val="008F1CC6"/>
    <w:rsid w:val="008F200A"/>
    <w:rsid w:val="008F252D"/>
    <w:rsid w:val="008F266C"/>
    <w:rsid w:val="008F4227"/>
    <w:rsid w:val="008F45D8"/>
    <w:rsid w:val="008F4842"/>
    <w:rsid w:val="008F49EB"/>
    <w:rsid w:val="008F4E32"/>
    <w:rsid w:val="008F5342"/>
    <w:rsid w:val="008F5E21"/>
    <w:rsid w:val="008F6AFD"/>
    <w:rsid w:val="008F6B5B"/>
    <w:rsid w:val="008F7AD2"/>
    <w:rsid w:val="009001FB"/>
    <w:rsid w:val="00900EFB"/>
    <w:rsid w:val="00902BAD"/>
    <w:rsid w:val="00903469"/>
    <w:rsid w:val="00904369"/>
    <w:rsid w:val="00904919"/>
    <w:rsid w:val="00904B33"/>
    <w:rsid w:val="009056BB"/>
    <w:rsid w:val="0090590E"/>
    <w:rsid w:val="00905D15"/>
    <w:rsid w:val="00906098"/>
    <w:rsid w:val="0090617E"/>
    <w:rsid w:val="009064B6"/>
    <w:rsid w:val="00906FD4"/>
    <w:rsid w:val="00910D6B"/>
    <w:rsid w:val="0091148E"/>
    <w:rsid w:val="00911A33"/>
    <w:rsid w:val="00911CA6"/>
    <w:rsid w:val="009126CF"/>
    <w:rsid w:val="00912C58"/>
    <w:rsid w:val="00912D15"/>
    <w:rsid w:val="00913582"/>
    <w:rsid w:val="00913E6D"/>
    <w:rsid w:val="00913FFE"/>
    <w:rsid w:val="0091434E"/>
    <w:rsid w:val="00914A7C"/>
    <w:rsid w:val="00915090"/>
    <w:rsid w:val="009159C2"/>
    <w:rsid w:val="009161F8"/>
    <w:rsid w:val="009169F5"/>
    <w:rsid w:val="00916B4E"/>
    <w:rsid w:val="00916E46"/>
    <w:rsid w:val="00917B95"/>
    <w:rsid w:val="0092023D"/>
    <w:rsid w:val="00921777"/>
    <w:rsid w:val="00921E6B"/>
    <w:rsid w:val="00922244"/>
    <w:rsid w:val="0092318B"/>
    <w:rsid w:val="00923FCD"/>
    <w:rsid w:val="00924AE6"/>
    <w:rsid w:val="00925691"/>
    <w:rsid w:val="009259E0"/>
    <w:rsid w:val="00925C57"/>
    <w:rsid w:val="00925FCA"/>
    <w:rsid w:val="00926ADD"/>
    <w:rsid w:val="00926CBC"/>
    <w:rsid w:val="00931935"/>
    <w:rsid w:val="00932586"/>
    <w:rsid w:val="00932F16"/>
    <w:rsid w:val="009338D4"/>
    <w:rsid w:val="00934C17"/>
    <w:rsid w:val="00934CA5"/>
    <w:rsid w:val="00935CCD"/>
    <w:rsid w:val="00936243"/>
    <w:rsid w:val="009362DB"/>
    <w:rsid w:val="00936553"/>
    <w:rsid w:val="009376CA"/>
    <w:rsid w:val="00937B8B"/>
    <w:rsid w:val="00940D79"/>
    <w:rsid w:val="00942722"/>
    <w:rsid w:val="009428F6"/>
    <w:rsid w:val="00942AF1"/>
    <w:rsid w:val="0094396C"/>
    <w:rsid w:val="00943A4B"/>
    <w:rsid w:val="00943D63"/>
    <w:rsid w:val="00944332"/>
    <w:rsid w:val="009448F9"/>
    <w:rsid w:val="00944A28"/>
    <w:rsid w:val="009466C3"/>
    <w:rsid w:val="0094765D"/>
    <w:rsid w:val="00947BB0"/>
    <w:rsid w:val="009500D3"/>
    <w:rsid w:val="0095020F"/>
    <w:rsid w:val="00950695"/>
    <w:rsid w:val="009508AD"/>
    <w:rsid w:val="00950EDF"/>
    <w:rsid w:val="009514CA"/>
    <w:rsid w:val="00951AE7"/>
    <w:rsid w:val="00951E93"/>
    <w:rsid w:val="009531C6"/>
    <w:rsid w:val="00953547"/>
    <w:rsid w:val="009536D7"/>
    <w:rsid w:val="009538C2"/>
    <w:rsid w:val="009558EF"/>
    <w:rsid w:val="009572BB"/>
    <w:rsid w:val="009613C0"/>
    <w:rsid w:val="0096173D"/>
    <w:rsid w:val="00963181"/>
    <w:rsid w:val="009631A3"/>
    <w:rsid w:val="009634AF"/>
    <w:rsid w:val="009636C9"/>
    <w:rsid w:val="00963A7C"/>
    <w:rsid w:val="009643C6"/>
    <w:rsid w:val="00964716"/>
    <w:rsid w:val="0096484F"/>
    <w:rsid w:val="00964B54"/>
    <w:rsid w:val="00964D65"/>
    <w:rsid w:val="00965000"/>
    <w:rsid w:val="009660FC"/>
    <w:rsid w:val="00966120"/>
    <w:rsid w:val="009663C4"/>
    <w:rsid w:val="00966F15"/>
    <w:rsid w:val="00967A99"/>
    <w:rsid w:val="0097032A"/>
    <w:rsid w:val="009710A0"/>
    <w:rsid w:val="00971172"/>
    <w:rsid w:val="00972500"/>
    <w:rsid w:val="00973C2A"/>
    <w:rsid w:val="00973CE7"/>
    <w:rsid w:val="00974150"/>
    <w:rsid w:val="0097421D"/>
    <w:rsid w:val="00975398"/>
    <w:rsid w:val="00975410"/>
    <w:rsid w:val="0097654F"/>
    <w:rsid w:val="009765D6"/>
    <w:rsid w:val="009767AF"/>
    <w:rsid w:val="00976B36"/>
    <w:rsid w:val="00976DAA"/>
    <w:rsid w:val="009774EE"/>
    <w:rsid w:val="0098081D"/>
    <w:rsid w:val="0098094E"/>
    <w:rsid w:val="00981936"/>
    <w:rsid w:val="00981A2B"/>
    <w:rsid w:val="00981CC1"/>
    <w:rsid w:val="00982140"/>
    <w:rsid w:val="00982A84"/>
    <w:rsid w:val="00982B8B"/>
    <w:rsid w:val="009830D5"/>
    <w:rsid w:val="0098333A"/>
    <w:rsid w:val="0098338F"/>
    <w:rsid w:val="00983582"/>
    <w:rsid w:val="00983713"/>
    <w:rsid w:val="00983AFC"/>
    <w:rsid w:val="00983CD3"/>
    <w:rsid w:val="00984432"/>
    <w:rsid w:val="00985193"/>
    <w:rsid w:val="00986005"/>
    <w:rsid w:val="00986365"/>
    <w:rsid w:val="00986CDE"/>
    <w:rsid w:val="0098794B"/>
    <w:rsid w:val="009907E3"/>
    <w:rsid w:val="00990935"/>
    <w:rsid w:val="00990C6E"/>
    <w:rsid w:val="00990E02"/>
    <w:rsid w:val="00991327"/>
    <w:rsid w:val="009918FA"/>
    <w:rsid w:val="00992166"/>
    <w:rsid w:val="00992A41"/>
    <w:rsid w:val="00992C4A"/>
    <w:rsid w:val="00993039"/>
    <w:rsid w:val="00993283"/>
    <w:rsid w:val="00993A59"/>
    <w:rsid w:val="00993AD2"/>
    <w:rsid w:val="00993D65"/>
    <w:rsid w:val="00994FF0"/>
    <w:rsid w:val="009962B7"/>
    <w:rsid w:val="0099705D"/>
    <w:rsid w:val="009973F6"/>
    <w:rsid w:val="009978B1"/>
    <w:rsid w:val="00997958"/>
    <w:rsid w:val="009A00B8"/>
    <w:rsid w:val="009A0712"/>
    <w:rsid w:val="009A0E13"/>
    <w:rsid w:val="009A11BB"/>
    <w:rsid w:val="009A1327"/>
    <w:rsid w:val="009A1C76"/>
    <w:rsid w:val="009A2291"/>
    <w:rsid w:val="009A5255"/>
    <w:rsid w:val="009A62C6"/>
    <w:rsid w:val="009A6445"/>
    <w:rsid w:val="009A6BEB"/>
    <w:rsid w:val="009A7051"/>
    <w:rsid w:val="009A7CA4"/>
    <w:rsid w:val="009B0537"/>
    <w:rsid w:val="009B0F88"/>
    <w:rsid w:val="009B11C6"/>
    <w:rsid w:val="009B19B8"/>
    <w:rsid w:val="009B1A46"/>
    <w:rsid w:val="009B1DAF"/>
    <w:rsid w:val="009B2578"/>
    <w:rsid w:val="009B2801"/>
    <w:rsid w:val="009B2CD1"/>
    <w:rsid w:val="009B38B4"/>
    <w:rsid w:val="009B3CED"/>
    <w:rsid w:val="009B4D18"/>
    <w:rsid w:val="009B511A"/>
    <w:rsid w:val="009B54FC"/>
    <w:rsid w:val="009B58A9"/>
    <w:rsid w:val="009B5A00"/>
    <w:rsid w:val="009B5C83"/>
    <w:rsid w:val="009B62CD"/>
    <w:rsid w:val="009B6845"/>
    <w:rsid w:val="009B6A0C"/>
    <w:rsid w:val="009B6AA5"/>
    <w:rsid w:val="009B776C"/>
    <w:rsid w:val="009B782F"/>
    <w:rsid w:val="009B7FD8"/>
    <w:rsid w:val="009C22EE"/>
    <w:rsid w:val="009C2EA0"/>
    <w:rsid w:val="009C31AC"/>
    <w:rsid w:val="009C3966"/>
    <w:rsid w:val="009C3A0F"/>
    <w:rsid w:val="009C43C2"/>
    <w:rsid w:val="009C484F"/>
    <w:rsid w:val="009C4B0C"/>
    <w:rsid w:val="009C53CE"/>
    <w:rsid w:val="009C5C9B"/>
    <w:rsid w:val="009C60BF"/>
    <w:rsid w:val="009C667A"/>
    <w:rsid w:val="009C6D7E"/>
    <w:rsid w:val="009D02EE"/>
    <w:rsid w:val="009D0FDB"/>
    <w:rsid w:val="009D196F"/>
    <w:rsid w:val="009D19A7"/>
    <w:rsid w:val="009D1B53"/>
    <w:rsid w:val="009D2107"/>
    <w:rsid w:val="009D2354"/>
    <w:rsid w:val="009D2A2C"/>
    <w:rsid w:val="009D2B70"/>
    <w:rsid w:val="009D2BED"/>
    <w:rsid w:val="009D3459"/>
    <w:rsid w:val="009D34A0"/>
    <w:rsid w:val="009D36FB"/>
    <w:rsid w:val="009D3725"/>
    <w:rsid w:val="009D37B4"/>
    <w:rsid w:val="009D3B7B"/>
    <w:rsid w:val="009D409E"/>
    <w:rsid w:val="009D421F"/>
    <w:rsid w:val="009D469C"/>
    <w:rsid w:val="009D4727"/>
    <w:rsid w:val="009D4BB9"/>
    <w:rsid w:val="009D5381"/>
    <w:rsid w:val="009D5D12"/>
    <w:rsid w:val="009D62EB"/>
    <w:rsid w:val="009D6A8C"/>
    <w:rsid w:val="009D6D1E"/>
    <w:rsid w:val="009D7D25"/>
    <w:rsid w:val="009E009A"/>
    <w:rsid w:val="009E0B5B"/>
    <w:rsid w:val="009E20D0"/>
    <w:rsid w:val="009E2CD7"/>
    <w:rsid w:val="009E355D"/>
    <w:rsid w:val="009E375F"/>
    <w:rsid w:val="009E408F"/>
    <w:rsid w:val="009E483D"/>
    <w:rsid w:val="009E5455"/>
    <w:rsid w:val="009E5CD5"/>
    <w:rsid w:val="009E6F5C"/>
    <w:rsid w:val="009E7D36"/>
    <w:rsid w:val="009F0CBD"/>
    <w:rsid w:val="009F114B"/>
    <w:rsid w:val="009F25B9"/>
    <w:rsid w:val="009F27EA"/>
    <w:rsid w:val="009F2E4E"/>
    <w:rsid w:val="009F469D"/>
    <w:rsid w:val="009F5719"/>
    <w:rsid w:val="009F57C6"/>
    <w:rsid w:val="009F598B"/>
    <w:rsid w:val="009F5B2C"/>
    <w:rsid w:val="009F6748"/>
    <w:rsid w:val="009F74C7"/>
    <w:rsid w:val="009F7DB1"/>
    <w:rsid w:val="00A004FF"/>
    <w:rsid w:val="00A0070A"/>
    <w:rsid w:val="00A01098"/>
    <w:rsid w:val="00A01D39"/>
    <w:rsid w:val="00A02527"/>
    <w:rsid w:val="00A036E9"/>
    <w:rsid w:val="00A0411F"/>
    <w:rsid w:val="00A041CF"/>
    <w:rsid w:val="00A044CC"/>
    <w:rsid w:val="00A0534A"/>
    <w:rsid w:val="00A056C5"/>
    <w:rsid w:val="00A05D75"/>
    <w:rsid w:val="00A061DE"/>
    <w:rsid w:val="00A06A6F"/>
    <w:rsid w:val="00A0704C"/>
    <w:rsid w:val="00A0777C"/>
    <w:rsid w:val="00A07E92"/>
    <w:rsid w:val="00A10360"/>
    <w:rsid w:val="00A10A97"/>
    <w:rsid w:val="00A10B01"/>
    <w:rsid w:val="00A10CF7"/>
    <w:rsid w:val="00A11329"/>
    <w:rsid w:val="00A11331"/>
    <w:rsid w:val="00A1186E"/>
    <w:rsid w:val="00A1192F"/>
    <w:rsid w:val="00A11ED6"/>
    <w:rsid w:val="00A12609"/>
    <w:rsid w:val="00A126E8"/>
    <w:rsid w:val="00A12AA9"/>
    <w:rsid w:val="00A13313"/>
    <w:rsid w:val="00A13896"/>
    <w:rsid w:val="00A13C8D"/>
    <w:rsid w:val="00A13DD6"/>
    <w:rsid w:val="00A13E6B"/>
    <w:rsid w:val="00A14414"/>
    <w:rsid w:val="00A14498"/>
    <w:rsid w:val="00A14790"/>
    <w:rsid w:val="00A1559A"/>
    <w:rsid w:val="00A1576C"/>
    <w:rsid w:val="00A1582B"/>
    <w:rsid w:val="00A15E17"/>
    <w:rsid w:val="00A16380"/>
    <w:rsid w:val="00A163EE"/>
    <w:rsid w:val="00A164C2"/>
    <w:rsid w:val="00A169AF"/>
    <w:rsid w:val="00A16A20"/>
    <w:rsid w:val="00A17217"/>
    <w:rsid w:val="00A174A0"/>
    <w:rsid w:val="00A20ED2"/>
    <w:rsid w:val="00A21A17"/>
    <w:rsid w:val="00A21B8A"/>
    <w:rsid w:val="00A238BB"/>
    <w:rsid w:val="00A24052"/>
    <w:rsid w:val="00A24889"/>
    <w:rsid w:val="00A24A67"/>
    <w:rsid w:val="00A24C3E"/>
    <w:rsid w:val="00A24CF2"/>
    <w:rsid w:val="00A24E4C"/>
    <w:rsid w:val="00A25812"/>
    <w:rsid w:val="00A2592B"/>
    <w:rsid w:val="00A25B15"/>
    <w:rsid w:val="00A25E52"/>
    <w:rsid w:val="00A26560"/>
    <w:rsid w:val="00A26618"/>
    <w:rsid w:val="00A26918"/>
    <w:rsid w:val="00A26A1D"/>
    <w:rsid w:val="00A26D6D"/>
    <w:rsid w:val="00A26E9E"/>
    <w:rsid w:val="00A2747C"/>
    <w:rsid w:val="00A2778A"/>
    <w:rsid w:val="00A27A27"/>
    <w:rsid w:val="00A27D43"/>
    <w:rsid w:val="00A30064"/>
    <w:rsid w:val="00A30322"/>
    <w:rsid w:val="00A30534"/>
    <w:rsid w:val="00A30578"/>
    <w:rsid w:val="00A30B89"/>
    <w:rsid w:val="00A313B2"/>
    <w:rsid w:val="00A318F5"/>
    <w:rsid w:val="00A31DA9"/>
    <w:rsid w:val="00A32454"/>
    <w:rsid w:val="00A3273E"/>
    <w:rsid w:val="00A33021"/>
    <w:rsid w:val="00A3338A"/>
    <w:rsid w:val="00A33752"/>
    <w:rsid w:val="00A33DC1"/>
    <w:rsid w:val="00A35995"/>
    <w:rsid w:val="00A35C58"/>
    <w:rsid w:val="00A35DAB"/>
    <w:rsid w:val="00A365FE"/>
    <w:rsid w:val="00A36670"/>
    <w:rsid w:val="00A36A81"/>
    <w:rsid w:val="00A40A00"/>
    <w:rsid w:val="00A40FEC"/>
    <w:rsid w:val="00A41746"/>
    <w:rsid w:val="00A419CB"/>
    <w:rsid w:val="00A430A0"/>
    <w:rsid w:val="00A435EC"/>
    <w:rsid w:val="00A44358"/>
    <w:rsid w:val="00A44BE9"/>
    <w:rsid w:val="00A44E68"/>
    <w:rsid w:val="00A45473"/>
    <w:rsid w:val="00A4604F"/>
    <w:rsid w:val="00A46713"/>
    <w:rsid w:val="00A46FA0"/>
    <w:rsid w:val="00A47A0A"/>
    <w:rsid w:val="00A50DEC"/>
    <w:rsid w:val="00A51AA3"/>
    <w:rsid w:val="00A53279"/>
    <w:rsid w:val="00A54A32"/>
    <w:rsid w:val="00A54C2E"/>
    <w:rsid w:val="00A54E24"/>
    <w:rsid w:val="00A560D9"/>
    <w:rsid w:val="00A566E3"/>
    <w:rsid w:val="00A577FF"/>
    <w:rsid w:val="00A61A63"/>
    <w:rsid w:val="00A62D2E"/>
    <w:rsid w:val="00A63933"/>
    <w:rsid w:val="00A63EE8"/>
    <w:rsid w:val="00A645B9"/>
    <w:rsid w:val="00A647AF"/>
    <w:rsid w:val="00A6497D"/>
    <w:rsid w:val="00A656D4"/>
    <w:rsid w:val="00A657A7"/>
    <w:rsid w:val="00A65E88"/>
    <w:rsid w:val="00A66116"/>
    <w:rsid w:val="00A6616A"/>
    <w:rsid w:val="00A66599"/>
    <w:rsid w:val="00A665D1"/>
    <w:rsid w:val="00A670FC"/>
    <w:rsid w:val="00A6794F"/>
    <w:rsid w:val="00A67DCF"/>
    <w:rsid w:val="00A70083"/>
    <w:rsid w:val="00A702D2"/>
    <w:rsid w:val="00A7099F"/>
    <w:rsid w:val="00A71B7F"/>
    <w:rsid w:val="00A71D11"/>
    <w:rsid w:val="00A71EC3"/>
    <w:rsid w:val="00A723AE"/>
    <w:rsid w:val="00A7319A"/>
    <w:rsid w:val="00A73522"/>
    <w:rsid w:val="00A7352A"/>
    <w:rsid w:val="00A73778"/>
    <w:rsid w:val="00A7545C"/>
    <w:rsid w:val="00A76B22"/>
    <w:rsid w:val="00A76D8D"/>
    <w:rsid w:val="00A815FB"/>
    <w:rsid w:val="00A822E1"/>
    <w:rsid w:val="00A82465"/>
    <w:rsid w:val="00A82E5F"/>
    <w:rsid w:val="00A8346F"/>
    <w:rsid w:val="00A83C78"/>
    <w:rsid w:val="00A83CF0"/>
    <w:rsid w:val="00A83F01"/>
    <w:rsid w:val="00A843B5"/>
    <w:rsid w:val="00A84704"/>
    <w:rsid w:val="00A84DC8"/>
    <w:rsid w:val="00A84DE5"/>
    <w:rsid w:val="00A85177"/>
    <w:rsid w:val="00A8544E"/>
    <w:rsid w:val="00A85694"/>
    <w:rsid w:val="00A85FA0"/>
    <w:rsid w:val="00A87439"/>
    <w:rsid w:val="00A9023A"/>
    <w:rsid w:val="00A91AD7"/>
    <w:rsid w:val="00A91CA1"/>
    <w:rsid w:val="00A92216"/>
    <w:rsid w:val="00A929DE"/>
    <w:rsid w:val="00A929F2"/>
    <w:rsid w:val="00A92BD0"/>
    <w:rsid w:val="00A92CE6"/>
    <w:rsid w:val="00A94144"/>
    <w:rsid w:val="00A942EB"/>
    <w:rsid w:val="00A94407"/>
    <w:rsid w:val="00A950B4"/>
    <w:rsid w:val="00A9531D"/>
    <w:rsid w:val="00A95C99"/>
    <w:rsid w:val="00A97249"/>
    <w:rsid w:val="00A9778E"/>
    <w:rsid w:val="00AA0289"/>
    <w:rsid w:val="00AA034B"/>
    <w:rsid w:val="00AA18A1"/>
    <w:rsid w:val="00AA1F73"/>
    <w:rsid w:val="00AA253F"/>
    <w:rsid w:val="00AA2B34"/>
    <w:rsid w:val="00AA2B76"/>
    <w:rsid w:val="00AA38B6"/>
    <w:rsid w:val="00AA441F"/>
    <w:rsid w:val="00AA45CE"/>
    <w:rsid w:val="00AA48E4"/>
    <w:rsid w:val="00AA50D5"/>
    <w:rsid w:val="00AA6CB3"/>
    <w:rsid w:val="00AA7371"/>
    <w:rsid w:val="00AA77BA"/>
    <w:rsid w:val="00AA79D2"/>
    <w:rsid w:val="00AB0220"/>
    <w:rsid w:val="00AB0C0A"/>
    <w:rsid w:val="00AB1215"/>
    <w:rsid w:val="00AB21FC"/>
    <w:rsid w:val="00AB30DF"/>
    <w:rsid w:val="00AB3673"/>
    <w:rsid w:val="00AB40D3"/>
    <w:rsid w:val="00AB4116"/>
    <w:rsid w:val="00AB4689"/>
    <w:rsid w:val="00AB4EC3"/>
    <w:rsid w:val="00AB4FD5"/>
    <w:rsid w:val="00AB56E7"/>
    <w:rsid w:val="00AB757E"/>
    <w:rsid w:val="00AB7825"/>
    <w:rsid w:val="00AB7A15"/>
    <w:rsid w:val="00AC033F"/>
    <w:rsid w:val="00AC080D"/>
    <w:rsid w:val="00AC0DAF"/>
    <w:rsid w:val="00AC1A7F"/>
    <w:rsid w:val="00AC1DCD"/>
    <w:rsid w:val="00AC276D"/>
    <w:rsid w:val="00AC2CCD"/>
    <w:rsid w:val="00AC3385"/>
    <w:rsid w:val="00AC3867"/>
    <w:rsid w:val="00AC447C"/>
    <w:rsid w:val="00AC4726"/>
    <w:rsid w:val="00AC4E9E"/>
    <w:rsid w:val="00AC55E3"/>
    <w:rsid w:val="00AC6331"/>
    <w:rsid w:val="00AC7188"/>
    <w:rsid w:val="00AC754F"/>
    <w:rsid w:val="00AC7910"/>
    <w:rsid w:val="00AC7D9E"/>
    <w:rsid w:val="00AD00A3"/>
    <w:rsid w:val="00AD00E4"/>
    <w:rsid w:val="00AD06F0"/>
    <w:rsid w:val="00AD0926"/>
    <w:rsid w:val="00AD1E7D"/>
    <w:rsid w:val="00AD303E"/>
    <w:rsid w:val="00AD3EEB"/>
    <w:rsid w:val="00AD3F6F"/>
    <w:rsid w:val="00AD43C8"/>
    <w:rsid w:val="00AD47D4"/>
    <w:rsid w:val="00AD49F6"/>
    <w:rsid w:val="00AD4DB9"/>
    <w:rsid w:val="00AD503F"/>
    <w:rsid w:val="00AD5D4C"/>
    <w:rsid w:val="00AD6075"/>
    <w:rsid w:val="00AD6789"/>
    <w:rsid w:val="00AD6EDA"/>
    <w:rsid w:val="00AD6F38"/>
    <w:rsid w:val="00AD7958"/>
    <w:rsid w:val="00AD798E"/>
    <w:rsid w:val="00AD7B33"/>
    <w:rsid w:val="00AE0001"/>
    <w:rsid w:val="00AE0394"/>
    <w:rsid w:val="00AE061D"/>
    <w:rsid w:val="00AE0690"/>
    <w:rsid w:val="00AE11D5"/>
    <w:rsid w:val="00AE12F8"/>
    <w:rsid w:val="00AE2AC7"/>
    <w:rsid w:val="00AE35EC"/>
    <w:rsid w:val="00AE3912"/>
    <w:rsid w:val="00AE4074"/>
    <w:rsid w:val="00AE4215"/>
    <w:rsid w:val="00AE45D4"/>
    <w:rsid w:val="00AE5327"/>
    <w:rsid w:val="00AE5982"/>
    <w:rsid w:val="00AE69D8"/>
    <w:rsid w:val="00AE6FFE"/>
    <w:rsid w:val="00AE7056"/>
    <w:rsid w:val="00AE7919"/>
    <w:rsid w:val="00AF01EC"/>
    <w:rsid w:val="00AF0E30"/>
    <w:rsid w:val="00AF26E3"/>
    <w:rsid w:val="00AF377C"/>
    <w:rsid w:val="00AF3EE1"/>
    <w:rsid w:val="00AF4691"/>
    <w:rsid w:val="00AF6B5B"/>
    <w:rsid w:val="00AF6C84"/>
    <w:rsid w:val="00AF6ECF"/>
    <w:rsid w:val="00AF7538"/>
    <w:rsid w:val="00AF7B35"/>
    <w:rsid w:val="00AF7F43"/>
    <w:rsid w:val="00B00A67"/>
    <w:rsid w:val="00B00B47"/>
    <w:rsid w:val="00B00F04"/>
    <w:rsid w:val="00B0126E"/>
    <w:rsid w:val="00B012FC"/>
    <w:rsid w:val="00B015A7"/>
    <w:rsid w:val="00B01739"/>
    <w:rsid w:val="00B01B2D"/>
    <w:rsid w:val="00B034A9"/>
    <w:rsid w:val="00B0417B"/>
    <w:rsid w:val="00B04F1D"/>
    <w:rsid w:val="00B0515A"/>
    <w:rsid w:val="00B054F8"/>
    <w:rsid w:val="00B0645A"/>
    <w:rsid w:val="00B07F19"/>
    <w:rsid w:val="00B10329"/>
    <w:rsid w:val="00B1169E"/>
    <w:rsid w:val="00B11A20"/>
    <w:rsid w:val="00B11A3B"/>
    <w:rsid w:val="00B128A4"/>
    <w:rsid w:val="00B130B0"/>
    <w:rsid w:val="00B13536"/>
    <w:rsid w:val="00B1413F"/>
    <w:rsid w:val="00B14510"/>
    <w:rsid w:val="00B14A95"/>
    <w:rsid w:val="00B14BC6"/>
    <w:rsid w:val="00B15CA6"/>
    <w:rsid w:val="00B15DD7"/>
    <w:rsid w:val="00B15E03"/>
    <w:rsid w:val="00B17871"/>
    <w:rsid w:val="00B202FC"/>
    <w:rsid w:val="00B20372"/>
    <w:rsid w:val="00B20D60"/>
    <w:rsid w:val="00B218CE"/>
    <w:rsid w:val="00B21F29"/>
    <w:rsid w:val="00B228E7"/>
    <w:rsid w:val="00B22DBF"/>
    <w:rsid w:val="00B23071"/>
    <w:rsid w:val="00B2423C"/>
    <w:rsid w:val="00B24470"/>
    <w:rsid w:val="00B24697"/>
    <w:rsid w:val="00B2504E"/>
    <w:rsid w:val="00B25D73"/>
    <w:rsid w:val="00B260A2"/>
    <w:rsid w:val="00B26860"/>
    <w:rsid w:val="00B27F85"/>
    <w:rsid w:val="00B3042E"/>
    <w:rsid w:val="00B30433"/>
    <w:rsid w:val="00B30D72"/>
    <w:rsid w:val="00B30EB0"/>
    <w:rsid w:val="00B3117D"/>
    <w:rsid w:val="00B311C1"/>
    <w:rsid w:val="00B311CC"/>
    <w:rsid w:val="00B32540"/>
    <w:rsid w:val="00B328DD"/>
    <w:rsid w:val="00B32E51"/>
    <w:rsid w:val="00B335E7"/>
    <w:rsid w:val="00B34072"/>
    <w:rsid w:val="00B344E5"/>
    <w:rsid w:val="00B3477F"/>
    <w:rsid w:val="00B35E15"/>
    <w:rsid w:val="00B35F65"/>
    <w:rsid w:val="00B374EF"/>
    <w:rsid w:val="00B40AB4"/>
    <w:rsid w:val="00B40FA7"/>
    <w:rsid w:val="00B410A9"/>
    <w:rsid w:val="00B41305"/>
    <w:rsid w:val="00B4181C"/>
    <w:rsid w:val="00B4255E"/>
    <w:rsid w:val="00B42C10"/>
    <w:rsid w:val="00B42C94"/>
    <w:rsid w:val="00B42EAB"/>
    <w:rsid w:val="00B42EB9"/>
    <w:rsid w:val="00B42F9B"/>
    <w:rsid w:val="00B42FCC"/>
    <w:rsid w:val="00B431D6"/>
    <w:rsid w:val="00B43736"/>
    <w:rsid w:val="00B4375D"/>
    <w:rsid w:val="00B4399D"/>
    <w:rsid w:val="00B442B6"/>
    <w:rsid w:val="00B4460A"/>
    <w:rsid w:val="00B45C77"/>
    <w:rsid w:val="00B45F47"/>
    <w:rsid w:val="00B45FCD"/>
    <w:rsid w:val="00B46077"/>
    <w:rsid w:val="00B460CD"/>
    <w:rsid w:val="00B468F3"/>
    <w:rsid w:val="00B46A9E"/>
    <w:rsid w:val="00B47448"/>
    <w:rsid w:val="00B47766"/>
    <w:rsid w:val="00B4778F"/>
    <w:rsid w:val="00B47D5D"/>
    <w:rsid w:val="00B510AE"/>
    <w:rsid w:val="00B51AFC"/>
    <w:rsid w:val="00B52246"/>
    <w:rsid w:val="00B528E5"/>
    <w:rsid w:val="00B52989"/>
    <w:rsid w:val="00B52A47"/>
    <w:rsid w:val="00B52B29"/>
    <w:rsid w:val="00B53320"/>
    <w:rsid w:val="00B54479"/>
    <w:rsid w:val="00B54A04"/>
    <w:rsid w:val="00B54BE1"/>
    <w:rsid w:val="00B54F9F"/>
    <w:rsid w:val="00B5545B"/>
    <w:rsid w:val="00B558D8"/>
    <w:rsid w:val="00B56347"/>
    <w:rsid w:val="00B57999"/>
    <w:rsid w:val="00B57A1F"/>
    <w:rsid w:val="00B60C50"/>
    <w:rsid w:val="00B61A0D"/>
    <w:rsid w:val="00B624E0"/>
    <w:rsid w:val="00B63052"/>
    <w:rsid w:val="00B630ED"/>
    <w:rsid w:val="00B631DF"/>
    <w:rsid w:val="00B63982"/>
    <w:rsid w:val="00B63B4C"/>
    <w:rsid w:val="00B64CE9"/>
    <w:rsid w:val="00B65D35"/>
    <w:rsid w:val="00B66ACC"/>
    <w:rsid w:val="00B66F1D"/>
    <w:rsid w:val="00B67D8E"/>
    <w:rsid w:val="00B70C64"/>
    <w:rsid w:val="00B70D36"/>
    <w:rsid w:val="00B71B6B"/>
    <w:rsid w:val="00B72374"/>
    <w:rsid w:val="00B727E5"/>
    <w:rsid w:val="00B73453"/>
    <w:rsid w:val="00B73CFE"/>
    <w:rsid w:val="00B73FCE"/>
    <w:rsid w:val="00B74296"/>
    <w:rsid w:val="00B74FCE"/>
    <w:rsid w:val="00B75A81"/>
    <w:rsid w:val="00B75BC2"/>
    <w:rsid w:val="00B75E7F"/>
    <w:rsid w:val="00B7679E"/>
    <w:rsid w:val="00B76DBA"/>
    <w:rsid w:val="00B77700"/>
    <w:rsid w:val="00B777C2"/>
    <w:rsid w:val="00B77DD2"/>
    <w:rsid w:val="00B8085A"/>
    <w:rsid w:val="00B81792"/>
    <w:rsid w:val="00B81DE3"/>
    <w:rsid w:val="00B82626"/>
    <w:rsid w:val="00B8307A"/>
    <w:rsid w:val="00B839BF"/>
    <w:rsid w:val="00B84707"/>
    <w:rsid w:val="00B85035"/>
    <w:rsid w:val="00B859FE"/>
    <w:rsid w:val="00B86E3A"/>
    <w:rsid w:val="00B8736E"/>
    <w:rsid w:val="00B90C7E"/>
    <w:rsid w:val="00B92048"/>
    <w:rsid w:val="00B922F6"/>
    <w:rsid w:val="00B92E7B"/>
    <w:rsid w:val="00B9320F"/>
    <w:rsid w:val="00B942F2"/>
    <w:rsid w:val="00B944B4"/>
    <w:rsid w:val="00B94807"/>
    <w:rsid w:val="00B94D06"/>
    <w:rsid w:val="00B94E9B"/>
    <w:rsid w:val="00B94EA6"/>
    <w:rsid w:val="00B95468"/>
    <w:rsid w:val="00B96458"/>
    <w:rsid w:val="00B9661B"/>
    <w:rsid w:val="00B96A87"/>
    <w:rsid w:val="00BA0652"/>
    <w:rsid w:val="00BA1370"/>
    <w:rsid w:val="00BA1534"/>
    <w:rsid w:val="00BA2259"/>
    <w:rsid w:val="00BA247A"/>
    <w:rsid w:val="00BA27D6"/>
    <w:rsid w:val="00BA2C24"/>
    <w:rsid w:val="00BA2C75"/>
    <w:rsid w:val="00BA2D4F"/>
    <w:rsid w:val="00BA3B36"/>
    <w:rsid w:val="00BA483C"/>
    <w:rsid w:val="00BA549B"/>
    <w:rsid w:val="00BA5743"/>
    <w:rsid w:val="00BA6523"/>
    <w:rsid w:val="00BA69D2"/>
    <w:rsid w:val="00BA6EC8"/>
    <w:rsid w:val="00BA74D4"/>
    <w:rsid w:val="00BA7669"/>
    <w:rsid w:val="00BA7DDA"/>
    <w:rsid w:val="00BB0525"/>
    <w:rsid w:val="00BB0B7C"/>
    <w:rsid w:val="00BB1784"/>
    <w:rsid w:val="00BB1CBF"/>
    <w:rsid w:val="00BB3061"/>
    <w:rsid w:val="00BB3252"/>
    <w:rsid w:val="00BB3272"/>
    <w:rsid w:val="00BB33F6"/>
    <w:rsid w:val="00BB3E13"/>
    <w:rsid w:val="00BB40E2"/>
    <w:rsid w:val="00BB42B2"/>
    <w:rsid w:val="00BB4495"/>
    <w:rsid w:val="00BB449C"/>
    <w:rsid w:val="00BB46E1"/>
    <w:rsid w:val="00BB67A7"/>
    <w:rsid w:val="00BB67B1"/>
    <w:rsid w:val="00BB6C53"/>
    <w:rsid w:val="00BB6C55"/>
    <w:rsid w:val="00BB6D24"/>
    <w:rsid w:val="00BB6E30"/>
    <w:rsid w:val="00BB7AE4"/>
    <w:rsid w:val="00BC0A0F"/>
    <w:rsid w:val="00BC0E77"/>
    <w:rsid w:val="00BC10BE"/>
    <w:rsid w:val="00BC1370"/>
    <w:rsid w:val="00BC181D"/>
    <w:rsid w:val="00BC1CFB"/>
    <w:rsid w:val="00BC209E"/>
    <w:rsid w:val="00BC2718"/>
    <w:rsid w:val="00BC27C2"/>
    <w:rsid w:val="00BC2FBA"/>
    <w:rsid w:val="00BC3000"/>
    <w:rsid w:val="00BC3140"/>
    <w:rsid w:val="00BC3D7E"/>
    <w:rsid w:val="00BC445B"/>
    <w:rsid w:val="00BC51F4"/>
    <w:rsid w:val="00BC5556"/>
    <w:rsid w:val="00BC6018"/>
    <w:rsid w:val="00BC6F74"/>
    <w:rsid w:val="00BC70F9"/>
    <w:rsid w:val="00BD0C37"/>
    <w:rsid w:val="00BD0E25"/>
    <w:rsid w:val="00BD10FC"/>
    <w:rsid w:val="00BD1708"/>
    <w:rsid w:val="00BD30BE"/>
    <w:rsid w:val="00BD4491"/>
    <w:rsid w:val="00BD44C7"/>
    <w:rsid w:val="00BD45B1"/>
    <w:rsid w:val="00BD4F28"/>
    <w:rsid w:val="00BD522F"/>
    <w:rsid w:val="00BD578C"/>
    <w:rsid w:val="00BD57E1"/>
    <w:rsid w:val="00BD600E"/>
    <w:rsid w:val="00BD62AF"/>
    <w:rsid w:val="00BD6962"/>
    <w:rsid w:val="00BD7022"/>
    <w:rsid w:val="00BD7A60"/>
    <w:rsid w:val="00BE093F"/>
    <w:rsid w:val="00BE0FBD"/>
    <w:rsid w:val="00BE207C"/>
    <w:rsid w:val="00BE25F8"/>
    <w:rsid w:val="00BE2B0C"/>
    <w:rsid w:val="00BE4136"/>
    <w:rsid w:val="00BE4405"/>
    <w:rsid w:val="00BE4D90"/>
    <w:rsid w:val="00BE4E1B"/>
    <w:rsid w:val="00BE55CB"/>
    <w:rsid w:val="00BE6A13"/>
    <w:rsid w:val="00BE6A93"/>
    <w:rsid w:val="00BE6BC8"/>
    <w:rsid w:val="00BE6E1F"/>
    <w:rsid w:val="00BE6EC3"/>
    <w:rsid w:val="00BF0A47"/>
    <w:rsid w:val="00BF113B"/>
    <w:rsid w:val="00BF1427"/>
    <w:rsid w:val="00BF1A0E"/>
    <w:rsid w:val="00BF1BE4"/>
    <w:rsid w:val="00BF2307"/>
    <w:rsid w:val="00BF2334"/>
    <w:rsid w:val="00BF24BA"/>
    <w:rsid w:val="00BF2A04"/>
    <w:rsid w:val="00BF336D"/>
    <w:rsid w:val="00BF3A1C"/>
    <w:rsid w:val="00BF3BC5"/>
    <w:rsid w:val="00BF3FA2"/>
    <w:rsid w:val="00BF44C7"/>
    <w:rsid w:val="00BF4C01"/>
    <w:rsid w:val="00BF4D75"/>
    <w:rsid w:val="00BF4EB3"/>
    <w:rsid w:val="00BF5173"/>
    <w:rsid w:val="00BF583A"/>
    <w:rsid w:val="00BF62AE"/>
    <w:rsid w:val="00BF76A2"/>
    <w:rsid w:val="00BF7778"/>
    <w:rsid w:val="00BF7C47"/>
    <w:rsid w:val="00C0190A"/>
    <w:rsid w:val="00C01C1F"/>
    <w:rsid w:val="00C01CF6"/>
    <w:rsid w:val="00C02ABC"/>
    <w:rsid w:val="00C02BFC"/>
    <w:rsid w:val="00C02D6B"/>
    <w:rsid w:val="00C03A5F"/>
    <w:rsid w:val="00C03E0E"/>
    <w:rsid w:val="00C047FA"/>
    <w:rsid w:val="00C04882"/>
    <w:rsid w:val="00C061D8"/>
    <w:rsid w:val="00C07C86"/>
    <w:rsid w:val="00C100CF"/>
    <w:rsid w:val="00C1046B"/>
    <w:rsid w:val="00C10C1E"/>
    <w:rsid w:val="00C117DE"/>
    <w:rsid w:val="00C123A7"/>
    <w:rsid w:val="00C12791"/>
    <w:rsid w:val="00C141FB"/>
    <w:rsid w:val="00C14454"/>
    <w:rsid w:val="00C1456C"/>
    <w:rsid w:val="00C14571"/>
    <w:rsid w:val="00C146ED"/>
    <w:rsid w:val="00C14FD1"/>
    <w:rsid w:val="00C15295"/>
    <w:rsid w:val="00C15B10"/>
    <w:rsid w:val="00C16916"/>
    <w:rsid w:val="00C16C2A"/>
    <w:rsid w:val="00C16E0B"/>
    <w:rsid w:val="00C1743B"/>
    <w:rsid w:val="00C1744A"/>
    <w:rsid w:val="00C179AC"/>
    <w:rsid w:val="00C20398"/>
    <w:rsid w:val="00C2166C"/>
    <w:rsid w:val="00C21680"/>
    <w:rsid w:val="00C2358F"/>
    <w:rsid w:val="00C2387C"/>
    <w:rsid w:val="00C248DE"/>
    <w:rsid w:val="00C248FE"/>
    <w:rsid w:val="00C249D6"/>
    <w:rsid w:val="00C24D17"/>
    <w:rsid w:val="00C2551F"/>
    <w:rsid w:val="00C26D9B"/>
    <w:rsid w:val="00C2736B"/>
    <w:rsid w:val="00C314BA"/>
    <w:rsid w:val="00C33FF8"/>
    <w:rsid w:val="00C341B8"/>
    <w:rsid w:val="00C357A1"/>
    <w:rsid w:val="00C371B9"/>
    <w:rsid w:val="00C3732A"/>
    <w:rsid w:val="00C378F1"/>
    <w:rsid w:val="00C37CBD"/>
    <w:rsid w:val="00C40528"/>
    <w:rsid w:val="00C40984"/>
    <w:rsid w:val="00C40AE5"/>
    <w:rsid w:val="00C415F8"/>
    <w:rsid w:val="00C418BB"/>
    <w:rsid w:val="00C422F4"/>
    <w:rsid w:val="00C42E1B"/>
    <w:rsid w:val="00C43276"/>
    <w:rsid w:val="00C434A8"/>
    <w:rsid w:val="00C4360F"/>
    <w:rsid w:val="00C436A0"/>
    <w:rsid w:val="00C441EE"/>
    <w:rsid w:val="00C44E94"/>
    <w:rsid w:val="00C4524D"/>
    <w:rsid w:val="00C45C21"/>
    <w:rsid w:val="00C4733A"/>
    <w:rsid w:val="00C479A3"/>
    <w:rsid w:val="00C47B98"/>
    <w:rsid w:val="00C47F7D"/>
    <w:rsid w:val="00C5020C"/>
    <w:rsid w:val="00C510DC"/>
    <w:rsid w:val="00C51753"/>
    <w:rsid w:val="00C52091"/>
    <w:rsid w:val="00C528A6"/>
    <w:rsid w:val="00C52F77"/>
    <w:rsid w:val="00C53125"/>
    <w:rsid w:val="00C531F0"/>
    <w:rsid w:val="00C53543"/>
    <w:rsid w:val="00C53BA9"/>
    <w:rsid w:val="00C543F3"/>
    <w:rsid w:val="00C551A6"/>
    <w:rsid w:val="00C562C1"/>
    <w:rsid w:val="00C564C4"/>
    <w:rsid w:val="00C5751C"/>
    <w:rsid w:val="00C57740"/>
    <w:rsid w:val="00C613BC"/>
    <w:rsid w:val="00C6187F"/>
    <w:rsid w:val="00C61EC0"/>
    <w:rsid w:val="00C628C5"/>
    <w:rsid w:val="00C63152"/>
    <w:rsid w:val="00C63603"/>
    <w:rsid w:val="00C639E6"/>
    <w:rsid w:val="00C64287"/>
    <w:rsid w:val="00C644CB"/>
    <w:rsid w:val="00C647E9"/>
    <w:rsid w:val="00C64C21"/>
    <w:rsid w:val="00C64F05"/>
    <w:rsid w:val="00C65ECE"/>
    <w:rsid w:val="00C661E2"/>
    <w:rsid w:val="00C66494"/>
    <w:rsid w:val="00C67C3F"/>
    <w:rsid w:val="00C73727"/>
    <w:rsid w:val="00C73D31"/>
    <w:rsid w:val="00C741D7"/>
    <w:rsid w:val="00C743C6"/>
    <w:rsid w:val="00C745FA"/>
    <w:rsid w:val="00C747D2"/>
    <w:rsid w:val="00C74AEF"/>
    <w:rsid w:val="00C74DFF"/>
    <w:rsid w:val="00C7568D"/>
    <w:rsid w:val="00C75C3F"/>
    <w:rsid w:val="00C76091"/>
    <w:rsid w:val="00C76780"/>
    <w:rsid w:val="00C76A1E"/>
    <w:rsid w:val="00C76A79"/>
    <w:rsid w:val="00C76CB7"/>
    <w:rsid w:val="00C8012F"/>
    <w:rsid w:val="00C80754"/>
    <w:rsid w:val="00C80A87"/>
    <w:rsid w:val="00C80B3D"/>
    <w:rsid w:val="00C80C2B"/>
    <w:rsid w:val="00C80C55"/>
    <w:rsid w:val="00C810D8"/>
    <w:rsid w:val="00C81AA1"/>
    <w:rsid w:val="00C82441"/>
    <w:rsid w:val="00C829E3"/>
    <w:rsid w:val="00C82FF5"/>
    <w:rsid w:val="00C83B6B"/>
    <w:rsid w:val="00C84337"/>
    <w:rsid w:val="00C84545"/>
    <w:rsid w:val="00C8473D"/>
    <w:rsid w:val="00C848F7"/>
    <w:rsid w:val="00C849A4"/>
    <w:rsid w:val="00C8503B"/>
    <w:rsid w:val="00C8530A"/>
    <w:rsid w:val="00C856BD"/>
    <w:rsid w:val="00C858F6"/>
    <w:rsid w:val="00C8612B"/>
    <w:rsid w:val="00C86800"/>
    <w:rsid w:val="00C86B14"/>
    <w:rsid w:val="00C8758A"/>
    <w:rsid w:val="00C87959"/>
    <w:rsid w:val="00C90333"/>
    <w:rsid w:val="00C90A2C"/>
    <w:rsid w:val="00C90E60"/>
    <w:rsid w:val="00C90F85"/>
    <w:rsid w:val="00C90FA8"/>
    <w:rsid w:val="00C917F4"/>
    <w:rsid w:val="00C92769"/>
    <w:rsid w:val="00C929C4"/>
    <w:rsid w:val="00C92B3D"/>
    <w:rsid w:val="00C9305B"/>
    <w:rsid w:val="00C93363"/>
    <w:rsid w:val="00C93777"/>
    <w:rsid w:val="00C93C0B"/>
    <w:rsid w:val="00C942CB"/>
    <w:rsid w:val="00C947E2"/>
    <w:rsid w:val="00C958B6"/>
    <w:rsid w:val="00C95AA1"/>
    <w:rsid w:val="00C95B3A"/>
    <w:rsid w:val="00C96692"/>
    <w:rsid w:val="00C968B0"/>
    <w:rsid w:val="00C96C01"/>
    <w:rsid w:val="00C96DB8"/>
    <w:rsid w:val="00CA073E"/>
    <w:rsid w:val="00CA19C8"/>
    <w:rsid w:val="00CA1EA8"/>
    <w:rsid w:val="00CA2417"/>
    <w:rsid w:val="00CA2527"/>
    <w:rsid w:val="00CA263F"/>
    <w:rsid w:val="00CA40EC"/>
    <w:rsid w:val="00CA4B19"/>
    <w:rsid w:val="00CA4B3F"/>
    <w:rsid w:val="00CA4C5D"/>
    <w:rsid w:val="00CA51EF"/>
    <w:rsid w:val="00CA5B20"/>
    <w:rsid w:val="00CA5BCC"/>
    <w:rsid w:val="00CA6EBB"/>
    <w:rsid w:val="00CA6FE8"/>
    <w:rsid w:val="00CA70E1"/>
    <w:rsid w:val="00CA772D"/>
    <w:rsid w:val="00CA78A1"/>
    <w:rsid w:val="00CA7F57"/>
    <w:rsid w:val="00CB0F83"/>
    <w:rsid w:val="00CB1478"/>
    <w:rsid w:val="00CB2AF4"/>
    <w:rsid w:val="00CB46DA"/>
    <w:rsid w:val="00CB4FF6"/>
    <w:rsid w:val="00CB52A3"/>
    <w:rsid w:val="00CB5555"/>
    <w:rsid w:val="00CB56B4"/>
    <w:rsid w:val="00CB56D6"/>
    <w:rsid w:val="00CB5F85"/>
    <w:rsid w:val="00CB61B1"/>
    <w:rsid w:val="00CB6AB6"/>
    <w:rsid w:val="00CB6C69"/>
    <w:rsid w:val="00CB6C82"/>
    <w:rsid w:val="00CB6EB1"/>
    <w:rsid w:val="00CB7173"/>
    <w:rsid w:val="00CB725C"/>
    <w:rsid w:val="00CB746B"/>
    <w:rsid w:val="00CB7758"/>
    <w:rsid w:val="00CC00C5"/>
    <w:rsid w:val="00CC0524"/>
    <w:rsid w:val="00CC0A0F"/>
    <w:rsid w:val="00CC0BF8"/>
    <w:rsid w:val="00CC181E"/>
    <w:rsid w:val="00CC1D55"/>
    <w:rsid w:val="00CC21C2"/>
    <w:rsid w:val="00CC2D7E"/>
    <w:rsid w:val="00CC2F52"/>
    <w:rsid w:val="00CC31B7"/>
    <w:rsid w:val="00CC3962"/>
    <w:rsid w:val="00CC4F8A"/>
    <w:rsid w:val="00CC5A0E"/>
    <w:rsid w:val="00CC66FB"/>
    <w:rsid w:val="00CC764D"/>
    <w:rsid w:val="00CD1D25"/>
    <w:rsid w:val="00CD1F99"/>
    <w:rsid w:val="00CD2773"/>
    <w:rsid w:val="00CD3023"/>
    <w:rsid w:val="00CD3170"/>
    <w:rsid w:val="00CD3BDC"/>
    <w:rsid w:val="00CD41F4"/>
    <w:rsid w:val="00CD44A3"/>
    <w:rsid w:val="00CD4DF8"/>
    <w:rsid w:val="00CD4E21"/>
    <w:rsid w:val="00CD5F7D"/>
    <w:rsid w:val="00CD6955"/>
    <w:rsid w:val="00CD73D3"/>
    <w:rsid w:val="00CE01FD"/>
    <w:rsid w:val="00CE28BF"/>
    <w:rsid w:val="00CE2ADF"/>
    <w:rsid w:val="00CE331A"/>
    <w:rsid w:val="00CE3416"/>
    <w:rsid w:val="00CE3A89"/>
    <w:rsid w:val="00CE489F"/>
    <w:rsid w:val="00CE48FA"/>
    <w:rsid w:val="00CE49C9"/>
    <w:rsid w:val="00CE510E"/>
    <w:rsid w:val="00CE5644"/>
    <w:rsid w:val="00CE5942"/>
    <w:rsid w:val="00CE5EA9"/>
    <w:rsid w:val="00CE61BD"/>
    <w:rsid w:val="00CE6FF9"/>
    <w:rsid w:val="00CF0D78"/>
    <w:rsid w:val="00CF1095"/>
    <w:rsid w:val="00CF17FB"/>
    <w:rsid w:val="00CF27D6"/>
    <w:rsid w:val="00CF28D9"/>
    <w:rsid w:val="00CF29C3"/>
    <w:rsid w:val="00CF2C28"/>
    <w:rsid w:val="00CF2D9D"/>
    <w:rsid w:val="00CF3F26"/>
    <w:rsid w:val="00CF4004"/>
    <w:rsid w:val="00CF413D"/>
    <w:rsid w:val="00CF4285"/>
    <w:rsid w:val="00CF4669"/>
    <w:rsid w:val="00CF525C"/>
    <w:rsid w:val="00CF56B5"/>
    <w:rsid w:val="00CF576D"/>
    <w:rsid w:val="00CF710F"/>
    <w:rsid w:val="00CF735D"/>
    <w:rsid w:val="00D00124"/>
    <w:rsid w:val="00D01615"/>
    <w:rsid w:val="00D01720"/>
    <w:rsid w:val="00D01B04"/>
    <w:rsid w:val="00D02BD6"/>
    <w:rsid w:val="00D03233"/>
    <w:rsid w:val="00D03408"/>
    <w:rsid w:val="00D03A68"/>
    <w:rsid w:val="00D03EA1"/>
    <w:rsid w:val="00D03EF1"/>
    <w:rsid w:val="00D04A56"/>
    <w:rsid w:val="00D051D4"/>
    <w:rsid w:val="00D0641C"/>
    <w:rsid w:val="00D06C42"/>
    <w:rsid w:val="00D06CF2"/>
    <w:rsid w:val="00D06DBE"/>
    <w:rsid w:val="00D07170"/>
    <w:rsid w:val="00D0723B"/>
    <w:rsid w:val="00D07424"/>
    <w:rsid w:val="00D07D23"/>
    <w:rsid w:val="00D10AF6"/>
    <w:rsid w:val="00D10C2B"/>
    <w:rsid w:val="00D11B33"/>
    <w:rsid w:val="00D11BAE"/>
    <w:rsid w:val="00D11D48"/>
    <w:rsid w:val="00D12637"/>
    <w:rsid w:val="00D12D70"/>
    <w:rsid w:val="00D14DAD"/>
    <w:rsid w:val="00D15ABD"/>
    <w:rsid w:val="00D15D32"/>
    <w:rsid w:val="00D16E94"/>
    <w:rsid w:val="00D17661"/>
    <w:rsid w:val="00D17AF4"/>
    <w:rsid w:val="00D17E4C"/>
    <w:rsid w:val="00D202FD"/>
    <w:rsid w:val="00D20935"/>
    <w:rsid w:val="00D221DA"/>
    <w:rsid w:val="00D224C1"/>
    <w:rsid w:val="00D22A18"/>
    <w:rsid w:val="00D23556"/>
    <w:rsid w:val="00D2454F"/>
    <w:rsid w:val="00D24560"/>
    <w:rsid w:val="00D24640"/>
    <w:rsid w:val="00D24D85"/>
    <w:rsid w:val="00D25D0B"/>
    <w:rsid w:val="00D2649F"/>
    <w:rsid w:val="00D26635"/>
    <w:rsid w:val="00D27432"/>
    <w:rsid w:val="00D2789C"/>
    <w:rsid w:val="00D278FB"/>
    <w:rsid w:val="00D27947"/>
    <w:rsid w:val="00D27D3B"/>
    <w:rsid w:val="00D304FA"/>
    <w:rsid w:val="00D30632"/>
    <w:rsid w:val="00D32755"/>
    <w:rsid w:val="00D32C67"/>
    <w:rsid w:val="00D33173"/>
    <w:rsid w:val="00D332E1"/>
    <w:rsid w:val="00D342E5"/>
    <w:rsid w:val="00D34909"/>
    <w:rsid w:val="00D37B65"/>
    <w:rsid w:val="00D402CB"/>
    <w:rsid w:val="00D40308"/>
    <w:rsid w:val="00D408A0"/>
    <w:rsid w:val="00D40C0B"/>
    <w:rsid w:val="00D4169F"/>
    <w:rsid w:val="00D42C2C"/>
    <w:rsid w:val="00D4314C"/>
    <w:rsid w:val="00D43717"/>
    <w:rsid w:val="00D4380A"/>
    <w:rsid w:val="00D43A2D"/>
    <w:rsid w:val="00D4434E"/>
    <w:rsid w:val="00D44740"/>
    <w:rsid w:val="00D44E10"/>
    <w:rsid w:val="00D44F81"/>
    <w:rsid w:val="00D452D3"/>
    <w:rsid w:val="00D455CF"/>
    <w:rsid w:val="00D45755"/>
    <w:rsid w:val="00D4630E"/>
    <w:rsid w:val="00D470C7"/>
    <w:rsid w:val="00D474D1"/>
    <w:rsid w:val="00D47827"/>
    <w:rsid w:val="00D5039E"/>
    <w:rsid w:val="00D515A9"/>
    <w:rsid w:val="00D517A7"/>
    <w:rsid w:val="00D51ECB"/>
    <w:rsid w:val="00D522D7"/>
    <w:rsid w:val="00D526E9"/>
    <w:rsid w:val="00D528D3"/>
    <w:rsid w:val="00D53590"/>
    <w:rsid w:val="00D537B0"/>
    <w:rsid w:val="00D53C95"/>
    <w:rsid w:val="00D53E75"/>
    <w:rsid w:val="00D5462B"/>
    <w:rsid w:val="00D54760"/>
    <w:rsid w:val="00D55470"/>
    <w:rsid w:val="00D5563C"/>
    <w:rsid w:val="00D56865"/>
    <w:rsid w:val="00D56B0F"/>
    <w:rsid w:val="00D573EE"/>
    <w:rsid w:val="00D60644"/>
    <w:rsid w:val="00D6075D"/>
    <w:rsid w:val="00D60A14"/>
    <w:rsid w:val="00D61CF1"/>
    <w:rsid w:val="00D61F66"/>
    <w:rsid w:val="00D62074"/>
    <w:rsid w:val="00D6325A"/>
    <w:rsid w:val="00D63476"/>
    <w:rsid w:val="00D63D81"/>
    <w:rsid w:val="00D640C0"/>
    <w:rsid w:val="00D64615"/>
    <w:rsid w:val="00D64A93"/>
    <w:rsid w:val="00D65057"/>
    <w:rsid w:val="00D65ACD"/>
    <w:rsid w:val="00D65BA1"/>
    <w:rsid w:val="00D65C04"/>
    <w:rsid w:val="00D65E78"/>
    <w:rsid w:val="00D663C0"/>
    <w:rsid w:val="00D669E9"/>
    <w:rsid w:val="00D67034"/>
    <w:rsid w:val="00D67D5D"/>
    <w:rsid w:val="00D704AF"/>
    <w:rsid w:val="00D70631"/>
    <w:rsid w:val="00D71530"/>
    <w:rsid w:val="00D71569"/>
    <w:rsid w:val="00D71DA3"/>
    <w:rsid w:val="00D71E14"/>
    <w:rsid w:val="00D730E7"/>
    <w:rsid w:val="00D73160"/>
    <w:rsid w:val="00D73347"/>
    <w:rsid w:val="00D73E3D"/>
    <w:rsid w:val="00D74553"/>
    <w:rsid w:val="00D74C94"/>
    <w:rsid w:val="00D74E0B"/>
    <w:rsid w:val="00D74F23"/>
    <w:rsid w:val="00D75760"/>
    <w:rsid w:val="00D75C86"/>
    <w:rsid w:val="00D75E17"/>
    <w:rsid w:val="00D7619A"/>
    <w:rsid w:val="00D7665E"/>
    <w:rsid w:val="00D776DA"/>
    <w:rsid w:val="00D77B93"/>
    <w:rsid w:val="00D77DCA"/>
    <w:rsid w:val="00D803AF"/>
    <w:rsid w:val="00D810B9"/>
    <w:rsid w:val="00D81252"/>
    <w:rsid w:val="00D81F4D"/>
    <w:rsid w:val="00D82561"/>
    <w:rsid w:val="00D825DC"/>
    <w:rsid w:val="00D82B9D"/>
    <w:rsid w:val="00D83DBD"/>
    <w:rsid w:val="00D83E36"/>
    <w:rsid w:val="00D84C04"/>
    <w:rsid w:val="00D84E02"/>
    <w:rsid w:val="00D85658"/>
    <w:rsid w:val="00D86582"/>
    <w:rsid w:val="00D86A96"/>
    <w:rsid w:val="00D876C5"/>
    <w:rsid w:val="00D876CB"/>
    <w:rsid w:val="00D9030C"/>
    <w:rsid w:val="00D90A16"/>
    <w:rsid w:val="00D9113D"/>
    <w:rsid w:val="00D911A9"/>
    <w:rsid w:val="00D920F1"/>
    <w:rsid w:val="00D92462"/>
    <w:rsid w:val="00D92A30"/>
    <w:rsid w:val="00D930AC"/>
    <w:rsid w:val="00D933D7"/>
    <w:rsid w:val="00D9341A"/>
    <w:rsid w:val="00D93966"/>
    <w:rsid w:val="00D94209"/>
    <w:rsid w:val="00D946C9"/>
    <w:rsid w:val="00D94870"/>
    <w:rsid w:val="00D950AC"/>
    <w:rsid w:val="00D9538D"/>
    <w:rsid w:val="00D95AEE"/>
    <w:rsid w:val="00D9746E"/>
    <w:rsid w:val="00D97AEF"/>
    <w:rsid w:val="00DA0B07"/>
    <w:rsid w:val="00DA1164"/>
    <w:rsid w:val="00DA1EFD"/>
    <w:rsid w:val="00DA26B8"/>
    <w:rsid w:val="00DA2CEC"/>
    <w:rsid w:val="00DA4697"/>
    <w:rsid w:val="00DA4745"/>
    <w:rsid w:val="00DA486A"/>
    <w:rsid w:val="00DA4891"/>
    <w:rsid w:val="00DA4BED"/>
    <w:rsid w:val="00DA56E0"/>
    <w:rsid w:val="00DA5BA1"/>
    <w:rsid w:val="00DA6046"/>
    <w:rsid w:val="00DA64DA"/>
    <w:rsid w:val="00DA67B6"/>
    <w:rsid w:val="00DA6E27"/>
    <w:rsid w:val="00DA6E33"/>
    <w:rsid w:val="00DA6E7A"/>
    <w:rsid w:val="00DA714C"/>
    <w:rsid w:val="00DA7C5F"/>
    <w:rsid w:val="00DB06B9"/>
    <w:rsid w:val="00DB0879"/>
    <w:rsid w:val="00DB0AE1"/>
    <w:rsid w:val="00DB24BE"/>
    <w:rsid w:val="00DB2544"/>
    <w:rsid w:val="00DB26FB"/>
    <w:rsid w:val="00DB2B74"/>
    <w:rsid w:val="00DB2DBA"/>
    <w:rsid w:val="00DB3BCE"/>
    <w:rsid w:val="00DB457F"/>
    <w:rsid w:val="00DB5D68"/>
    <w:rsid w:val="00DB6CC6"/>
    <w:rsid w:val="00DB7622"/>
    <w:rsid w:val="00DC04D9"/>
    <w:rsid w:val="00DC11D9"/>
    <w:rsid w:val="00DC1489"/>
    <w:rsid w:val="00DC2227"/>
    <w:rsid w:val="00DC29B8"/>
    <w:rsid w:val="00DC2DA3"/>
    <w:rsid w:val="00DC301A"/>
    <w:rsid w:val="00DC3896"/>
    <w:rsid w:val="00DC49F3"/>
    <w:rsid w:val="00DC60FB"/>
    <w:rsid w:val="00DC6363"/>
    <w:rsid w:val="00DC6DBC"/>
    <w:rsid w:val="00DC74A0"/>
    <w:rsid w:val="00DC7F8E"/>
    <w:rsid w:val="00DD09C6"/>
    <w:rsid w:val="00DD0A0D"/>
    <w:rsid w:val="00DD0BAA"/>
    <w:rsid w:val="00DD0F03"/>
    <w:rsid w:val="00DD1E89"/>
    <w:rsid w:val="00DD22B8"/>
    <w:rsid w:val="00DD2A3E"/>
    <w:rsid w:val="00DD3177"/>
    <w:rsid w:val="00DD35C2"/>
    <w:rsid w:val="00DD3DDD"/>
    <w:rsid w:val="00DD3FF1"/>
    <w:rsid w:val="00DD43BA"/>
    <w:rsid w:val="00DD4524"/>
    <w:rsid w:val="00DD472A"/>
    <w:rsid w:val="00DD580E"/>
    <w:rsid w:val="00DD5C11"/>
    <w:rsid w:val="00DD5CD7"/>
    <w:rsid w:val="00DD65DC"/>
    <w:rsid w:val="00DD6B70"/>
    <w:rsid w:val="00DD70FB"/>
    <w:rsid w:val="00DD715C"/>
    <w:rsid w:val="00DD7CC0"/>
    <w:rsid w:val="00DE0473"/>
    <w:rsid w:val="00DE09A4"/>
    <w:rsid w:val="00DE0E47"/>
    <w:rsid w:val="00DE0F55"/>
    <w:rsid w:val="00DE1BBD"/>
    <w:rsid w:val="00DE1BEE"/>
    <w:rsid w:val="00DE2323"/>
    <w:rsid w:val="00DE25EA"/>
    <w:rsid w:val="00DE2A7F"/>
    <w:rsid w:val="00DE3375"/>
    <w:rsid w:val="00DE46C4"/>
    <w:rsid w:val="00DE4F92"/>
    <w:rsid w:val="00DE52A1"/>
    <w:rsid w:val="00DE5A14"/>
    <w:rsid w:val="00DE5D11"/>
    <w:rsid w:val="00DE5DAB"/>
    <w:rsid w:val="00DE5FDF"/>
    <w:rsid w:val="00DE6C19"/>
    <w:rsid w:val="00DE7D26"/>
    <w:rsid w:val="00DF04E2"/>
    <w:rsid w:val="00DF064C"/>
    <w:rsid w:val="00DF0980"/>
    <w:rsid w:val="00DF0BA1"/>
    <w:rsid w:val="00DF1369"/>
    <w:rsid w:val="00DF17F6"/>
    <w:rsid w:val="00DF1C96"/>
    <w:rsid w:val="00DF1DD3"/>
    <w:rsid w:val="00DF2CEF"/>
    <w:rsid w:val="00DF304C"/>
    <w:rsid w:val="00DF332A"/>
    <w:rsid w:val="00DF33CB"/>
    <w:rsid w:val="00DF3A31"/>
    <w:rsid w:val="00DF3A5F"/>
    <w:rsid w:val="00DF3A9C"/>
    <w:rsid w:val="00DF4719"/>
    <w:rsid w:val="00DF47EC"/>
    <w:rsid w:val="00DF52B2"/>
    <w:rsid w:val="00DF5BD5"/>
    <w:rsid w:val="00DF620E"/>
    <w:rsid w:val="00DF6A96"/>
    <w:rsid w:val="00DF78FE"/>
    <w:rsid w:val="00DF7BC3"/>
    <w:rsid w:val="00E00024"/>
    <w:rsid w:val="00E0051B"/>
    <w:rsid w:val="00E00F60"/>
    <w:rsid w:val="00E01338"/>
    <w:rsid w:val="00E014C9"/>
    <w:rsid w:val="00E018E8"/>
    <w:rsid w:val="00E0383D"/>
    <w:rsid w:val="00E03C07"/>
    <w:rsid w:val="00E03EB9"/>
    <w:rsid w:val="00E04068"/>
    <w:rsid w:val="00E0441E"/>
    <w:rsid w:val="00E04660"/>
    <w:rsid w:val="00E04873"/>
    <w:rsid w:val="00E04B89"/>
    <w:rsid w:val="00E04E93"/>
    <w:rsid w:val="00E0516C"/>
    <w:rsid w:val="00E05A7E"/>
    <w:rsid w:val="00E06857"/>
    <w:rsid w:val="00E07D89"/>
    <w:rsid w:val="00E10470"/>
    <w:rsid w:val="00E1082B"/>
    <w:rsid w:val="00E10832"/>
    <w:rsid w:val="00E11293"/>
    <w:rsid w:val="00E118D9"/>
    <w:rsid w:val="00E12ABA"/>
    <w:rsid w:val="00E12DFF"/>
    <w:rsid w:val="00E138C0"/>
    <w:rsid w:val="00E13D53"/>
    <w:rsid w:val="00E13FA8"/>
    <w:rsid w:val="00E14A37"/>
    <w:rsid w:val="00E14A7B"/>
    <w:rsid w:val="00E14DF2"/>
    <w:rsid w:val="00E1529C"/>
    <w:rsid w:val="00E153CE"/>
    <w:rsid w:val="00E16CC2"/>
    <w:rsid w:val="00E1731B"/>
    <w:rsid w:val="00E174BC"/>
    <w:rsid w:val="00E201A4"/>
    <w:rsid w:val="00E20326"/>
    <w:rsid w:val="00E225B6"/>
    <w:rsid w:val="00E2288F"/>
    <w:rsid w:val="00E230E3"/>
    <w:rsid w:val="00E231B7"/>
    <w:rsid w:val="00E23772"/>
    <w:rsid w:val="00E249E1"/>
    <w:rsid w:val="00E25350"/>
    <w:rsid w:val="00E26332"/>
    <w:rsid w:val="00E268E8"/>
    <w:rsid w:val="00E26F55"/>
    <w:rsid w:val="00E272B9"/>
    <w:rsid w:val="00E27F82"/>
    <w:rsid w:val="00E306FB"/>
    <w:rsid w:val="00E30881"/>
    <w:rsid w:val="00E319DC"/>
    <w:rsid w:val="00E32661"/>
    <w:rsid w:val="00E3289A"/>
    <w:rsid w:val="00E32A26"/>
    <w:rsid w:val="00E33AE9"/>
    <w:rsid w:val="00E3400A"/>
    <w:rsid w:val="00E34F0F"/>
    <w:rsid w:val="00E35A48"/>
    <w:rsid w:val="00E36209"/>
    <w:rsid w:val="00E363FC"/>
    <w:rsid w:val="00E36708"/>
    <w:rsid w:val="00E370B4"/>
    <w:rsid w:val="00E37443"/>
    <w:rsid w:val="00E37489"/>
    <w:rsid w:val="00E374AF"/>
    <w:rsid w:val="00E37E68"/>
    <w:rsid w:val="00E41DB0"/>
    <w:rsid w:val="00E42233"/>
    <w:rsid w:val="00E42AD7"/>
    <w:rsid w:val="00E42B85"/>
    <w:rsid w:val="00E43F93"/>
    <w:rsid w:val="00E440D9"/>
    <w:rsid w:val="00E448DB"/>
    <w:rsid w:val="00E45001"/>
    <w:rsid w:val="00E45F5D"/>
    <w:rsid w:val="00E46341"/>
    <w:rsid w:val="00E468EE"/>
    <w:rsid w:val="00E46DFF"/>
    <w:rsid w:val="00E46F49"/>
    <w:rsid w:val="00E479D2"/>
    <w:rsid w:val="00E47D5E"/>
    <w:rsid w:val="00E5063C"/>
    <w:rsid w:val="00E50A13"/>
    <w:rsid w:val="00E50AFD"/>
    <w:rsid w:val="00E50BE0"/>
    <w:rsid w:val="00E510D9"/>
    <w:rsid w:val="00E51AD9"/>
    <w:rsid w:val="00E51C8F"/>
    <w:rsid w:val="00E51CE7"/>
    <w:rsid w:val="00E52B2A"/>
    <w:rsid w:val="00E52BFB"/>
    <w:rsid w:val="00E53034"/>
    <w:rsid w:val="00E5379A"/>
    <w:rsid w:val="00E53C97"/>
    <w:rsid w:val="00E54218"/>
    <w:rsid w:val="00E5431C"/>
    <w:rsid w:val="00E54748"/>
    <w:rsid w:val="00E54807"/>
    <w:rsid w:val="00E54B70"/>
    <w:rsid w:val="00E54DAC"/>
    <w:rsid w:val="00E555D1"/>
    <w:rsid w:val="00E55D47"/>
    <w:rsid w:val="00E57926"/>
    <w:rsid w:val="00E60D3B"/>
    <w:rsid w:val="00E621E5"/>
    <w:rsid w:val="00E62CA7"/>
    <w:rsid w:val="00E6305C"/>
    <w:rsid w:val="00E630E8"/>
    <w:rsid w:val="00E6331B"/>
    <w:rsid w:val="00E63622"/>
    <w:rsid w:val="00E6398C"/>
    <w:rsid w:val="00E63D46"/>
    <w:rsid w:val="00E63FC6"/>
    <w:rsid w:val="00E64EF1"/>
    <w:rsid w:val="00E65E35"/>
    <w:rsid w:val="00E66AB0"/>
    <w:rsid w:val="00E66EDC"/>
    <w:rsid w:val="00E66FB8"/>
    <w:rsid w:val="00E67B15"/>
    <w:rsid w:val="00E67CE3"/>
    <w:rsid w:val="00E70016"/>
    <w:rsid w:val="00E70085"/>
    <w:rsid w:val="00E70126"/>
    <w:rsid w:val="00E70926"/>
    <w:rsid w:val="00E70E53"/>
    <w:rsid w:val="00E71930"/>
    <w:rsid w:val="00E719AB"/>
    <w:rsid w:val="00E72F4E"/>
    <w:rsid w:val="00E7302F"/>
    <w:rsid w:val="00E73B1A"/>
    <w:rsid w:val="00E73D6E"/>
    <w:rsid w:val="00E7411D"/>
    <w:rsid w:val="00E74678"/>
    <w:rsid w:val="00E74768"/>
    <w:rsid w:val="00E753F7"/>
    <w:rsid w:val="00E75D40"/>
    <w:rsid w:val="00E76823"/>
    <w:rsid w:val="00E7686F"/>
    <w:rsid w:val="00E77258"/>
    <w:rsid w:val="00E80769"/>
    <w:rsid w:val="00E80BF9"/>
    <w:rsid w:val="00E82BBC"/>
    <w:rsid w:val="00E8389E"/>
    <w:rsid w:val="00E843B9"/>
    <w:rsid w:val="00E84A06"/>
    <w:rsid w:val="00E851A5"/>
    <w:rsid w:val="00E85747"/>
    <w:rsid w:val="00E8612F"/>
    <w:rsid w:val="00E86768"/>
    <w:rsid w:val="00E86796"/>
    <w:rsid w:val="00E87024"/>
    <w:rsid w:val="00E8767C"/>
    <w:rsid w:val="00E9141A"/>
    <w:rsid w:val="00E927E2"/>
    <w:rsid w:val="00E93317"/>
    <w:rsid w:val="00E938CD"/>
    <w:rsid w:val="00E93DB5"/>
    <w:rsid w:val="00E94778"/>
    <w:rsid w:val="00E94A27"/>
    <w:rsid w:val="00E95235"/>
    <w:rsid w:val="00E96240"/>
    <w:rsid w:val="00E96FBA"/>
    <w:rsid w:val="00EA04B1"/>
    <w:rsid w:val="00EA1778"/>
    <w:rsid w:val="00EA1C44"/>
    <w:rsid w:val="00EA1D54"/>
    <w:rsid w:val="00EA2C98"/>
    <w:rsid w:val="00EA39F8"/>
    <w:rsid w:val="00EA3ECD"/>
    <w:rsid w:val="00EA3F16"/>
    <w:rsid w:val="00EA66FE"/>
    <w:rsid w:val="00EA678F"/>
    <w:rsid w:val="00EA6D40"/>
    <w:rsid w:val="00EA7213"/>
    <w:rsid w:val="00EA724F"/>
    <w:rsid w:val="00EA774D"/>
    <w:rsid w:val="00EA779F"/>
    <w:rsid w:val="00EA78CE"/>
    <w:rsid w:val="00EA7991"/>
    <w:rsid w:val="00EB000E"/>
    <w:rsid w:val="00EB0506"/>
    <w:rsid w:val="00EB083B"/>
    <w:rsid w:val="00EB114F"/>
    <w:rsid w:val="00EB19D9"/>
    <w:rsid w:val="00EB1B4E"/>
    <w:rsid w:val="00EB26EC"/>
    <w:rsid w:val="00EB3B50"/>
    <w:rsid w:val="00EB4129"/>
    <w:rsid w:val="00EB4A98"/>
    <w:rsid w:val="00EB56C8"/>
    <w:rsid w:val="00EB6344"/>
    <w:rsid w:val="00EB665E"/>
    <w:rsid w:val="00EB6E14"/>
    <w:rsid w:val="00EB7662"/>
    <w:rsid w:val="00EB7AE4"/>
    <w:rsid w:val="00EB7CF1"/>
    <w:rsid w:val="00EC114E"/>
    <w:rsid w:val="00EC1670"/>
    <w:rsid w:val="00EC1BEA"/>
    <w:rsid w:val="00EC2CE0"/>
    <w:rsid w:val="00EC3591"/>
    <w:rsid w:val="00EC35BA"/>
    <w:rsid w:val="00EC35DE"/>
    <w:rsid w:val="00EC3875"/>
    <w:rsid w:val="00EC418B"/>
    <w:rsid w:val="00EC4A47"/>
    <w:rsid w:val="00EC561D"/>
    <w:rsid w:val="00EC56A9"/>
    <w:rsid w:val="00EC6CA2"/>
    <w:rsid w:val="00EC6F89"/>
    <w:rsid w:val="00EC72B7"/>
    <w:rsid w:val="00EC74ED"/>
    <w:rsid w:val="00EC77F0"/>
    <w:rsid w:val="00ED0674"/>
    <w:rsid w:val="00ED0813"/>
    <w:rsid w:val="00ED0E66"/>
    <w:rsid w:val="00ED17FA"/>
    <w:rsid w:val="00ED2205"/>
    <w:rsid w:val="00ED2223"/>
    <w:rsid w:val="00ED25B0"/>
    <w:rsid w:val="00ED37FD"/>
    <w:rsid w:val="00ED387E"/>
    <w:rsid w:val="00ED39A7"/>
    <w:rsid w:val="00ED4152"/>
    <w:rsid w:val="00ED4B08"/>
    <w:rsid w:val="00ED5373"/>
    <w:rsid w:val="00ED58D7"/>
    <w:rsid w:val="00ED5CD8"/>
    <w:rsid w:val="00ED7884"/>
    <w:rsid w:val="00ED7BED"/>
    <w:rsid w:val="00ED7CD4"/>
    <w:rsid w:val="00EE000F"/>
    <w:rsid w:val="00EE00E9"/>
    <w:rsid w:val="00EE0B23"/>
    <w:rsid w:val="00EE0B30"/>
    <w:rsid w:val="00EE1673"/>
    <w:rsid w:val="00EE19A7"/>
    <w:rsid w:val="00EE2704"/>
    <w:rsid w:val="00EE336F"/>
    <w:rsid w:val="00EE3F8B"/>
    <w:rsid w:val="00EE5064"/>
    <w:rsid w:val="00EE5733"/>
    <w:rsid w:val="00EE64E2"/>
    <w:rsid w:val="00EE654E"/>
    <w:rsid w:val="00EE687A"/>
    <w:rsid w:val="00EF0272"/>
    <w:rsid w:val="00EF0428"/>
    <w:rsid w:val="00EF04B2"/>
    <w:rsid w:val="00EF0A67"/>
    <w:rsid w:val="00EF0D90"/>
    <w:rsid w:val="00EF28C9"/>
    <w:rsid w:val="00EF31E0"/>
    <w:rsid w:val="00EF3409"/>
    <w:rsid w:val="00EF3429"/>
    <w:rsid w:val="00EF345B"/>
    <w:rsid w:val="00EF3E10"/>
    <w:rsid w:val="00EF4D90"/>
    <w:rsid w:val="00EF4DA4"/>
    <w:rsid w:val="00EF4F6F"/>
    <w:rsid w:val="00EF5CEA"/>
    <w:rsid w:val="00EF5DBF"/>
    <w:rsid w:val="00EF6032"/>
    <w:rsid w:val="00EF6F60"/>
    <w:rsid w:val="00EF712B"/>
    <w:rsid w:val="00EF71E6"/>
    <w:rsid w:val="00EF73AC"/>
    <w:rsid w:val="00EF7E43"/>
    <w:rsid w:val="00F00930"/>
    <w:rsid w:val="00F00E86"/>
    <w:rsid w:val="00F00FDE"/>
    <w:rsid w:val="00F02390"/>
    <w:rsid w:val="00F02BC7"/>
    <w:rsid w:val="00F02DD5"/>
    <w:rsid w:val="00F03857"/>
    <w:rsid w:val="00F04635"/>
    <w:rsid w:val="00F048E5"/>
    <w:rsid w:val="00F0542E"/>
    <w:rsid w:val="00F05F3C"/>
    <w:rsid w:val="00F061AD"/>
    <w:rsid w:val="00F072A5"/>
    <w:rsid w:val="00F07340"/>
    <w:rsid w:val="00F07750"/>
    <w:rsid w:val="00F07982"/>
    <w:rsid w:val="00F07E97"/>
    <w:rsid w:val="00F1011D"/>
    <w:rsid w:val="00F1072D"/>
    <w:rsid w:val="00F10C90"/>
    <w:rsid w:val="00F10CF6"/>
    <w:rsid w:val="00F113BA"/>
    <w:rsid w:val="00F117C8"/>
    <w:rsid w:val="00F1198C"/>
    <w:rsid w:val="00F11AD0"/>
    <w:rsid w:val="00F11EEE"/>
    <w:rsid w:val="00F12F7F"/>
    <w:rsid w:val="00F13495"/>
    <w:rsid w:val="00F136B3"/>
    <w:rsid w:val="00F13B0F"/>
    <w:rsid w:val="00F1511E"/>
    <w:rsid w:val="00F15635"/>
    <w:rsid w:val="00F17370"/>
    <w:rsid w:val="00F17AE4"/>
    <w:rsid w:val="00F208D3"/>
    <w:rsid w:val="00F20B71"/>
    <w:rsid w:val="00F20EB9"/>
    <w:rsid w:val="00F22872"/>
    <w:rsid w:val="00F22C56"/>
    <w:rsid w:val="00F23663"/>
    <w:rsid w:val="00F24171"/>
    <w:rsid w:val="00F2463A"/>
    <w:rsid w:val="00F2482F"/>
    <w:rsid w:val="00F251E5"/>
    <w:rsid w:val="00F25526"/>
    <w:rsid w:val="00F25973"/>
    <w:rsid w:val="00F25CFD"/>
    <w:rsid w:val="00F26B17"/>
    <w:rsid w:val="00F27074"/>
    <w:rsid w:val="00F27879"/>
    <w:rsid w:val="00F30E34"/>
    <w:rsid w:val="00F312A1"/>
    <w:rsid w:val="00F3162C"/>
    <w:rsid w:val="00F31923"/>
    <w:rsid w:val="00F319E4"/>
    <w:rsid w:val="00F31EE2"/>
    <w:rsid w:val="00F320A5"/>
    <w:rsid w:val="00F35B07"/>
    <w:rsid w:val="00F35FC4"/>
    <w:rsid w:val="00F36B7B"/>
    <w:rsid w:val="00F36CE4"/>
    <w:rsid w:val="00F37C8C"/>
    <w:rsid w:val="00F40831"/>
    <w:rsid w:val="00F40D70"/>
    <w:rsid w:val="00F417DD"/>
    <w:rsid w:val="00F42625"/>
    <w:rsid w:val="00F4278A"/>
    <w:rsid w:val="00F42CEF"/>
    <w:rsid w:val="00F4353C"/>
    <w:rsid w:val="00F435DF"/>
    <w:rsid w:val="00F43A38"/>
    <w:rsid w:val="00F440F9"/>
    <w:rsid w:val="00F447F0"/>
    <w:rsid w:val="00F450A6"/>
    <w:rsid w:val="00F45445"/>
    <w:rsid w:val="00F45F50"/>
    <w:rsid w:val="00F460F8"/>
    <w:rsid w:val="00F4782A"/>
    <w:rsid w:val="00F4786F"/>
    <w:rsid w:val="00F47D56"/>
    <w:rsid w:val="00F506FC"/>
    <w:rsid w:val="00F512E7"/>
    <w:rsid w:val="00F512F2"/>
    <w:rsid w:val="00F52041"/>
    <w:rsid w:val="00F52078"/>
    <w:rsid w:val="00F5235D"/>
    <w:rsid w:val="00F524E9"/>
    <w:rsid w:val="00F547C4"/>
    <w:rsid w:val="00F550B0"/>
    <w:rsid w:val="00F55885"/>
    <w:rsid w:val="00F55CA4"/>
    <w:rsid w:val="00F5652A"/>
    <w:rsid w:val="00F574A9"/>
    <w:rsid w:val="00F5763A"/>
    <w:rsid w:val="00F60309"/>
    <w:rsid w:val="00F61899"/>
    <w:rsid w:val="00F61A7B"/>
    <w:rsid w:val="00F62C74"/>
    <w:rsid w:val="00F631D1"/>
    <w:rsid w:val="00F63EEA"/>
    <w:rsid w:val="00F644FF"/>
    <w:rsid w:val="00F65650"/>
    <w:rsid w:val="00F658D0"/>
    <w:rsid w:val="00F65ED8"/>
    <w:rsid w:val="00F6616D"/>
    <w:rsid w:val="00F6726F"/>
    <w:rsid w:val="00F6743C"/>
    <w:rsid w:val="00F700BB"/>
    <w:rsid w:val="00F70CB5"/>
    <w:rsid w:val="00F71ED5"/>
    <w:rsid w:val="00F725B5"/>
    <w:rsid w:val="00F72D63"/>
    <w:rsid w:val="00F735AC"/>
    <w:rsid w:val="00F74D98"/>
    <w:rsid w:val="00F76D21"/>
    <w:rsid w:val="00F77472"/>
    <w:rsid w:val="00F7752F"/>
    <w:rsid w:val="00F77C3B"/>
    <w:rsid w:val="00F77CA9"/>
    <w:rsid w:val="00F77CCB"/>
    <w:rsid w:val="00F801D6"/>
    <w:rsid w:val="00F80352"/>
    <w:rsid w:val="00F804DC"/>
    <w:rsid w:val="00F805BE"/>
    <w:rsid w:val="00F8085B"/>
    <w:rsid w:val="00F8102B"/>
    <w:rsid w:val="00F817C7"/>
    <w:rsid w:val="00F823DC"/>
    <w:rsid w:val="00F82448"/>
    <w:rsid w:val="00F82B76"/>
    <w:rsid w:val="00F82D68"/>
    <w:rsid w:val="00F838AE"/>
    <w:rsid w:val="00F8429A"/>
    <w:rsid w:val="00F848C6"/>
    <w:rsid w:val="00F855C3"/>
    <w:rsid w:val="00F85F41"/>
    <w:rsid w:val="00F86057"/>
    <w:rsid w:val="00F862CA"/>
    <w:rsid w:val="00F8793B"/>
    <w:rsid w:val="00F87B4E"/>
    <w:rsid w:val="00F87CCD"/>
    <w:rsid w:val="00F90134"/>
    <w:rsid w:val="00F901A0"/>
    <w:rsid w:val="00F901B3"/>
    <w:rsid w:val="00F90279"/>
    <w:rsid w:val="00F9185D"/>
    <w:rsid w:val="00F91900"/>
    <w:rsid w:val="00F919AF"/>
    <w:rsid w:val="00F91EE6"/>
    <w:rsid w:val="00F92937"/>
    <w:rsid w:val="00F92B23"/>
    <w:rsid w:val="00F930A0"/>
    <w:rsid w:val="00F93730"/>
    <w:rsid w:val="00F93A8D"/>
    <w:rsid w:val="00F94380"/>
    <w:rsid w:val="00F944C0"/>
    <w:rsid w:val="00F9474C"/>
    <w:rsid w:val="00F94E40"/>
    <w:rsid w:val="00F953D2"/>
    <w:rsid w:val="00F969B6"/>
    <w:rsid w:val="00F96A99"/>
    <w:rsid w:val="00F96E3D"/>
    <w:rsid w:val="00F976F3"/>
    <w:rsid w:val="00F97771"/>
    <w:rsid w:val="00F9791E"/>
    <w:rsid w:val="00F97984"/>
    <w:rsid w:val="00FA042A"/>
    <w:rsid w:val="00FA13B0"/>
    <w:rsid w:val="00FA247B"/>
    <w:rsid w:val="00FA320E"/>
    <w:rsid w:val="00FA33E5"/>
    <w:rsid w:val="00FA397B"/>
    <w:rsid w:val="00FA3CEC"/>
    <w:rsid w:val="00FA4854"/>
    <w:rsid w:val="00FA5435"/>
    <w:rsid w:val="00FA594C"/>
    <w:rsid w:val="00FA62C9"/>
    <w:rsid w:val="00FA713F"/>
    <w:rsid w:val="00FA7406"/>
    <w:rsid w:val="00FA771D"/>
    <w:rsid w:val="00FA77F5"/>
    <w:rsid w:val="00FB001D"/>
    <w:rsid w:val="00FB03BC"/>
    <w:rsid w:val="00FB104B"/>
    <w:rsid w:val="00FB1B40"/>
    <w:rsid w:val="00FB236B"/>
    <w:rsid w:val="00FB31BF"/>
    <w:rsid w:val="00FB4749"/>
    <w:rsid w:val="00FB4785"/>
    <w:rsid w:val="00FB582F"/>
    <w:rsid w:val="00FB5920"/>
    <w:rsid w:val="00FB5B73"/>
    <w:rsid w:val="00FB5B9F"/>
    <w:rsid w:val="00FB6CD0"/>
    <w:rsid w:val="00FB71CB"/>
    <w:rsid w:val="00FB7590"/>
    <w:rsid w:val="00FB7733"/>
    <w:rsid w:val="00FB791C"/>
    <w:rsid w:val="00FB7C36"/>
    <w:rsid w:val="00FC0394"/>
    <w:rsid w:val="00FC03FC"/>
    <w:rsid w:val="00FC061F"/>
    <w:rsid w:val="00FC0BFF"/>
    <w:rsid w:val="00FC0F57"/>
    <w:rsid w:val="00FC1501"/>
    <w:rsid w:val="00FC194F"/>
    <w:rsid w:val="00FC26E2"/>
    <w:rsid w:val="00FC29C5"/>
    <w:rsid w:val="00FC2D2B"/>
    <w:rsid w:val="00FC3008"/>
    <w:rsid w:val="00FC38BD"/>
    <w:rsid w:val="00FC3A84"/>
    <w:rsid w:val="00FC483D"/>
    <w:rsid w:val="00FC4C94"/>
    <w:rsid w:val="00FC4E46"/>
    <w:rsid w:val="00FC59C3"/>
    <w:rsid w:val="00FC59C9"/>
    <w:rsid w:val="00FC5AFE"/>
    <w:rsid w:val="00FC654C"/>
    <w:rsid w:val="00FC68D6"/>
    <w:rsid w:val="00FC6A23"/>
    <w:rsid w:val="00FC6D9D"/>
    <w:rsid w:val="00FC78F3"/>
    <w:rsid w:val="00FD09AF"/>
    <w:rsid w:val="00FD21E3"/>
    <w:rsid w:val="00FD3623"/>
    <w:rsid w:val="00FD437F"/>
    <w:rsid w:val="00FD4A25"/>
    <w:rsid w:val="00FD4C4A"/>
    <w:rsid w:val="00FD54E4"/>
    <w:rsid w:val="00FD58D9"/>
    <w:rsid w:val="00FD5DE9"/>
    <w:rsid w:val="00FD60EA"/>
    <w:rsid w:val="00FD6AC0"/>
    <w:rsid w:val="00FD6C37"/>
    <w:rsid w:val="00FD766D"/>
    <w:rsid w:val="00FD78A6"/>
    <w:rsid w:val="00FE0350"/>
    <w:rsid w:val="00FE078A"/>
    <w:rsid w:val="00FE08C7"/>
    <w:rsid w:val="00FE18DB"/>
    <w:rsid w:val="00FE1E0F"/>
    <w:rsid w:val="00FE2037"/>
    <w:rsid w:val="00FE2840"/>
    <w:rsid w:val="00FE298E"/>
    <w:rsid w:val="00FE3106"/>
    <w:rsid w:val="00FE3157"/>
    <w:rsid w:val="00FE32F2"/>
    <w:rsid w:val="00FE6DF8"/>
    <w:rsid w:val="00FE766C"/>
    <w:rsid w:val="00FE79B6"/>
    <w:rsid w:val="00FE79C0"/>
    <w:rsid w:val="00FE7E3D"/>
    <w:rsid w:val="00FF043E"/>
    <w:rsid w:val="00FF1042"/>
    <w:rsid w:val="00FF10F3"/>
    <w:rsid w:val="00FF1451"/>
    <w:rsid w:val="00FF159D"/>
    <w:rsid w:val="00FF18E1"/>
    <w:rsid w:val="00FF1AB2"/>
    <w:rsid w:val="00FF1B52"/>
    <w:rsid w:val="00FF2302"/>
    <w:rsid w:val="00FF29A6"/>
    <w:rsid w:val="00FF2A4A"/>
    <w:rsid w:val="00FF2D61"/>
    <w:rsid w:val="00FF2DFF"/>
    <w:rsid w:val="00FF2E73"/>
    <w:rsid w:val="00FF306F"/>
    <w:rsid w:val="00FF358E"/>
    <w:rsid w:val="00FF3753"/>
    <w:rsid w:val="00FF445A"/>
    <w:rsid w:val="00FF4DFB"/>
    <w:rsid w:val="00FF5223"/>
    <w:rsid w:val="00FF65F1"/>
    <w:rsid w:val="00FF6681"/>
    <w:rsid w:val="00FF6B35"/>
    <w:rsid w:val="00FF7CE2"/>
    <w:rsid w:val="00FF7DA3"/>
    <w:rsid w:val="00FF7F1A"/>
    <w:rsid w:val="015F3E45"/>
    <w:rsid w:val="01EA4396"/>
    <w:rsid w:val="02270FD9"/>
    <w:rsid w:val="02CB473A"/>
    <w:rsid w:val="02EEF48A"/>
    <w:rsid w:val="03182CA8"/>
    <w:rsid w:val="03AB5AFA"/>
    <w:rsid w:val="03D7181D"/>
    <w:rsid w:val="04A226E0"/>
    <w:rsid w:val="04C7C69D"/>
    <w:rsid w:val="0569EC4A"/>
    <w:rsid w:val="058D3D97"/>
    <w:rsid w:val="05AD8DE8"/>
    <w:rsid w:val="05F75D0B"/>
    <w:rsid w:val="05FC9001"/>
    <w:rsid w:val="06077C95"/>
    <w:rsid w:val="068D09A4"/>
    <w:rsid w:val="0723B4BA"/>
    <w:rsid w:val="074ECE4E"/>
    <w:rsid w:val="076E6D81"/>
    <w:rsid w:val="080317AA"/>
    <w:rsid w:val="082AEFAF"/>
    <w:rsid w:val="082D29EB"/>
    <w:rsid w:val="0839C5C1"/>
    <w:rsid w:val="0851E926"/>
    <w:rsid w:val="09030D96"/>
    <w:rsid w:val="091668E4"/>
    <w:rsid w:val="09A68A37"/>
    <w:rsid w:val="09DF7A7B"/>
    <w:rsid w:val="09E55A08"/>
    <w:rsid w:val="0A5D134E"/>
    <w:rsid w:val="0AA86993"/>
    <w:rsid w:val="0BDEE4F5"/>
    <w:rsid w:val="0BE2AEE6"/>
    <w:rsid w:val="0C2A4402"/>
    <w:rsid w:val="0CC7F179"/>
    <w:rsid w:val="0D15C91B"/>
    <w:rsid w:val="0DA27683"/>
    <w:rsid w:val="0E02D234"/>
    <w:rsid w:val="0E12F959"/>
    <w:rsid w:val="0E8AD3E8"/>
    <w:rsid w:val="0EC40D7F"/>
    <w:rsid w:val="0EE2C2E1"/>
    <w:rsid w:val="0FBD51FD"/>
    <w:rsid w:val="0FE0F77D"/>
    <w:rsid w:val="101019FD"/>
    <w:rsid w:val="1098B239"/>
    <w:rsid w:val="10B1D488"/>
    <w:rsid w:val="10B3F5DC"/>
    <w:rsid w:val="10CAF949"/>
    <w:rsid w:val="10CBC594"/>
    <w:rsid w:val="1121AC5C"/>
    <w:rsid w:val="112A4DA4"/>
    <w:rsid w:val="11369F5E"/>
    <w:rsid w:val="113D25CD"/>
    <w:rsid w:val="11857798"/>
    <w:rsid w:val="11B8A92E"/>
    <w:rsid w:val="11D11C18"/>
    <w:rsid w:val="1267F52A"/>
    <w:rsid w:val="12770CDB"/>
    <w:rsid w:val="128CC594"/>
    <w:rsid w:val="12AA9D23"/>
    <w:rsid w:val="13514393"/>
    <w:rsid w:val="13918A55"/>
    <w:rsid w:val="13B85AB3"/>
    <w:rsid w:val="13BD82DF"/>
    <w:rsid w:val="13D02DE9"/>
    <w:rsid w:val="14901040"/>
    <w:rsid w:val="14C4B5CA"/>
    <w:rsid w:val="14C82A54"/>
    <w:rsid w:val="15389EE2"/>
    <w:rsid w:val="15683413"/>
    <w:rsid w:val="1580C393"/>
    <w:rsid w:val="15A1E6ED"/>
    <w:rsid w:val="1645EA36"/>
    <w:rsid w:val="16718F6F"/>
    <w:rsid w:val="171174A8"/>
    <w:rsid w:val="178DE7D1"/>
    <w:rsid w:val="17ED56B4"/>
    <w:rsid w:val="18229AD3"/>
    <w:rsid w:val="1834F6C2"/>
    <w:rsid w:val="1839AB92"/>
    <w:rsid w:val="18B2F611"/>
    <w:rsid w:val="18D6D736"/>
    <w:rsid w:val="19C1D3E8"/>
    <w:rsid w:val="1AE45824"/>
    <w:rsid w:val="1B159701"/>
    <w:rsid w:val="1B1CC20B"/>
    <w:rsid w:val="1B4CC1C2"/>
    <w:rsid w:val="1BE9A2AB"/>
    <w:rsid w:val="1C32E08E"/>
    <w:rsid w:val="1CEF4582"/>
    <w:rsid w:val="1D0A9A51"/>
    <w:rsid w:val="1D533518"/>
    <w:rsid w:val="1D701948"/>
    <w:rsid w:val="1E330A01"/>
    <w:rsid w:val="1E47F170"/>
    <w:rsid w:val="1EBE2EF0"/>
    <w:rsid w:val="1ECCFF4D"/>
    <w:rsid w:val="1F14AB9B"/>
    <w:rsid w:val="1F25BEAE"/>
    <w:rsid w:val="1F980038"/>
    <w:rsid w:val="20015CD9"/>
    <w:rsid w:val="20441707"/>
    <w:rsid w:val="2077E1D4"/>
    <w:rsid w:val="20B40BC4"/>
    <w:rsid w:val="2138B65F"/>
    <w:rsid w:val="2194DCCC"/>
    <w:rsid w:val="21BC8235"/>
    <w:rsid w:val="22925510"/>
    <w:rsid w:val="22E683E7"/>
    <w:rsid w:val="233601C8"/>
    <w:rsid w:val="23669D46"/>
    <w:rsid w:val="239E68DE"/>
    <w:rsid w:val="23A42AF9"/>
    <w:rsid w:val="23AB7316"/>
    <w:rsid w:val="23B38305"/>
    <w:rsid w:val="24153C98"/>
    <w:rsid w:val="248D2000"/>
    <w:rsid w:val="2491E116"/>
    <w:rsid w:val="24E751F2"/>
    <w:rsid w:val="24FD08E9"/>
    <w:rsid w:val="2518B0AD"/>
    <w:rsid w:val="251B8A58"/>
    <w:rsid w:val="252BB586"/>
    <w:rsid w:val="258E9530"/>
    <w:rsid w:val="260385DE"/>
    <w:rsid w:val="260F8701"/>
    <w:rsid w:val="265BB851"/>
    <w:rsid w:val="267D7865"/>
    <w:rsid w:val="2695E9C0"/>
    <w:rsid w:val="26A25C80"/>
    <w:rsid w:val="26D096E3"/>
    <w:rsid w:val="26DBF0DE"/>
    <w:rsid w:val="2761E8E5"/>
    <w:rsid w:val="27CA2412"/>
    <w:rsid w:val="286D5DF1"/>
    <w:rsid w:val="2878B8A2"/>
    <w:rsid w:val="2948740F"/>
    <w:rsid w:val="2A0EFE19"/>
    <w:rsid w:val="2A36FF93"/>
    <w:rsid w:val="2A65F675"/>
    <w:rsid w:val="2AA12582"/>
    <w:rsid w:val="2BBC1D1E"/>
    <w:rsid w:val="2BFC20DE"/>
    <w:rsid w:val="2D9EF793"/>
    <w:rsid w:val="2EFB0AB9"/>
    <w:rsid w:val="2F02003D"/>
    <w:rsid w:val="2F3C169B"/>
    <w:rsid w:val="2F6C74C1"/>
    <w:rsid w:val="301F08F1"/>
    <w:rsid w:val="305C8DA4"/>
    <w:rsid w:val="30A4C718"/>
    <w:rsid w:val="30A51F92"/>
    <w:rsid w:val="3109596E"/>
    <w:rsid w:val="317544FC"/>
    <w:rsid w:val="3194BE3D"/>
    <w:rsid w:val="31C19008"/>
    <w:rsid w:val="3240FCE9"/>
    <w:rsid w:val="325597DE"/>
    <w:rsid w:val="32AD0388"/>
    <w:rsid w:val="333D076C"/>
    <w:rsid w:val="3355323F"/>
    <w:rsid w:val="339AFBCA"/>
    <w:rsid w:val="33D6E851"/>
    <w:rsid w:val="3430AC80"/>
    <w:rsid w:val="3451D060"/>
    <w:rsid w:val="346B7BC9"/>
    <w:rsid w:val="347E481C"/>
    <w:rsid w:val="34DB480F"/>
    <w:rsid w:val="352ED7E7"/>
    <w:rsid w:val="359CC241"/>
    <w:rsid w:val="35C9DCC8"/>
    <w:rsid w:val="35EBEE55"/>
    <w:rsid w:val="3638BBBA"/>
    <w:rsid w:val="364CFBB0"/>
    <w:rsid w:val="36B96657"/>
    <w:rsid w:val="36EFB6E1"/>
    <w:rsid w:val="3752CFBB"/>
    <w:rsid w:val="37742AE8"/>
    <w:rsid w:val="377EC4F4"/>
    <w:rsid w:val="378EF3D2"/>
    <w:rsid w:val="37A77FE2"/>
    <w:rsid w:val="37F660F5"/>
    <w:rsid w:val="392A0104"/>
    <w:rsid w:val="39316BFF"/>
    <w:rsid w:val="3937168C"/>
    <w:rsid w:val="39CBF1C2"/>
    <w:rsid w:val="39D47ECA"/>
    <w:rsid w:val="39F7FFC4"/>
    <w:rsid w:val="3A15C7BC"/>
    <w:rsid w:val="3B48746C"/>
    <w:rsid w:val="3B5909DC"/>
    <w:rsid w:val="3BF18272"/>
    <w:rsid w:val="3CD5726E"/>
    <w:rsid w:val="3D200E76"/>
    <w:rsid w:val="3D423F34"/>
    <w:rsid w:val="3D48C12A"/>
    <w:rsid w:val="3D89C900"/>
    <w:rsid w:val="3E0ACDF1"/>
    <w:rsid w:val="3FA2EE7A"/>
    <w:rsid w:val="4000C2D9"/>
    <w:rsid w:val="402760A9"/>
    <w:rsid w:val="404D3473"/>
    <w:rsid w:val="40B51D47"/>
    <w:rsid w:val="40C3E3A9"/>
    <w:rsid w:val="41C7D1E3"/>
    <w:rsid w:val="4213FD22"/>
    <w:rsid w:val="42496895"/>
    <w:rsid w:val="42A80B73"/>
    <w:rsid w:val="42BD59E7"/>
    <w:rsid w:val="42EEE5DA"/>
    <w:rsid w:val="43070103"/>
    <w:rsid w:val="43DBB73F"/>
    <w:rsid w:val="43E192C0"/>
    <w:rsid w:val="43E403CE"/>
    <w:rsid w:val="440C3E51"/>
    <w:rsid w:val="4423CBFD"/>
    <w:rsid w:val="4453A7F4"/>
    <w:rsid w:val="445AC714"/>
    <w:rsid w:val="44A045CB"/>
    <w:rsid w:val="4533C9F6"/>
    <w:rsid w:val="455DEF7E"/>
    <w:rsid w:val="45769176"/>
    <w:rsid w:val="458EB47F"/>
    <w:rsid w:val="45B47F9A"/>
    <w:rsid w:val="45BCE46F"/>
    <w:rsid w:val="46397FE2"/>
    <w:rsid w:val="463B7F96"/>
    <w:rsid w:val="46BF6CCB"/>
    <w:rsid w:val="46CB9BEA"/>
    <w:rsid w:val="472BA83D"/>
    <w:rsid w:val="475CA62E"/>
    <w:rsid w:val="4771BCAD"/>
    <w:rsid w:val="4811CFFB"/>
    <w:rsid w:val="48366164"/>
    <w:rsid w:val="4855D956"/>
    <w:rsid w:val="48D1E2D6"/>
    <w:rsid w:val="49C1DF40"/>
    <w:rsid w:val="49D097DD"/>
    <w:rsid w:val="49E6F497"/>
    <w:rsid w:val="4A0AB87C"/>
    <w:rsid w:val="4A20D2B5"/>
    <w:rsid w:val="4A823119"/>
    <w:rsid w:val="4A9BB746"/>
    <w:rsid w:val="4AB96021"/>
    <w:rsid w:val="4AC81041"/>
    <w:rsid w:val="4BAFA673"/>
    <w:rsid w:val="4BE0C527"/>
    <w:rsid w:val="4C9EDF7E"/>
    <w:rsid w:val="4CF6C856"/>
    <w:rsid w:val="4D551A17"/>
    <w:rsid w:val="4D662279"/>
    <w:rsid w:val="4DD7398C"/>
    <w:rsid w:val="4DD74F42"/>
    <w:rsid w:val="4E1585F5"/>
    <w:rsid w:val="4E8B3196"/>
    <w:rsid w:val="4EAA3045"/>
    <w:rsid w:val="4EB56D73"/>
    <w:rsid w:val="4EBC0660"/>
    <w:rsid w:val="4ECF3122"/>
    <w:rsid w:val="4EE4B8FB"/>
    <w:rsid w:val="4EECA9FF"/>
    <w:rsid w:val="4F43F48A"/>
    <w:rsid w:val="4F60EF28"/>
    <w:rsid w:val="4F84D38D"/>
    <w:rsid w:val="4FA172E6"/>
    <w:rsid w:val="4FEBAF46"/>
    <w:rsid w:val="50489F5F"/>
    <w:rsid w:val="505A665E"/>
    <w:rsid w:val="50DA0356"/>
    <w:rsid w:val="5144A84D"/>
    <w:rsid w:val="51F7A4D7"/>
    <w:rsid w:val="529FDC99"/>
    <w:rsid w:val="52B2CE28"/>
    <w:rsid w:val="52BB853F"/>
    <w:rsid w:val="530C57B9"/>
    <w:rsid w:val="533F41D1"/>
    <w:rsid w:val="535BE4AB"/>
    <w:rsid w:val="539B4876"/>
    <w:rsid w:val="53E36D0E"/>
    <w:rsid w:val="546C6049"/>
    <w:rsid w:val="5502C629"/>
    <w:rsid w:val="5572DA6D"/>
    <w:rsid w:val="55861A6A"/>
    <w:rsid w:val="55B0881D"/>
    <w:rsid w:val="55E11455"/>
    <w:rsid w:val="5631A105"/>
    <w:rsid w:val="564A8AD4"/>
    <w:rsid w:val="564FB9F0"/>
    <w:rsid w:val="566A934E"/>
    <w:rsid w:val="56B374DD"/>
    <w:rsid w:val="56C5A5DE"/>
    <w:rsid w:val="56E40F60"/>
    <w:rsid w:val="56E8DEFE"/>
    <w:rsid w:val="571C0E0C"/>
    <w:rsid w:val="578736F1"/>
    <w:rsid w:val="57F21C91"/>
    <w:rsid w:val="580BE4A0"/>
    <w:rsid w:val="58116F2E"/>
    <w:rsid w:val="58321855"/>
    <w:rsid w:val="589027F1"/>
    <w:rsid w:val="59B99EF7"/>
    <w:rsid w:val="59DDD05C"/>
    <w:rsid w:val="59F0F61F"/>
    <w:rsid w:val="5A5F0843"/>
    <w:rsid w:val="5A99D0FA"/>
    <w:rsid w:val="5B3BA36F"/>
    <w:rsid w:val="5B62178A"/>
    <w:rsid w:val="5B6FFF20"/>
    <w:rsid w:val="5B8940A0"/>
    <w:rsid w:val="5BCD34DC"/>
    <w:rsid w:val="5C6A15AE"/>
    <w:rsid w:val="5C9BCCA9"/>
    <w:rsid w:val="5D2EA89A"/>
    <w:rsid w:val="5D5F9118"/>
    <w:rsid w:val="5DCFD6A1"/>
    <w:rsid w:val="5E115E05"/>
    <w:rsid w:val="5EFE27C1"/>
    <w:rsid w:val="5F152664"/>
    <w:rsid w:val="5F3D6F9C"/>
    <w:rsid w:val="5F7A9E84"/>
    <w:rsid w:val="5FB2635E"/>
    <w:rsid w:val="600284D0"/>
    <w:rsid w:val="602A7F73"/>
    <w:rsid w:val="608B5C9E"/>
    <w:rsid w:val="619A118B"/>
    <w:rsid w:val="625AD411"/>
    <w:rsid w:val="62881818"/>
    <w:rsid w:val="628F51EA"/>
    <w:rsid w:val="62C890C9"/>
    <w:rsid w:val="6378E3B1"/>
    <w:rsid w:val="63B8A982"/>
    <w:rsid w:val="63E2442C"/>
    <w:rsid w:val="63E9A6D4"/>
    <w:rsid w:val="63EB2B17"/>
    <w:rsid w:val="648202C6"/>
    <w:rsid w:val="6484C9AD"/>
    <w:rsid w:val="64C9A198"/>
    <w:rsid w:val="652FE104"/>
    <w:rsid w:val="6575D412"/>
    <w:rsid w:val="65B55AFE"/>
    <w:rsid w:val="66AE839F"/>
    <w:rsid w:val="66E39E1F"/>
    <w:rsid w:val="672430A5"/>
    <w:rsid w:val="67F41961"/>
    <w:rsid w:val="685B5075"/>
    <w:rsid w:val="68D47001"/>
    <w:rsid w:val="69040DFB"/>
    <w:rsid w:val="69140456"/>
    <w:rsid w:val="69660BF8"/>
    <w:rsid w:val="69A0378B"/>
    <w:rsid w:val="6ADF54F9"/>
    <w:rsid w:val="6B3E391A"/>
    <w:rsid w:val="6B4B9BFE"/>
    <w:rsid w:val="6B632BAC"/>
    <w:rsid w:val="6BDB6E79"/>
    <w:rsid w:val="6BF5417C"/>
    <w:rsid w:val="6C4184E8"/>
    <w:rsid w:val="6CBA795C"/>
    <w:rsid w:val="6D30B2D8"/>
    <w:rsid w:val="6D9931BF"/>
    <w:rsid w:val="6E3CF57F"/>
    <w:rsid w:val="6E75ABC7"/>
    <w:rsid w:val="6EA8B6E5"/>
    <w:rsid w:val="6FA7EDDB"/>
    <w:rsid w:val="6FB94D25"/>
    <w:rsid w:val="6FF4FD68"/>
    <w:rsid w:val="700FD69C"/>
    <w:rsid w:val="7092F772"/>
    <w:rsid w:val="711BF7A3"/>
    <w:rsid w:val="71452D33"/>
    <w:rsid w:val="7164693B"/>
    <w:rsid w:val="7168DB1D"/>
    <w:rsid w:val="71B1310A"/>
    <w:rsid w:val="71FE336F"/>
    <w:rsid w:val="72A2C634"/>
    <w:rsid w:val="72C69A4C"/>
    <w:rsid w:val="730F43CB"/>
    <w:rsid w:val="733AD00E"/>
    <w:rsid w:val="734D0E1E"/>
    <w:rsid w:val="7382B9DE"/>
    <w:rsid w:val="738F363D"/>
    <w:rsid w:val="73C1F0CD"/>
    <w:rsid w:val="74893E06"/>
    <w:rsid w:val="74A501FD"/>
    <w:rsid w:val="74A710C0"/>
    <w:rsid w:val="74DDF1A8"/>
    <w:rsid w:val="7542561B"/>
    <w:rsid w:val="7568CCAD"/>
    <w:rsid w:val="75869310"/>
    <w:rsid w:val="75C06CCE"/>
    <w:rsid w:val="75DD0877"/>
    <w:rsid w:val="764ADB9D"/>
    <w:rsid w:val="76E1A2D3"/>
    <w:rsid w:val="772EDD72"/>
    <w:rsid w:val="77965D72"/>
    <w:rsid w:val="77BCE517"/>
    <w:rsid w:val="7881D414"/>
    <w:rsid w:val="788A03BF"/>
    <w:rsid w:val="789D0552"/>
    <w:rsid w:val="78A213D8"/>
    <w:rsid w:val="78DFE6F0"/>
    <w:rsid w:val="78DFF912"/>
    <w:rsid w:val="79F3F079"/>
    <w:rsid w:val="7A21BF88"/>
    <w:rsid w:val="7A3DD88F"/>
    <w:rsid w:val="7A8474A0"/>
    <w:rsid w:val="7AD94898"/>
    <w:rsid w:val="7AF1B425"/>
    <w:rsid w:val="7B178299"/>
    <w:rsid w:val="7B556CD0"/>
    <w:rsid w:val="7B5CDC87"/>
    <w:rsid w:val="7BA23FD6"/>
    <w:rsid w:val="7BA95DFB"/>
    <w:rsid w:val="7BBB304A"/>
    <w:rsid w:val="7BE86774"/>
    <w:rsid w:val="7C28ADDA"/>
    <w:rsid w:val="7C48D3B2"/>
    <w:rsid w:val="7C4AE6D7"/>
    <w:rsid w:val="7C66352B"/>
    <w:rsid w:val="7C8B2503"/>
    <w:rsid w:val="7CE5D008"/>
    <w:rsid w:val="7D35169F"/>
    <w:rsid w:val="7D4D34D5"/>
    <w:rsid w:val="7DBAB7D7"/>
    <w:rsid w:val="7DDA7691"/>
    <w:rsid w:val="7E211F20"/>
    <w:rsid w:val="7E5736A1"/>
    <w:rsid w:val="7EAD33F0"/>
    <w:rsid w:val="7F1E64D6"/>
    <w:rsid w:val="7F5C77C9"/>
    <w:rsid w:val="7F75B3F3"/>
    <w:rsid w:val="7FC99555"/>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D92173B"/>
  <w15:chartTrackingRefBased/>
  <w15:docId w15:val="{D32A0F17-7FAF-4E76-B49E-A2F8C2F2512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Pr>
      <w:lang w:val="nl-BE"/>
    </w:rPr>
  </w:style>
  <w:style w:type="paragraph" w:styleId="Heading1">
    <w:name w:val="heading 1"/>
    <w:basedOn w:val="Normal"/>
    <w:next w:val="Normal"/>
    <w:link w:val="Heading1Char"/>
    <w:uiPriority w:val="9"/>
    <w:qFormat/>
    <w:rsid w:val="00F817C7"/>
    <w:pPr>
      <w:keepNext/>
      <w:keepLines/>
      <w:spacing w:before="240" w:after="0"/>
      <w:outlineLvl w:val="0"/>
    </w:pPr>
    <w:rPr>
      <w:rFonts w:asciiTheme="majorHAnsi" w:hAnsiTheme="majorHAnsi" w:eastAsiaTheme="majorEastAsia" w:cstheme="majorBidi"/>
      <w:color w:val="8F0000" w:themeColor="accent1" w:themeShade="BF"/>
      <w:sz w:val="48"/>
      <w:szCs w:val="32"/>
    </w:rPr>
  </w:style>
  <w:style w:type="paragraph" w:styleId="Heading2">
    <w:name w:val="heading 2"/>
    <w:basedOn w:val="Normal"/>
    <w:next w:val="Normal"/>
    <w:link w:val="Heading2Char"/>
    <w:uiPriority w:val="9"/>
    <w:unhideWhenUsed/>
    <w:qFormat/>
    <w:rsid w:val="00D0723B"/>
    <w:pPr>
      <w:keepNext/>
      <w:keepLines/>
      <w:spacing w:before="40" w:after="0"/>
      <w:outlineLvl w:val="1"/>
    </w:pPr>
    <w:rPr>
      <w:rFonts w:asciiTheme="majorHAnsi" w:hAnsiTheme="majorHAnsi" w:eastAsiaTheme="majorEastAsia" w:cstheme="majorBidi"/>
      <w:color w:val="8F0000" w:themeColor="accent1" w:themeShade="BF"/>
      <w:sz w:val="36"/>
      <w:szCs w:val="26"/>
    </w:rPr>
  </w:style>
  <w:style w:type="paragraph" w:styleId="Heading3">
    <w:name w:val="heading 3"/>
    <w:basedOn w:val="Normal"/>
    <w:next w:val="Normal"/>
    <w:link w:val="Heading3Char"/>
    <w:uiPriority w:val="9"/>
    <w:unhideWhenUsed/>
    <w:qFormat/>
    <w:rsid w:val="00162D2E"/>
    <w:pPr>
      <w:keepNext/>
      <w:keepLines/>
      <w:spacing w:before="40" w:after="0"/>
      <w:outlineLvl w:val="2"/>
    </w:pPr>
    <w:rPr>
      <w:rFonts w:asciiTheme="majorHAnsi" w:hAnsiTheme="majorHAnsi" w:eastAsiaTheme="majorEastAsia" w:cstheme="majorBidi"/>
      <w:color w:val="5F0000" w:themeColor="accent1" w:themeShade="7F"/>
      <w:sz w:val="28"/>
      <w:szCs w:val="24"/>
    </w:rPr>
  </w:style>
  <w:style w:type="paragraph" w:styleId="Heading4">
    <w:name w:val="heading 4"/>
    <w:basedOn w:val="Normal"/>
    <w:next w:val="Normal"/>
    <w:link w:val="Heading4Char"/>
    <w:uiPriority w:val="9"/>
    <w:unhideWhenUsed/>
    <w:qFormat/>
    <w:rsid w:val="000D69E2"/>
    <w:pPr>
      <w:keepNext/>
      <w:keepLines/>
      <w:spacing w:before="40" w:after="0"/>
      <w:outlineLvl w:val="3"/>
    </w:pPr>
    <w:rPr>
      <w:rFonts w:asciiTheme="majorHAnsi" w:hAnsiTheme="majorHAnsi" w:eastAsiaTheme="majorEastAsia" w:cstheme="majorBidi"/>
      <w:i/>
      <w:iCs/>
      <w:color w:val="8F0000" w:themeColor="accent1" w:themeShade="BF"/>
    </w:rPr>
  </w:style>
  <w:style w:type="paragraph" w:styleId="Heading5">
    <w:name w:val="heading 5"/>
    <w:basedOn w:val="Normal"/>
    <w:next w:val="Normal"/>
    <w:link w:val="Heading5Char"/>
    <w:uiPriority w:val="9"/>
    <w:unhideWhenUsed/>
    <w:qFormat/>
    <w:rsid w:val="002E1BEB"/>
    <w:pPr>
      <w:keepNext/>
      <w:keepLines/>
      <w:spacing w:before="40" w:after="0"/>
      <w:outlineLvl w:val="4"/>
    </w:pPr>
    <w:rPr>
      <w:rFonts w:asciiTheme="majorHAnsi" w:hAnsiTheme="majorHAnsi" w:eastAsiaTheme="majorEastAsia" w:cstheme="majorBidi"/>
      <w:color w:val="8F0000" w:themeColor="accent1" w:themeShade="BF"/>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PlaceholderText">
    <w:name w:val="Placeholder Text"/>
    <w:basedOn w:val="DefaultParagraphFont"/>
    <w:uiPriority w:val="99"/>
    <w:semiHidden/>
    <w:rsid w:val="00BC1CFB"/>
    <w:rPr>
      <w:color w:val="808080"/>
    </w:rPr>
  </w:style>
  <w:style w:type="paragraph" w:styleId="Header">
    <w:name w:val="header"/>
    <w:basedOn w:val="Normal"/>
    <w:link w:val="HeaderChar"/>
    <w:uiPriority w:val="99"/>
    <w:unhideWhenUsed/>
    <w:rsid w:val="00BC1CFB"/>
    <w:pPr>
      <w:tabs>
        <w:tab w:val="center" w:pos="4536"/>
        <w:tab w:val="right" w:pos="9072"/>
      </w:tabs>
      <w:spacing w:after="0" w:line="240" w:lineRule="auto"/>
    </w:pPr>
  </w:style>
  <w:style w:type="character" w:styleId="HeaderChar" w:customStyle="1">
    <w:name w:val="Header Char"/>
    <w:basedOn w:val="DefaultParagraphFont"/>
    <w:link w:val="Header"/>
    <w:uiPriority w:val="99"/>
    <w:rsid w:val="00BC1CFB"/>
  </w:style>
  <w:style w:type="paragraph" w:styleId="Footer">
    <w:name w:val="footer"/>
    <w:basedOn w:val="Normal"/>
    <w:link w:val="FooterChar"/>
    <w:uiPriority w:val="99"/>
    <w:unhideWhenUsed/>
    <w:rsid w:val="00BC1CFB"/>
    <w:pPr>
      <w:tabs>
        <w:tab w:val="center" w:pos="4536"/>
        <w:tab w:val="right" w:pos="9072"/>
      </w:tabs>
      <w:spacing w:after="0" w:line="240" w:lineRule="auto"/>
    </w:pPr>
  </w:style>
  <w:style w:type="character" w:styleId="FooterChar" w:customStyle="1">
    <w:name w:val="Footer Char"/>
    <w:basedOn w:val="DefaultParagraphFont"/>
    <w:link w:val="Footer"/>
    <w:uiPriority w:val="99"/>
    <w:rsid w:val="00BC1CFB"/>
  </w:style>
  <w:style w:type="paragraph" w:styleId="Title">
    <w:name w:val="Title"/>
    <w:basedOn w:val="Normal"/>
    <w:next w:val="Normal"/>
    <w:link w:val="TitleChar"/>
    <w:uiPriority w:val="10"/>
    <w:qFormat/>
    <w:rsid w:val="00D5039E"/>
    <w:pPr>
      <w:spacing w:after="0" w:line="240" w:lineRule="auto"/>
      <w:contextualSpacing/>
    </w:pPr>
    <w:rPr>
      <w:rFonts w:asciiTheme="majorHAnsi" w:hAnsiTheme="majorHAnsi" w:eastAsiaTheme="majorEastAsia" w:cstheme="majorBidi"/>
      <w:color w:val="C00000"/>
      <w:spacing w:val="-10"/>
      <w:kern w:val="28"/>
      <w:sz w:val="56"/>
      <w:szCs w:val="56"/>
    </w:rPr>
  </w:style>
  <w:style w:type="character" w:styleId="TitleChar" w:customStyle="1">
    <w:name w:val="Title Char"/>
    <w:basedOn w:val="DefaultParagraphFont"/>
    <w:link w:val="Title"/>
    <w:uiPriority w:val="10"/>
    <w:rsid w:val="00D5039E"/>
    <w:rPr>
      <w:rFonts w:asciiTheme="majorHAnsi" w:hAnsiTheme="majorHAnsi" w:eastAsiaTheme="majorEastAsia" w:cstheme="majorBidi"/>
      <w:color w:val="C00000"/>
      <w:spacing w:val="-10"/>
      <w:kern w:val="28"/>
      <w:sz w:val="56"/>
      <w:szCs w:val="56"/>
    </w:rPr>
  </w:style>
  <w:style w:type="character" w:styleId="Heading1Char" w:customStyle="1">
    <w:name w:val="Heading 1 Char"/>
    <w:basedOn w:val="DefaultParagraphFont"/>
    <w:link w:val="Heading1"/>
    <w:uiPriority w:val="9"/>
    <w:rsid w:val="007E18A6"/>
    <w:rPr>
      <w:rFonts w:asciiTheme="majorHAnsi" w:hAnsiTheme="majorHAnsi" w:eastAsiaTheme="majorEastAsia" w:cstheme="majorBidi"/>
      <w:color w:val="8F0000" w:themeColor="accent1" w:themeShade="BF"/>
      <w:sz w:val="48"/>
      <w:szCs w:val="32"/>
      <w:lang w:val="nl-BE"/>
    </w:rPr>
  </w:style>
  <w:style w:type="paragraph" w:styleId="TOCHeading">
    <w:name w:val="TOC Heading"/>
    <w:basedOn w:val="Heading1"/>
    <w:next w:val="Normal"/>
    <w:uiPriority w:val="39"/>
    <w:unhideWhenUsed/>
    <w:qFormat/>
    <w:rsid w:val="007E18A6"/>
    <w:pPr>
      <w:outlineLvl w:val="9"/>
    </w:pPr>
    <w:rPr>
      <w:lang w:eastAsia="nl-NL"/>
    </w:rPr>
  </w:style>
  <w:style w:type="paragraph" w:styleId="TOC1">
    <w:name w:val="toc 1"/>
    <w:basedOn w:val="Normal"/>
    <w:next w:val="Normal"/>
    <w:autoRedefine/>
    <w:uiPriority w:val="39"/>
    <w:unhideWhenUsed/>
    <w:rsid w:val="00F91EE6"/>
    <w:pPr>
      <w:spacing w:after="100"/>
    </w:pPr>
  </w:style>
  <w:style w:type="character" w:styleId="Hyperlink">
    <w:name w:val="Hyperlink"/>
    <w:basedOn w:val="DefaultParagraphFont"/>
    <w:uiPriority w:val="99"/>
    <w:unhideWhenUsed/>
    <w:rsid w:val="00F91EE6"/>
    <w:rPr>
      <w:color w:val="0563C1" w:themeColor="hyperlink"/>
      <w:u w:val="single"/>
    </w:rPr>
  </w:style>
  <w:style w:type="paragraph" w:styleId="TOC2">
    <w:name w:val="toc 2"/>
    <w:basedOn w:val="Normal"/>
    <w:next w:val="Normal"/>
    <w:autoRedefine/>
    <w:uiPriority w:val="39"/>
    <w:unhideWhenUsed/>
    <w:rsid w:val="00D5039E"/>
    <w:pPr>
      <w:spacing w:after="100"/>
      <w:ind w:left="220"/>
    </w:pPr>
    <w:rPr>
      <w:rFonts w:cs="Times New Roman" w:eastAsiaTheme="minorEastAsia"/>
      <w:lang w:eastAsia="nl-NL"/>
    </w:rPr>
  </w:style>
  <w:style w:type="paragraph" w:styleId="TOC3">
    <w:name w:val="toc 3"/>
    <w:basedOn w:val="Normal"/>
    <w:next w:val="Normal"/>
    <w:autoRedefine/>
    <w:uiPriority w:val="39"/>
    <w:unhideWhenUsed/>
    <w:rsid w:val="00D5039E"/>
    <w:pPr>
      <w:spacing w:after="100"/>
      <w:ind w:left="440"/>
    </w:pPr>
    <w:rPr>
      <w:rFonts w:cs="Times New Roman" w:eastAsiaTheme="minorEastAsia"/>
      <w:lang w:eastAsia="nl-NL"/>
    </w:rPr>
  </w:style>
  <w:style w:type="character" w:styleId="Heading2Char" w:customStyle="1">
    <w:name w:val="Heading 2 Char"/>
    <w:basedOn w:val="DefaultParagraphFont"/>
    <w:link w:val="Heading2"/>
    <w:uiPriority w:val="9"/>
    <w:rsid w:val="00D0723B"/>
    <w:rPr>
      <w:rFonts w:asciiTheme="majorHAnsi" w:hAnsiTheme="majorHAnsi" w:eastAsiaTheme="majorEastAsia" w:cstheme="majorBidi"/>
      <w:color w:val="8F0000" w:themeColor="accent1" w:themeShade="BF"/>
      <w:sz w:val="36"/>
      <w:szCs w:val="26"/>
      <w:lang w:val="nl-BE"/>
    </w:rPr>
  </w:style>
  <w:style w:type="character" w:styleId="Heading3Char" w:customStyle="1">
    <w:name w:val="Heading 3 Char"/>
    <w:basedOn w:val="DefaultParagraphFont"/>
    <w:link w:val="Heading3"/>
    <w:uiPriority w:val="9"/>
    <w:rsid w:val="00D5039E"/>
    <w:rPr>
      <w:rFonts w:asciiTheme="majorHAnsi" w:hAnsiTheme="majorHAnsi" w:eastAsiaTheme="majorEastAsia" w:cstheme="majorBidi"/>
      <w:color w:val="5F0000" w:themeColor="accent1" w:themeShade="7F"/>
      <w:sz w:val="28"/>
      <w:szCs w:val="24"/>
      <w:lang w:val="nl-BE"/>
    </w:rPr>
  </w:style>
  <w:style w:type="paragraph" w:styleId="TOC4">
    <w:name w:val="toc 4"/>
    <w:basedOn w:val="Normal"/>
    <w:next w:val="Normal"/>
    <w:autoRedefine/>
    <w:uiPriority w:val="39"/>
    <w:unhideWhenUsed/>
    <w:rsid w:val="00E12DFF"/>
    <w:pPr>
      <w:spacing w:after="100"/>
      <w:ind w:left="660"/>
    </w:pPr>
  </w:style>
  <w:style w:type="paragraph" w:styleId="ListParagraph">
    <w:name w:val="List Paragraph"/>
    <w:basedOn w:val="Normal"/>
    <w:uiPriority w:val="34"/>
    <w:qFormat/>
    <w:rsid w:val="000E17C4"/>
    <w:pPr>
      <w:ind w:left="720"/>
      <w:contextualSpacing/>
    </w:pPr>
  </w:style>
  <w:style w:type="character" w:styleId="UnresolvedMention">
    <w:name w:val="Unresolved Mention"/>
    <w:basedOn w:val="DefaultParagraphFont"/>
    <w:uiPriority w:val="99"/>
    <w:semiHidden/>
    <w:unhideWhenUsed/>
    <w:rsid w:val="00B410A9"/>
    <w:rPr>
      <w:color w:val="605E5C"/>
      <w:shd w:val="clear" w:color="auto" w:fill="E1DFDD"/>
    </w:rPr>
  </w:style>
  <w:style w:type="character" w:styleId="FollowedHyperlink">
    <w:name w:val="FollowedHyperlink"/>
    <w:basedOn w:val="DefaultParagraphFont"/>
    <w:uiPriority w:val="99"/>
    <w:semiHidden/>
    <w:unhideWhenUsed/>
    <w:rsid w:val="00B410A9"/>
    <w:rPr>
      <w:color w:val="954F72" w:themeColor="followedHyperlink"/>
      <w:u w:val="single"/>
    </w:rPr>
  </w:style>
  <w:style w:type="paragraph" w:styleId="NormalWeb">
    <w:name w:val="Normal (Web)"/>
    <w:basedOn w:val="Normal"/>
    <w:uiPriority w:val="99"/>
    <w:semiHidden/>
    <w:unhideWhenUsed/>
    <w:rsid w:val="003223DD"/>
    <w:pPr>
      <w:spacing w:before="100" w:beforeAutospacing="1" w:after="100" w:afterAutospacing="1" w:line="240" w:lineRule="auto"/>
    </w:pPr>
    <w:rPr>
      <w:rFonts w:ascii="Times New Roman" w:hAnsi="Times New Roman" w:eastAsia="Times New Roman" w:cs="Times New Roman"/>
      <w:sz w:val="24"/>
      <w:szCs w:val="24"/>
      <w:lang w:eastAsia="nl-BE"/>
    </w:rPr>
  </w:style>
  <w:style w:type="character" w:styleId="normaltextrun" w:customStyle="1">
    <w:name w:val="normaltextrun"/>
    <w:basedOn w:val="DefaultParagraphFont"/>
    <w:rsid w:val="00C434A8"/>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4Char" w:customStyle="1">
    <w:name w:val="Heading 4 Char"/>
    <w:basedOn w:val="DefaultParagraphFont"/>
    <w:link w:val="Heading4"/>
    <w:uiPriority w:val="9"/>
    <w:rsid w:val="000D69E2"/>
    <w:rPr>
      <w:rFonts w:asciiTheme="majorHAnsi" w:hAnsiTheme="majorHAnsi" w:eastAsiaTheme="majorEastAsia" w:cstheme="majorBidi"/>
      <w:i/>
      <w:iCs/>
      <w:color w:val="8F0000" w:themeColor="accent1" w:themeShade="BF"/>
      <w:lang w:val="nl-BE"/>
    </w:rPr>
  </w:style>
  <w:style w:type="character" w:styleId="Heading5Char" w:customStyle="1">
    <w:name w:val="Heading 5 Char"/>
    <w:basedOn w:val="DefaultParagraphFont"/>
    <w:link w:val="Heading5"/>
    <w:uiPriority w:val="9"/>
    <w:rsid w:val="002E1BEB"/>
    <w:rPr>
      <w:rFonts w:asciiTheme="majorHAnsi" w:hAnsiTheme="majorHAnsi" w:eastAsiaTheme="majorEastAsia" w:cstheme="majorBidi"/>
      <w:color w:val="8F0000" w:themeColor="accent1" w:themeShade="BF"/>
      <w:lang w:val="nl-BE"/>
    </w:rPr>
  </w:style>
  <w:style w:type="paragraph" w:styleId="NoSpacing">
    <w:name w:val="No Spacing"/>
    <w:uiPriority w:val="1"/>
    <w:qFormat/>
    <w:rsid w:val="00D4169F"/>
    <w:pPr>
      <w:spacing w:after="0" w:line="240" w:lineRule="auto"/>
    </w:pPr>
  </w:style>
  <w:style w:type="paragraph" w:styleId="Caption">
    <w:name w:val="caption"/>
    <w:basedOn w:val="Normal"/>
    <w:next w:val="Normal"/>
    <w:uiPriority w:val="35"/>
    <w:unhideWhenUsed/>
    <w:qFormat/>
    <w:rsid w:val="003E587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27A27"/>
    <w:pPr>
      <w:spacing w:after="0"/>
    </w:pPr>
  </w:style>
  <w:style w:type="paragraph" w:styleId="paragraph" w:customStyle="1">
    <w:name w:val="paragraph"/>
    <w:basedOn w:val="Normal"/>
    <w:rsid w:val="00D73160"/>
    <w:pPr>
      <w:spacing w:before="100" w:beforeAutospacing="1" w:after="100" w:afterAutospacing="1" w:line="240" w:lineRule="auto"/>
    </w:pPr>
    <w:rPr>
      <w:rFonts w:ascii="Times New Roman" w:hAnsi="Times New Roman" w:eastAsia="Times New Roman" w:cs="Times New Roman"/>
      <w:sz w:val="24"/>
      <w:szCs w:val="24"/>
      <w:lang w:eastAsia="nl-BE"/>
    </w:rPr>
  </w:style>
  <w:style w:type="character" w:styleId="spellingerror" w:customStyle="1">
    <w:name w:val="spellingerror"/>
    <w:basedOn w:val="DefaultParagraphFont"/>
    <w:rsid w:val="00D73160"/>
  </w:style>
  <w:style w:type="character" w:styleId="eop" w:customStyle="1">
    <w:name w:val="eop"/>
    <w:basedOn w:val="DefaultParagraphFont"/>
    <w:rsid w:val="00D73160"/>
  </w:style>
  <w:style w:type="character" w:styleId="contextualspellingandgrammarerror" w:customStyle="1">
    <w:name w:val="contextualspellingandgrammarerror"/>
    <w:basedOn w:val="DefaultParagraphFont"/>
    <w:rsid w:val="00F96E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242324">
      <w:bodyDiv w:val="1"/>
      <w:marLeft w:val="0"/>
      <w:marRight w:val="0"/>
      <w:marTop w:val="0"/>
      <w:marBottom w:val="0"/>
      <w:divBdr>
        <w:top w:val="none" w:sz="0" w:space="0" w:color="auto"/>
        <w:left w:val="none" w:sz="0" w:space="0" w:color="auto"/>
        <w:bottom w:val="none" w:sz="0" w:space="0" w:color="auto"/>
        <w:right w:val="none" w:sz="0" w:space="0" w:color="auto"/>
      </w:divBdr>
    </w:div>
    <w:div w:id="2064986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png" Id="rId26" /><Relationship Type="http://schemas.openxmlformats.org/officeDocument/2006/relationships/image" Target="media/image14.png" Id="rId21"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png" Id="rId63" /><Relationship Type="http://schemas.openxmlformats.org/officeDocument/2006/relationships/image" Target="media/image61.png" Id="rId68" /><Relationship Type="http://schemas.openxmlformats.org/officeDocument/2006/relationships/image" Target="media/image77.png" Id="rId84" /><Relationship Type="http://schemas.openxmlformats.org/officeDocument/2006/relationships/image" Target="media/image82.png" Id="rId89" /><Relationship Type="http://schemas.openxmlformats.org/officeDocument/2006/relationships/footer" Target="footer2.xml" Id="rId112" /><Relationship Type="http://schemas.openxmlformats.org/officeDocument/2006/relationships/image" Target="media/image9.png" Id="rId16" /><Relationship Type="http://schemas.openxmlformats.org/officeDocument/2006/relationships/image" Target="media/image100.png" Id="rId107"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59.png" Id="rId66" /><Relationship Type="http://schemas.openxmlformats.org/officeDocument/2006/relationships/image" Target="media/image67.png" Id="rId74" /><Relationship Type="http://schemas.openxmlformats.org/officeDocument/2006/relationships/image" Target="media/image72.png" Id="rId79" /><Relationship Type="http://schemas.openxmlformats.org/officeDocument/2006/relationships/image" Target="media/image80.png" Id="rId87" /><Relationship Type="http://schemas.openxmlformats.org/officeDocument/2006/relationships/image" Target="media/image95.png" Id="rId102" /><Relationship Type="http://schemas.openxmlformats.org/officeDocument/2006/relationships/footer" Target="footer1.xml" Id="rId110" /><Relationship Type="http://schemas.openxmlformats.org/officeDocument/2006/relationships/theme" Target="theme/theme1.xml" Id="rId115" /><Relationship Type="http://schemas.openxmlformats.org/officeDocument/2006/relationships/webSettings" Target="webSettings.xml" Id="rId5"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83.png" Id="rId90" /><Relationship Type="http://schemas.openxmlformats.org/officeDocument/2006/relationships/image" Target="media/image88.png" Id="rId95"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image" Target="media/image57.png" Id="rId64" /><Relationship Type="http://schemas.openxmlformats.org/officeDocument/2006/relationships/image" Target="media/image62.png" Id="rId69" /><Relationship Type="http://schemas.openxmlformats.org/officeDocument/2006/relationships/image" Target="media/image70.png" Id="rId77" /><Relationship Type="http://schemas.openxmlformats.org/officeDocument/2006/relationships/image" Target="media/image93.png" Id="rId100" /><Relationship Type="http://schemas.openxmlformats.org/officeDocument/2006/relationships/image" Target="media/image98.png" Id="rId105" /><Relationship Type="http://schemas.openxmlformats.org/officeDocument/2006/relationships/fontTable" Target="fontTable.xml" Id="rId113"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73.png" Id="rId80" /><Relationship Type="http://schemas.openxmlformats.org/officeDocument/2006/relationships/image" Target="media/image78.png" Id="rId85" /><Relationship Type="http://schemas.openxmlformats.org/officeDocument/2006/relationships/image" Target="media/image86.png" Id="rId93" /><Relationship Type="http://schemas.openxmlformats.org/officeDocument/2006/relationships/image" Target="media/image91.png" Id="rId9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image" Target="media/image60.png" Id="rId67" /><Relationship Type="http://schemas.openxmlformats.org/officeDocument/2006/relationships/image" Target="media/image96.png" Id="rId103" /><Relationship Type="http://schemas.openxmlformats.org/officeDocument/2006/relationships/image" Target="media/image101.png" Id="rId108"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image" Target="media/image76.png" Id="rId83" /><Relationship Type="http://schemas.openxmlformats.org/officeDocument/2006/relationships/image" Target="media/image81.png" Id="rId88" /><Relationship Type="http://schemas.openxmlformats.org/officeDocument/2006/relationships/image" Target="media/image84.png" Id="rId91" /><Relationship Type="http://schemas.openxmlformats.org/officeDocument/2006/relationships/image" Target="media/image89.png" Id="rId96" /><Relationship Type="http://schemas.openxmlformats.org/officeDocument/2006/relationships/header" Target="header2.xml" Id="rId11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99.png" Id="rId106" /><Relationship Type="http://schemas.openxmlformats.org/officeDocument/2006/relationships/glossaryDocument" Target="glossary/document.xml" Id="rId114"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image" Target="media/image58.png" Id="rId65"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74.png" Id="rId81" /><Relationship Type="http://schemas.openxmlformats.org/officeDocument/2006/relationships/image" Target="media/image79.png" Id="rId86" /><Relationship Type="http://schemas.openxmlformats.org/officeDocument/2006/relationships/image" Target="media/image87.png" Id="rId94" /><Relationship Type="http://schemas.openxmlformats.org/officeDocument/2006/relationships/image" Target="media/image92.png" Id="rId99" /><Relationship Type="http://schemas.openxmlformats.org/officeDocument/2006/relationships/image" Target="media/image94.png" Id="rId10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header" Target="header1.xml" Id="rId109" /><Relationship Type="http://schemas.openxmlformats.org/officeDocument/2006/relationships/image" Target="media/image27.png" Id="rId34"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9.png" Id="rId76" /><Relationship Type="http://schemas.openxmlformats.org/officeDocument/2006/relationships/image" Target="media/image90.png" Id="rId97" /><Relationship Type="http://schemas.openxmlformats.org/officeDocument/2006/relationships/image" Target="media/image97.png" Id="rId104" /><Relationship Type="http://schemas.openxmlformats.org/officeDocument/2006/relationships/endnotes" Target="endnotes.xml" Id="rId7" /><Relationship Type="http://schemas.openxmlformats.org/officeDocument/2006/relationships/image" Target="media/image64.png" Id="rId71" /><Relationship Type="http://schemas.openxmlformats.org/officeDocument/2006/relationships/image" Target="media/image85.png" Id="rId92" /><Relationship Type="http://schemas.openxmlformats.org/officeDocument/2006/relationships/numbering" Target="numbering.xml" Id="rId2" /><Relationship Type="http://schemas.openxmlformats.org/officeDocument/2006/relationships/image" Target="media/image22.png" Id="rId29"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i\Downloads\Dossier-ICT-Project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DE5DFDDD8FD441B8A616B2170BBB9BB"/>
        <w:category>
          <w:name w:val="Algemeen"/>
          <w:gallery w:val="placeholder"/>
        </w:category>
        <w:types>
          <w:type w:val="bbPlcHdr"/>
        </w:types>
        <w:behaviors>
          <w:behavior w:val="content"/>
        </w:behaviors>
        <w:guid w:val="{818765EC-45FF-4CA0-9F65-6749E63DC512}"/>
      </w:docPartPr>
      <w:docPartBody>
        <w:p w:rsidR="0050784D" w:rsidRDefault="0050784D">
          <w:pPr>
            <w:pStyle w:val="7DE5DFDDD8FD441B8A616B2170BBB9BB"/>
          </w:pPr>
          <w:r w:rsidRPr="003F3CE5">
            <w:rPr>
              <w:rStyle w:val="PlaceholderText"/>
            </w:rPr>
            <w:t>[Onderwerp]</w:t>
          </w:r>
        </w:p>
      </w:docPartBody>
    </w:docPart>
    <w:docPart>
      <w:docPartPr>
        <w:name w:val="812122C718C44956B96CCA1056FC9C5D"/>
        <w:category>
          <w:name w:val="Algemeen"/>
          <w:gallery w:val="placeholder"/>
        </w:category>
        <w:types>
          <w:type w:val="bbPlcHdr"/>
        </w:types>
        <w:behaviors>
          <w:behavior w:val="content"/>
        </w:behaviors>
        <w:guid w:val="{12B35924-2A2D-4CA2-BECF-A4F1BCD81A64}"/>
      </w:docPartPr>
      <w:docPartBody>
        <w:p w:rsidR="0050784D" w:rsidRDefault="0050784D">
          <w:pPr>
            <w:pStyle w:val="812122C718C44956B96CCA1056FC9C5D"/>
          </w:pPr>
          <w:r w:rsidRPr="003F3CE5">
            <w:rPr>
              <w:rStyle w:val="PlaceholderText"/>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84D"/>
    <w:rsid w:val="001249C6"/>
    <w:rsid w:val="00350BE6"/>
    <w:rsid w:val="004A1C0F"/>
    <w:rsid w:val="0050784D"/>
    <w:rsid w:val="00604871"/>
    <w:rsid w:val="0072192B"/>
    <w:rsid w:val="008E776E"/>
    <w:rsid w:val="009D2525"/>
    <w:rsid w:val="00D47273"/>
    <w:rsid w:val="00DA7175"/>
    <w:rsid w:val="00DF7A86"/>
    <w:rsid w:val="00F03B0D"/>
  </w:rsids>
  <m:mathPr>
    <m:mathFont m:val="Cambria Math"/>
    <m:brkBin m:val="before"/>
    <m:brkBinSub m:val="--"/>
    <m:smallFrac m:val="0"/>
    <m:dispDef/>
    <m:lMargin m:val="0"/>
    <m:rMargin m:val="0"/>
    <m:defJc m:val="centerGroup"/>
    <m:wrapIndent m:val="1440"/>
    <m:intLim m:val="subSup"/>
    <m:naryLim m:val="undOvr"/>
  </m:mathPr>
  <w:themeFontLang w:val="nl-BE"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7DE5DFDDD8FD441B8A616B2170BBB9BB">
    <w:name w:val="7DE5DFDDD8FD441B8A616B2170BBB9BB"/>
  </w:style>
  <w:style w:type="paragraph" w:customStyle="1" w:styleId="812122C718C44956B96CCA1056FC9C5D">
    <w:name w:val="812122C718C44956B96CCA1056FC9C5D"/>
  </w:style>
  <w:style w:type="paragraph" w:customStyle="1" w:styleId="72F6F0DC782340819A8A8EECFF74BE38">
    <w:name w:val="72F6F0DC782340819A8A8EECFF74BE38"/>
    <w:rsid w:val="00604871"/>
  </w:style>
  <w:style w:type="paragraph" w:customStyle="1" w:styleId="7BCF1FC01AC2429FA9F47E0E1731D8B8">
    <w:name w:val="7BCF1FC01AC2429FA9F47E0E1731D8B8"/>
    <w:rsid w:val="00604871"/>
  </w:style>
  <w:style w:type="paragraph" w:customStyle="1" w:styleId="B62603B5EC604303A9B174E902C8A0A2">
    <w:name w:val="B62603B5EC604303A9B174E902C8A0A2"/>
    <w:rsid w:val="006048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Aangepast 1">
      <a:dk1>
        <a:sysClr val="windowText" lastClr="000000"/>
      </a:dk1>
      <a:lt1>
        <a:sysClr val="window" lastClr="FFFFFF"/>
      </a:lt1>
      <a:dk2>
        <a:srgbClr val="44546A"/>
      </a:dk2>
      <a:lt2>
        <a:srgbClr val="E7E6E6"/>
      </a:lt2>
      <a:accent1>
        <a:srgbClr val="C00000"/>
      </a:accent1>
      <a:accent2>
        <a:srgbClr val="C00000"/>
      </a:accent2>
      <a:accent3>
        <a:srgbClr val="C00000"/>
      </a:accent3>
      <a:accent4>
        <a:srgbClr val="C00000"/>
      </a:accent4>
      <a:accent5>
        <a:srgbClr val="C00000"/>
      </a:accent5>
      <a:accent6>
        <a:srgbClr val="C00000"/>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9F3D5-83A1-4A48-A1FB-75A23D4CD00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Dossier-ICT-Projects.dotx</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ICT-Projects: Agile Development</dc:subject>
  <dc:creator>3ICT</dc:creator>
  <keywords/>
  <dc:description/>
  <lastModifiedBy>Nico Schelfhout</lastModifiedBy>
  <revision>538</revision>
  <dcterms:created xsi:type="dcterms:W3CDTF">2018-12-19T12:17:00.0000000Z</dcterms:created>
  <dcterms:modified xsi:type="dcterms:W3CDTF">2019-01-11T05:47:20.4444113Z</dcterms:modified>
</coreProperties>
</file>